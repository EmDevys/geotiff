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5FBC4"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1E9863B3"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p>
    <w:p w14:paraId="5735872B"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00377235" w:rsidRPr="00154114">
        <w:rPr>
          <w:color w:val="FF0000"/>
          <w:sz w:val="20"/>
          <w:szCs w:val="20"/>
        </w:rPr>
        <w:t>&gt;</w:t>
      </w:r>
    </w:p>
    <w:p w14:paraId="3B8F5EDA"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proofErr w:type="spellStart"/>
      <w:r>
        <w:rPr>
          <w:color w:val="FF0000"/>
          <w:sz w:val="20"/>
          <w:szCs w:val="20"/>
        </w:rPr>
        <w:t>dd</w:t>
      </w:r>
      <w:proofErr w:type="spellEnd"/>
      <w:r>
        <w:rPr>
          <w:color w:val="FF0000"/>
          <w:sz w:val="20"/>
          <w:szCs w:val="20"/>
        </w:rPr>
        <w:t>-mm</w:t>
      </w:r>
      <w:r w:rsidRPr="00154114">
        <w:rPr>
          <w:color w:val="FF0000"/>
          <w:sz w:val="20"/>
          <w:szCs w:val="20"/>
        </w:rPr>
        <w:t>&gt;</w:t>
      </w:r>
      <w:r w:rsidR="00377235" w:rsidRPr="00154114">
        <w:rPr>
          <w:b/>
          <w:color w:val="0000FF"/>
          <w:sz w:val="20"/>
          <w:szCs w:val="20"/>
        </w:rPr>
        <w:t xml:space="preserve"> </w:t>
      </w:r>
    </w:p>
    <w:p w14:paraId="0636B00F" w14:textId="77777777"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9" w:history="1">
        <w:r w:rsidR="009E106A" w:rsidRPr="00154114">
          <w:rPr>
            <w:rStyle w:val="Hyperlink"/>
            <w:sz w:val="20"/>
            <w:szCs w:val="20"/>
          </w:rPr>
          <w:t>http://www.opengis.net/def/doc-type/standard/1.0</w:t>
        </w:r>
      </w:hyperlink>
      <w:r w:rsidR="004C43DA" w:rsidRPr="00154114">
        <w:rPr>
          <w:sz w:val="20"/>
          <w:szCs w:val="20"/>
        </w:rPr>
        <w:t>&gt;</w:t>
      </w:r>
    </w:p>
    <w:p w14:paraId="7B0CE146" w14:textId="77777777"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Pr="00154114">
        <w:rPr>
          <w:sz w:val="20"/>
          <w:szCs w:val="20"/>
        </w:rPr>
        <w:t> </w:t>
      </w:r>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382B329E"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6C41985C" w14:textId="77777777" w:rsidR="009A7B37" w:rsidRPr="00154114" w:rsidRDefault="009A7B37">
      <w:pPr>
        <w:jc w:val="right"/>
        <w:rPr>
          <w:sz w:val="20"/>
          <w:szCs w:val="20"/>
        </w:rPr>
      </w:pPr>
      <w:r w:rsidRPr="00154114">
        <w:rPr>
          <w:sz w:val="20"/>
          <w:szCs w:val="20"/>
        </w:rPr>
        <w:t>Category: OGC</w:t>
      </w:r>
      <w:r w:rsidRPr="00154114">
        <w:rPr>
          <w:sz w:val="20"/>
          <w:szCs w:val="20"/>
          <w:vertAlign w:val="superscript"/>
        </w:rPr>
        <w:t>®</w:t>
      </w:r>
      <w:r w:rsidRPr="00154114">
        <w:rPr>
          <w:color w:val="0000FF"/>
          <w:sz w:val="20"/>
          <w:szCs w:val="20"/>
        </w:rPr>
        <w:t xml:space="preserve"> </w:t>
      </w:r>
      <w:r w:rsidR="00AC2E40" w:rsidRPr="00154114">
        <w:rPr>
          <w:color w:val="FF0000"/>
          <w:sz w:val="20"/>
          <w:szCs w:val="20"/>
        </w:rPr>
        <w:t>&lt;</w:t>
      </w:r>
      <w:r w:rsidRPr="00154114">
        <w:rPr>
          <w:color w:val="FF0000"/>
          <w:sz w:val="20"/>
          <w:szCs w:val="20"/>
        </w:rPr>
        <w:t>Implementation / Abstract Specification / Best Practice</w:t>
      </w:r>
      <w:r w:rsidR="00AC2E40" w:rsidRPr="00154114">
        <w:rPr>
          <w:color w:val="FF0000"/>
          <w:sz w:val="20"/>
          <w:szCs w:val="20"/>
        </w:rPr>
        <w:t>&gt;</w:t>
      </w:r>
    </w:p>
    <w:p w14:paraId="2B7EEDC5"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000276B3">
        <w:rPr>
          <w:color w:val="FF0000"/>
          <w:sz w:val="20"/>
          <w:szCs w:val="20"/>
        </w:rPr>
        <w:t>Ted Habermann</w:t>
      </w:r>
      <w:r w:rsidRPr="00154114">
        <w:rPr>
          <w:b/>
          <w:color w:val="0000FF"/>
          <w:sz w:val="20"/>
          <w:szCs w:val="20"/>
        </w:rPr>
        <w:t xml:space="preserve"> </w:t>
      </w:r>
    </w:p>
    <w:p w14:paraId="3F746B38" w14:textId="77777777" w:rsidR="00AC2E40" w:rsidRDefault="00AC2E40" w:rsidP="00AC2E40">
      <w:pPr>
        <w:jc w:val="right"/>
        <w:rPr>
          <w:b/>
          <w:color w:val="FF0000"/>
          <w:sz w:val="28"/>
          <w:szCs w:val="28"/>
          <w:lang w:val="en-GB"/>
        </w:rPr>
      </w:pPr>
    </w:p>
    <w:p w14:paraId="70421636" w14:textId="77777777" w:rsidR="00AC2E40" w:rsidRDefault="00AC2E40" w:rsidP="00AC2E40">
      <w:pPr>
        <w:jc w:val="right"/>
        <w:rPr>
          <w:b/>
          <w:color w:val="FF0000"/>
          <w:sz w:val="28"/>
          <w:szCs w:val="28"/>
          <w:lang w:val="en-GB"/>
        </w:rPr>
      </w:pPr>
    </w:p>
    <w:p w14:paraId="325B11C6" w14:textId="77777777" w:rsidR="00AC2E40" w:rsidRDefault="00AC2E40" w:rsidP="00AC2E40">
      <w:pPr>
        <w:jc w:val="right"/>
        <w:rPr>
          <w:b/>
          <w:color w:val="FF0000"/>
          <w:sz w:val="28"/>
          <w:szCs w:val="28"/>
          <w:lang w:val="en-GB"/>
        </w:rPr>
      </w:pPr>
    </w:p>
    <w:p w14:paraId="6AC5B204" w14:textId="77777777" w:rsidR="00AC2E40" w:rsidRPr="00AC2E40" w:rsidRDefault="00AC2E40" w:rsidP="00AC2E40">
      <w:pPr>
        <w:jc w:val="center"/>
        <w:rPr>
          <w:sz w:val="36"/>
          <w:szCs w:val="36"/>
        </w:rPr>
      </w:pPr>
      <w:r>
        <w:rPr>
          <w:sz w:val="36"/>
          <w:szCs w:val="36"/>
        </w:rPr>
        <w:t xml:space="preserve">OGC </w:t>
      </w:r>
      <w:r w:rsidR="000276B3">
        <w:rPr>
          <w:color w:val="FF0000"/>
          <w:sz w:val="36"/>
          <w:szCs w:val="36"/>
        </w:rPr>
        <w:t>GeoTIFF Standard</w:t>
      </w:r>
    </w:p>
    <w:p w14:paraId="3D4B4288" w14:textId="77777777" w:rsidR="00E50724" w:rsidRDefault="00E50724">
      <w:pPr>
        <w:pStyle w:val="zzCopyright"/>
        <w:pBdr>
          <w:top w:val="none" w:sz="0" w:space="0" w:color="auto"/>
          <w:left w:val="none" w:sz="0" w:space="0" w:color="auto"/>
          <w:bottom w:val="none" w:sz="0" w:space="0" w:color="auto"/>
          <w:right w:val="none" w:sz="0" w:space="0" w:color="auto"/>
        </w:pBdr>
        <w:jc w:val="center"/>
        <w:rPr>
          <w:b/>
          <w:color w:val="auto"/>
        </w:rPr>
      </w:pPr>
    </w:p>
    <w:p w14:paraId="0B4437A6" w14:textId="77777777" w:rsidR="00AC2E40" w:rsidRPr="00AC2E40" w:rsidRDefault="00AC2E40" w:rsidP="00AC2E40">
      <w:pPr>
        <w:rPr>
          <w:lang w:val="en-GB"/>
        </w:rPr>
      </w:pPr>
    </w:p>
    <w:p w14:paraId="53177F6B"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47801AD7" w14:textId="77777777" w:rsidR="009A7B37" w:rsidRDefault="004203F0" w:rsidP="00E50724">
      <w:pPr>
        <w:jc w:val="center"/>
        <w:rPr>
          <w:b/>
        </w:rPr>
      </w:pPr>
      <w:r>
        <w:t xml:space="preserve">Copyright © </w:t>
      </w:r>
      <w:r w:rsidR="000276B3">
        <w:rPr>
          <w:color w:val="FF0000"/>
        </w:rPr>
        <w:t>2015</w:t>
      </w:r>
      <w:r w:rsidR="00E50724">
        <w:t xml:space="preserve"> Open Geospatial Consortium</w:t>
      </w:r>
      <w:r w:rsidR="009A7B37">
        <w:br/>
        <w:t xml:space="preserve">To </w:t>
      </w:r>
      <w:proofErr w:type="gramStart"/>
      <w:r w:rsidR="009A7B37">
        <w:t>obtain additional rights of use</w:t>
      </w:r>
      <w:proofErr w:type="gramEnd"/>
      <w:r w:rsidR="009A7B37">
        <w:t xml:space="preserve">, </w:t>
      </w:r>
      <w:proofErr w:type="gramStart"/>
      <w:r w:rsidR="009A7B37">
        <w:t xml:space="preserve">visit </w:t>
      </w:r>
      <w:hyperlink r:id="rId10" w:history="1">
        <w:r w:rsidR="009A7B37">
          <w:rPr>
            <w:rStyle w:val="Hyperlink"/>
            <w:color w:val="auto"/>
          </w:rPr>
          <w:t>http://www.opengeospatial.org/legal/</w:t>
        </w:r>
        <w:proofErr w:type="gramEnd"/>
      </w:hyperlink>
      <w:r w:rsidR="009A7B37">
        <w:t>.</w:t>
      </w:r>
    </w:p>
    <w:p w14:paraId="18928452" w14:textId="77777777" w:rsidR="00684C85" w:rsidRDefault="00684C85" w:rsidP="00684C85">
      <w:pPr>
        <w:jc w:val="center"/>
        <w:rPr>
          <w:b/>
          <w:bCs/>
        </w:rPr>
      </w:pPr>
    </w:p>
    <w:p w14:paraId="47EB0BF0" w14:textId="77777777" w:rsidR="009A7B37" w:rsidRPr="00684C85" w:rsidRDefault="009A7B37" w:rsidP="00684C85">
      <w:pPr>
        <w:jc w:val="center"/>
        <w:rPr>
          <w:b/>
          <w:bCs/>
        </w:rPr>
      </w:pPr>
      <w:r>
        <w:rPr>
          <w:b/>
          <w:bCs/>
        </w:rPr>
        <w:t>Warning</w:t>
      </w:r>
    </w:p>
    <w:p w14:paraId="1F35E156"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71127056"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OGC</w:t>
      </w:r>
      <w:r>
        <w:rPr>
          <w:b w:val="0"/>
          <w:color w:val="auto"/>
          <w:sz w:val="20"/>
          <w:vertAlign w:val="superscript"/>
        </w:rPr>
        <w:t>®</w:t>
      </w:r>
      <w:r>
        <w:rPr>
          <w:b w:val="0"/>
          <w:color w:val="auto"/>
          <w:sz w:val="20"/>
        </w:rPr>
        <w:t xml:space="preserve"> </w:t>
      </w:r>
      <w:r w:rsidRPr="00F60CB2">
        <w:rPr>
          <w:b w:val="0"/>
          <w:color w:val="FF0000"/>
          <w:sz w:val="20"/>
        </w:rPr>
        <w:t>Standard</w:t>
      </w:r>
    </w:p>
    <w:p w14:paraId="6B6C9A1C"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t>if applicable</w:t>
      </w:r>
    </w:p>
    <w:p w14:paraId="40612294"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69784BB9"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46FDEEBE" w14:textId="77777777" w:rsidR="007F6680" w:rsidRDefault="009A7B37" w:rsidP="00F60CB2">
      <w:r>
        <w:t>Recipients of this document are invited to submit, with their comments, notification of any relevant patent rights of which they are aware and to provide supporting documentation.</w:t>
      </w:r>
      <w:bookmarkStart w:id="1" w:name="_Toc165888228"/>
    </w:p>
    <w:p w14:paraId="16BCD681" w14:textId="77777777" w:rsidR="00F60CB2" w:rsidRPr="000B65F0" w:rsidRDefault="00F60CB2" w:rsidP="00F60CB2">
      <w:pPr>
        <w:rPr>
          <w:sz w:val="16"/>
          <w:szCs w:val="16"/>
        </w:rPr>
      </w:pPr>
      <w:r>
        <w:br w:type="page"/>
      </w:r>
      <w:r w:rsidRPr="000B65F0">
        <w:rPr>
          <w:sz w:val="16"/>
          <w:szCs w:val="16"/>
        </w:rPr>
        <w:lastRenderedPageBreak/>
        <w:t>License Agreement</w:t>
      </w:r>
    </w:p>
    <w:p w14:paraId="657DC06B" w14:textId="77777777" w:rsidR="00F60CB2" w:rsidRPr="000B65F0" w:rsidRDefault="00F60CB2" w:rsidP="00F60CB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44BB37F" w14:textId="77777777" w:rsidR="00F60CB2" w:rsidRPr="000B65F0" w:rsidRDefault="00F60CB2" w:rsidP="00F60CB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0731D4D3" w14:textId="77777777" w:rsidR="00F60CB2" w:rsidRPr="000B65F0" w:rsidRDefault="00F60CB2" w:rsidP="00F60CB2">
      <w:pPr>
        <w:rPr>
          <w:sz w:val="16"/>
          <w:szCs w:val="16"/>
        </w:rPr>
      </w:pPr>
      <w:r w:rsidRPr="000B65F0">
        <w:rPr>
          <w:sz w:val="16"/>
          <w:szCs w:val="16"/>
        </w:rPr>
        <w:t>THIS LICENSE IS A COPYRIGHT LICENSE ONLY, AND DOES NOT CONVEY ANY RIGHTS UNDER ANY PATENTS THAT MAY BE IN FORCE ANYWHERE IN THE WORLD.</w:t>
      </w:r>
    </w:p>
    <w:p w14:paraId="1DBE5349" w14:textId="77777777" w:rsidR="00F60CB2" w:rsidRPr="000B65F0" w:rsidRDefault="00F60CB2" w:rsidP="00F60CB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298DC694" w14:textId="77777777" w:rsidR="00F60CB2" w:rsidRPr="000B65F0" w:rsidRDefault="00F60CB2" w:rsidP="00F60CB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3F07D1F0" w14:textId="77777777" w:rsidR="00F60CB2" w:rsidRPr="00F60CB2" w:rsidRDefault="00F60CB2" w:rsidP="00F60CB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2A0DCA8B" w14:textId="77777777" w:rsidR="00F60CB2" w:rsidRPr="00F60CB2" w:rsidRDefault="00F60CB2" w:rsidP="00F60CB2">
      <w:r>
        <w:br w:type="page"/>
      </w:r>
    </w:p>
    <w:p w14:paraId="6E1FEE9D" w14:textId="77777777" w:rsidR="00F60CB2" w:rsidRDefault="00F60CB2">
      <w:pPr>
        <w:pStyle w:val="TOCHeading"/>
      </w:pPr>
      <w:r>
        <w:t>Contents</w:t>
      </w:r>
    </w:p>
    <w:p w14:paraId="79288147"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fldChar w:fldCharType="begin"/>
      </w:r>
      <w:r>
        <w:instrText xml:space="preserve"> TOC \o "1-1" \t "Heading 2,2,Heading 3,3,Annex Level 1 (main),2,Annex level 3,4,Annex Level 2,3,Annex,1,Annex Numbered,2" </w:instrText>
      </w:r>
      <w:r>
        <w:fldChar w:fldCharType="separate"/>
      </w:r>
      <w:r>
        <w:rPr>
          <w:noProof/>
        </w:rPr>
        <w:t>1.</w:t>
      </w:r>
      <w:r>
        <w:rPr>
          <w:rFonts w:asciiTheme="minorHAnsi" w:eastAsiaTheme="minorEastAsia" w:hAnsiTheme="minorHAnsi" w:cstheme="minorBidi"/>
          <w:noProof/>
          <w:lang w:eastAsia="ja-JP"/>
        </w:rPr>
        <w:tab/>
      </w:r>
      <w:r>
        <w:rPr>
          <w:noProof/>
        </w:rPr>
        <w:t>Scope</w:t>
      </w:r>
      <w:r>
        <w:rPr>
          <w:noProof/>
        </w:rPr>
        <w:tab/>
      </w:r>
      <w:r>
        <w:rPr>
          <w:noProof/>
        </w:rPr>
        <w:fldChar w:fldCharType="begin"/>
      </w:r>
      <w:r>
        <w:rPr>
          <w:noProof/>
        </w:rPr>
        <w:instrText xml:space="preserve"> PAGEREF _Toc279222919 \h </w:instrText>
      </w:r>
      <w:r>
        <w:rPr>
          <w:noProof/>
        </w:rPr>
      </w:r>
      <w:r>
        <w:rPr>
          <w:noProof/>
        </w:rPr>
        <w:fldChar w:fldCharType="separate"/>
      </w:r>
      <w:r>
        <w:rPr>
          <w:noProof/>
        </w:rPr>
        <w:t>7</w:t>
      </w:r>
      <w:r>
        <w:rPr>
          <w:noProof/>
        </w:rPr>
        <w:fldChar w:fldCharType="end"/>
      </w:r>
    </w:p>
    <w:p w14:paraId="21F4731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2.</w:t>
      </w:r>
      <w:r>
        <w:rPr>
          <w:rFonts w:asciiTheme="minorHAnsi" w:eastAsiaTheme="minorEastAsia" w:hAnsiTheme="minorHAnsi" w:cstheme="minorBidi"/>
          <w:noProof/>
          <w:lang w:eastAsia="ja-JP"/>
        </w:rPr>
        <w:tab/>
      </w:r>
      <w:r>
        <w:rPr>
          <w:noProof/>
        </w:rPr>
        <w:t>Conformance</w:t>
      </w:r>
      <w:r>
        <w:rPr>
          <w:noProof/>
        </w:rPr>
        <w:tab/>
      </w:r>
      <w:r>
        <w:rPr>
          <w:noProof/>
        </w:rPr>
        <w:fldChar w:fldCharType="begin"/>
      </w:r>
      <w:r>
        <w:rPr>
          <w:noProof/>
        </w:rPr>
        <w:instrText xml:space="preserve"> PAGEREF _Toc279222920 \h </w:instrText>
      </w:r>
      <w:r>
        <w:rPr>
          <w:noProof/>
        </w:rPr>
      </w:r>
      <w:r>
        <w:rPr>
          <w:noProof/>
        </w:rPr>
        <w:fldChar w:fldCharType="separate"/>
      </w:r>
      <w:r>
        <w:rPr>
          <w:noProof/>
        </w:rPr>
        <w:t>7</w:t>
      </w:r>
      <w:r>
        <w:rPr>
          <w:noProof/>
        </w:rPr>
        <w:fldChar w:fldCharType="end"/>
      </w:r>
    </w:p>
    <w:p w14:paraId="39EEE070"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3.</w:t>
      </w:r>
      <w:r>
        <w:rPr>
          <w:rFonts w:asciiTheme="minorHAnsi" w:eastAsiaTheme="minorEastAsia" w:hAnsiTheme="minorHAnsi" w:cstheme="minorBidi"/>
          <w:noProof/>
          <w:lang w:eastAsia="ja-JP"/>
        </w:rPr>
        <w:tab/>
      </w:r>
      <w:r>
        <w:rPr>
          <w:noProof/>
        </w:rPr>
        <w:t>References</w:t>
      </w:r>
      <w:r>
        <w:rPr>
          <w:noProof/>
        </w:rPr>
        <w:tab/>
      </w:r>
      <w:r>
        <w:rPr>
          <w:noProof/>
        </w:rPr>
        <w:fldChar w:fldCharType="begin"/>
      </w:r>
      <w:r>
        <w:rPr>
          <w:noProof/>
        </w:rPr>
        <w:instrText xml:space="preserve"> PAGEREF _Toc279222921 \h </w:instrText>
      </w:r>
      <w:r>
        <w:rPr>
          <w:noProof/>
        </w:rPr>
      </w:r>
      <w:r>
        <w:rPr>
          <w:noProof/>
        </w:rPr>
        <w:fldChar w:fldCharType="separate"/>
      </w:r>
      <w:r>
        <w:rPr>
          <w:noProof/>
        </w:rPr>
        <w:t>8</w:t>
      </w:r>
      <w:r>
        <w:rPr>
          <w:noProof/>
        </w:rPr>
        <w:fldChar w:fldCharType="end"/>
      </w:r>
    </w:p>
    <w:p w14:paraId="1C25084C"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4.</w:t>
      </w:r>
      <w:r>
        <w:rPr>
          <w:rFonts w:asciiTheme="minorHAnsi" w:eastAsiaTheme="minorEastAsia" w:hAnsiTheme="minorHAnsi" w:cstheme="minorBidi"/>
          <w:noProof/>
          <w:lang w:eastAsia="ja-JP"/>
        </w:rPr>
        <w:tab/>
      </w:r>
      <w:r>
        <w:rPr>
          <w:noProof/>
        </w:rPr>
        <w:t>Terms and Definitions</w:t>
      </w:r>
      <w:r>
        <w:rPr>
          <w:noProof/>
        </w:rPr>
        <w:tab/>
      </w:r>
      <w:r>
        <w:rPr>
          <w:noProof/>
        </w:rPr>
        <w:fldChar w:fldCharType="begin"/>
      </w:r>
      <w:r>
        <w:rPr>
          <w:noProof/>
        </w:rPr>
        <w:instrText xml:space="preserve"> PAGEREF _Toc279222922 \h </w:instrText>
      </w:r>
      <w:r>
        <w:rPr>
          <w:noProof/>
        </w:rPr>
      </w:r>
      <w:r>
        <w:rPr>
          <w:noProof/>
        </w:rPr>
        <w:fldChar w:fldCharType="separate"/>
      </w:r>
      <w:r>
        <w:rPr>
          <w:noProof/>
        </w:rPr>
        <w:t>8</w:t>
      </w:r>
      <w:r>
        <w:rPr>
          <w:noProof/>
        </w:rPr>
        <w:fldChar w:fldCharType="end"/>
      </w:r>
    </w:p>
    <w:p w14:paraId="53BC1CC1"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5.</w:t>
      </w:r>
      <w:r>
        <w:rPr>
          <w:rFonts w:asciiTheme="minorHAnsi" w:eastAsiaTheme="minorEastAsia" w:hAnsiTheme="minorHAnsi" w:cstheme="minorBidi"/>
          <w:noProof/>
          <w:lang w:eastAsia="ja-JP"/>
        </w:rPr>
        <w:tab/>
      </w:r>
      <w:r>
        <w:rPr>
          <w:noProof/>
        </w:rPr>
        <w:t>Conventions</w:t>
      </w:r>
      <w:r>
        <w:rPr>
          <w:noProof/>
        </w:rPr>
        <w:tab/>
      </w:r>
      <w:r>
        <w:rPr>
          <w:noProof/>
        </w:rPr>
        <w:fldChar w:fldCharType="begin"/>
      </w:r>
      <w:r>
        <w:rPr>
          <w:noProof/>
        </w:rPr>
        <w:instrText xml:space="preserve"> PAGEREF _Toc279222923 \h </w:instrText>
      </w:r>
      <w:r>
        <w:rPr>
          <w:noProof/>
        </w:rPr>
      </w:r>
      <w:r>
        <w:rPr>
          <w:noProof/>
        </w:rPr>
        <w:fldChar w:fldCharType="separate"/>
      </w:r>
      <w:r>
        <w:rPr>
          <w:noProof/>
        </w:rPr>
        <w:t>13</w:t>
      </w:r>
      <w:r>
        <w:rPr>
          <w:noProof/>
        </w:rPr>
        <w:fldChar w:fldCharType="end"/>
      </w:r>
    </w:p>
    <w:p w14:paraId="72A80D73"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6.</w:t>
      </w:r>
      <w:r>
        <w:rPr>
          <w:rFonts w:asciiTheme="minorHAnsi" w:eastAsiaTheme="minorEastAsia" w:hAnsiTheme="minorHAnsi" w:cstheme="minorBidi"/>
          <w:noProof/>
          <w:lang w:eastAsia="ja-JP"/>
        </w:rPr>
        <w:tab/>
      </w:r>
      <w:r>
        <w:rPr>
          <w:noProof/>
        </w:rPr>
        <w:t>Clauses not Containing Normative Material</w:t>
      </w:r>
      <w:r>
        <w:rPr>
          <w:noProof/>
        </w:rPr>
        <w:tab/>
      </w:r>
      <w:r>
        <w:rPr>
          <w:noProof/>
        </w:rPr>
        <w:fldChar w:fldCharType="begin"/>
      </w:r>
      <w:r>
        <w:rPr>
          <w:noProof/>
        </w:rPr>
        <w:instrText xml:space="preserve"> PAGEREF _Toc279222924 \h </w:instrText>
      </w:r>
      <w:r>
        <w:rPr>
          <w:noProof/>
        </w:rPr>
      </w:r>
      <w:r>
        <w:rPr>
          <w:noProof/>
        </w:rPr>
        <w:fldChar w:fldCharType="separate"/>
      </w:r>
      <w:r>
        <w:rPr>
          <w:noProof/>
        </w:rPr>
        <w:t>13</w:t>
      </w:r>
      <w:r>
        <w:rPr>
          <w:noProof/>
        </w:rPr>
        <w:fldChar w:fldCharType="end"/>
      </w:r>
    </w:p>
    <w:p w14:paraId="3418DFDA"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6.1</w:t>
      </w:r>
      <w:r>
        <w:rPr>
          <w:rFonts w:asciiTheme="minorHAnsi" w:eastAsiaTheme="minorEastAsia" w:hAnsiTheme="minorHAnsi" w:cstheme="minorBidi"/>
          <w:noProof/>
          <w:lang w:eastAsia="ja-JP"/>
        </w:rPr>
        <w:tab/>
      </w:r>
      <w:r>
        <w:rPr>
          <w:noProof/>
        </w:rPr>
        <w:t>Clauses not containing normative material sub-clause 1</w:t>
      </w:r>
      <w:r>
        <w:rPr>
          <w:noProof/>
        </w:rPr>
        <w:tab/>
      </w:r>
      <w:r>
        <w:rPr>
          <w:noProof/>
        </w:rPr>
        <w:fldChar w:fldCharType="begin"/>
      </w:r>
      <w:r>
        <w:rPr>
          <w:noProof/>
        </w:rPr>
        <w:instrText xml:space="preserve"> PAGEREF _Toc279222925 \h </w:instrText>
      </w:r>
      <w:r>
        <w:rPr>
          <w:noProof/>
        </w:rPr>
      </w:r>
      <w:r>
        <w:rPr>
          <w:noProof/>
        </w:rPr>
        <w:fldChar w:fldCharType="separate"/>
      </w:r>
      <w:r>
        <w:rPr>
          <w:noProof/>
        </w:rPr>
        <w:t>13</w:t>
      </w:r>
      <w:r>
        <w:rPr>
          <w:noProof/>
        </w:rPr>
        <w:fldChar w:fldCharType="end"/>
      </w:r>
    </w:p>
    <w:p w14:paraId="39507767"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6.1.1</w:t>
      </w:r>
      <w:r>
        <w:rPr>
          <w:rFonts w:asciiTheme="minorHAnsi" w:eastAsiaTheme="minorEastAsia" w:hAnsiTheme="minorHAnsi" w:cstheme="minorBidi"/>
          <w:noProof/>
          <w:lang w:eastAsia="ja-JP"/>
        </w:rPr>
        <w:tab/>
      </w:r>
      <w:r>
        <w:rPr>
          <w:noProof/>
        </w:rPr>
        <w:t>Clauses not containing normative material sub-clause 2</w:t>
      </w:r>
      <w:r>
        <w:rPr>
          <w:noProof/>
        </w:rPr>
        <w:tab/>
      </w:r>
      <w:r>
        <w:rPr>
          <w:noProof/>
        </w:rPr>
        <w:fldChar w:fldCharType="begin"/>
      </w:r>
      <w:r>
        <w:rPr>
          <w:noProof/>
        </w:rPr>
        <w:instrText xml:space="preserve"> PAGEREF _Toc279222926 \h </w:instrText>
      </w:r>
      <w:r>
        <w:rPr>
          <w:noProof/>
        </w:rPr>
      </w:r>
      <w:r>
        <w:rPr>
          <w:noProof/>
        </w:rPr>
        <w:fldChar w:fldCharType="separate"/>
      </w:r>
      <w:r>
        <w:rPr>
          <w:noProof/>
        </w:rPr>
        <w:t>14</w:t>
      </w:r>
      <w:r>
        <w:rPr>
          <w:noProof/>
        </w:rPr>
        <w:fldChar w:fldCharType="end"/>
      </w:r>
    </w:p>
    <w:p w14:paraId="5F016FA6"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7.</w:t>
      </w:r>
      <w:r>
        <w:rPr>
          <w:rFonts w:asciiTheme="minorHAnsi" w:eastAsiaTheme="minorEastAsia" w:hAnsiTheme="minorHAnsi" w:cstheme="minorBidi"/>
          <w:noProof/>
          <w:lang w:eastAsia="ja-JP"/>
        </w:rPr>
        <w:tab/>
      </w:r>
      <w:r>
        <w:rPr>
          <w:noProof/>
        </w:rPr>
        <w:t>Clause containing normative material</w:t>
      </w:r>
      <w:r>
        <w:rPr>
          <w:noProof/>
        </w:rPr>
        <w:tab/>
      </w:r>
      <w:r>
        <w:rPr>
          <w:noProof/>
        </w:rPr>
        <w:fldChar w:fldCharType="begin"/>
      </w:r>
      <w:r>
        <w:rPr>
          <w:noProof/>
        </w:rPr>
        <w:instrText xml:space="preserve"> PAGEREF _Toc279222927 \h </w:instrText>
      </w:r>
      <w:r>
        <w:rPr>
          <w:noProof/>
        </w:rPr>
      </w:r>
      <w:r>
        <w:rPr>
          <w:noProof/>
        </w:rPr>
        <w:fldChar w:fldCharType="separate"/>
      </w:r>
      <w:r>
        <w:rPr>
          <w:noProof/>
        </w:rPr>
        <w:t>14</w:t>
      </w:r>
      <w:r>
        <w:rPr>
          <w:noProof/>
        </w:rPr>
        <w:fldChar w:fldCharType="end"/>
      </w:r>
    </w:p>
    <w:p w14:paraId="55252D3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7.1</w:t>
      </w:r>
      <w:r>
        <w:rPr>
          <w:rFonts w:asciiTheme="minorHAnsi" w:eastAsiaTheme="minorEastAsia" w:hAnsiTheme="minorHAnsi" w:cstheme="minorBidi"/>
          <w:noProof/>
          <w:lang w:eastAsia="ja-JP"/>
        </w:rPr>
        <w:tab/>
      </w:r>
      <w:r>
        <w:rPr>
          <w:noProof/>
        </w:rPr>
        <w:t>Requirements Class TIFF</w:t>
      </w:r>
      <w:r>
        <w:rPr>
          <w:noProof/>
        </w:rPr>
        <w:tab/>
      </w:r>
      <w:r>
        <w:rPr>
          <w:noProof/>
        </w:rPr>
        <w:fldChar w:fldCharType="begin"/>
      </w:r>
      <w:r>
        <w:rPr>
          <w:noProof/>
        </w:rPr>
        <w:instrText xml:space="preserve"> PAGEREF _Toc279222928 \h </w:instrText>
      </w:r>
      <w:r>
        <w:rPr>
          <w:noProof/>
        </w:rPr>
      </w:r>
      <w:r>
        <w:rPr>
          <w:noProof/>
        </w:rPr>
        <w:fldChar w:fldCharType="separate"/>
      </w:r>
      <w:r>
        <w:rPr>
          <w:noProof/>
        </w:rPr>
        <w:t>14</w:t>
      </w:r>
      <w:r>
        <w:rPr>
          <w:noProof/>
        </w:rPr>
        <w:fldChar w:fldCharType="end"/>
      </w:r>
    </w:p>
    <w:p w14:paraId="0E445EC4"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7.2</w:t>
      </w:r>
      <w:r>
        <w:rPr>
          <w:rFonts w:asciiTheme="minorHAnsi" w:eastAsiaTheme="minorEastAsia" w:hAnsiTheme="minorHAnsi" w:cstheme="minorBidi"/>
          <w:noProof/>
          <w:lang w:eastAsia="ja-JP"/>
        </w:rPr>
        <w:tab/>
      </w:r>
      <w:r>
        <w:rPr>
          <w:noProof/>
        </w:rPr>
        <w:t>Requirements Class GeoKeyDirectoryTag</w:t>
      </w:r>
      <w:r>
        <w:rPr>
          <w:noProof/>
        </w:rPr>
        <w:tab/>
      </w:r>
      <w:r>
        <w:rPr>
          <w:noProof/>
        </w:rPr>
        <w:fldChar w:fldCharType="begin"/>
      </w:r>
      <w:r>
        <w:rPr>
          <w:noProof/>
        </w:rPr>
        <w:instrText xml:space="preserve"> PAGEREF _Toc279222929 \h </w:instrText>
      </w:r>
      <w:r>
        <w:rPr>
          <w:noProof/>
        </w:rPr>
      </w:r>
      <w:r>
        <w:rPr>
          <w:noProof/>
        </w:rPr>
        <w:fldChar w:fldCharType="separate"/>
      </w:r>
      <w:r>
        <w:rPr>
          <w:noProof/>
        </w:rPr>
        <w:t>15</w:t>
      </w:r>
      <w:r>
        <w:rPr>
          <w:noProof/>
        </w:rPr>
        <w:fldChar w:fldCharType="end"/>
      </w:r>
    </w:p>
    <w:p w14:paraId="6FF43920"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7.3</w:t>
      </w:r>
      <w:r>
        <w:rPr>
          <w:rFonts w:asciiTheme="minorHAnsi" w:eastAsiaTheme="minorEastAsia" w:hAnsiTheme="minorHAnsi" w:cstheme="minorBidi"/>
          <w:noProof/>
          <w:lang w:eastAsia="ja-JP"/>
        </w:rPr>
        <w:tab/>
      </w:r>
      <w:r>
        <w:rPr>
          <w:noProof/>
        </w:rPr>
        <w:t>Requirements Class KeyEntrySet</w:t>
      </w:r>
      <w:r>
        <w:rPr>
          <w:noProof/>
        </w:rPr>
        <w:tab/>
      </w:r>
      <w:r>
        <w:rPr>
          <w:noProof/>
        </w:rPr>
        <w:fldChar w:fldCharType="begin"/>
      </w:r>
      <w:r>
        <w:rPr>
          <w:noProof/>
        </w:rPr>
        <w:instrText xml:space="preserve"> PAGEREF _Toc279222930 \h </w:instrText>
      </w:r>
      <w:r>
        <w:rPr>
          <w:noProof/>
        </w:rPr>
      </w:r>
      <w:r>
        <w:rPr>
          <w:noProof/>
        </w:rPr>
        <w:fldChar w:fldCharType="separate"/>
      </w:r>
      <w:r>
        <w:rPr>
          <w:noProof/>
        </w:rPr>
        <w:t>15</w:t>
      </w:r>
      <w:r>
        <w:rPr>
          <w:noProof/>
        </w:rPr>
        <w:fldChar w:fldCharType="end"/>
      </w:r>
    </w:p>
    <w:p w14:paraId="07407C1C"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7.4</w:t>
      </w:r>
      <w:r>
        <w:rPr>
          <w:rFonts w:asciiTheme="minorHAnsi" w:eastAsiaTheme="minorEastAsia" w:hAnsiTheme="minorHAnsi" w:cstheme="minorBidi"/>
          <w:noProof/>
          <w:lang w:eastAsia="ja-JP"/>
        </w:rPr>
        <w:tab/>
      </w:r>
      <w:r>
        <w:rPr>
          <w:noProof/>
        </w:rPr>
        <w:t>Requirements Class GeoDoubleParamsTag</w:t>
      </w:r>
      <w:r>
        <w:rPr>
          <w:noProof/>
        </w:rPr>
        <w:tab/>
      </w:r>
      <w:r>
        <w:rPr>
          <w:noProof/>
        </w:rPr>
        <w:fldChar w:fldCharType="begin"/>
      </w:r>
      <w:r>
        <w:rPr>
          <w:noProof/>
        </w:rPr>
        <w:instrText xml:space="preserve"> PAGEREF _Toc279222931 \h </w:instrText>
      </w:r>
      <w:r>
        <w:rPr>
          <w:noProof/>
        </w:rPr>
      </w:r>
      <w:r>
        <w:rPr>
          <w:noProof/>
        </w:rPr>
        <w:fldChar w:fldCharType="separate"/>
      </w:r>
      <w:r>
        <w:rPr>
          <w:noProof/>
        </w:rPr>
        <w:t>16</w:t>
      </w:r>
      <w:r>
        <w:rPr>
          <w:noProof/>
        </w:rPr>
        <w:fldChar w:fldCharType="end"/>
      </w:r>
    </w:p>
    <w:p w14:paraId="4FE5FED6"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7.5</w:t>
      </w:r>
      <w:r>
        <w:rPr>
          <w:rFonts w:asciiTheme="minorHAnsi" w:eastAsiaTheme="minorEastAsia" w:hAnsiTheme="minorHAnsi" w:cstheme="minorBidi"/>
          <w:noProof/>
          <w:lang w:eastAsia="ja-JP"/>
        </w:rPr>
        <w:tab/>
      </w:r>
      <w:r>
        <w:rPr>
          <w:noProof/>
        </w:rPr>
        <w:t>Requirements Class GeoAsciiParamsTag</w:t>
      </w:r>
      <w:r>
        <w:rPr>
          <w:noProof/>
        </w:rPr>
        <w:tab/>
      </w:r>
      <w:r>
        <w:rPr>
          <w:noProof/>
        </w:rPr>
        <w:fldChar w:fldCharType="begin"/>
      </w:r>
      <w:r>
        <w:rPr>
          <w:noProof/>
        </w:rPr>
        <w:instrText xml:space="preserve"> PAGEREF _Toc279222932 \h </w:instrText>
      </w:r>
      <w:r>
        <w:rPr>
          <w:noProof/>
        </w:rPr>
      </w:r>
      <w:r>
        <w:rPr>
          <w:noProof/>
        </w:rPr>
        <w:fldChar w:fldCharType="separate"/>
      </w:r>
      <w:r>
        <w:rPr>
          <w:noProof/>
        </w:rPr>
        <w:t>16</w:t>
      </w:r>
      <w:r>
        <w:rPr>
          <w:noProof/>
        </w:rPr>
        <w:fldChar w:fldCharType="end"/>
      </w:r>
    </w:p>
    <w:p w14:paraId="456E283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7.6</w:t>
      </w:r>
      <w:r>
        <w:rPr>
          <w:rFonts w:asciiTheme="minorHAnsi" w:eastAsiaTheme="minorEastAsia" w:hAnsiTheme="minorHAnsi" w:cstheme="minorBidi"/>
          <w:noProof/>
          <w:lang w:eastAsia="ja-JP"/>
        </w:rPr>
        <w:tab/>
      </w:r>
      <w:r>
        <w:rPr>
          <w:noProof/>
        </w:rPr>
        <w:t>Requirements Class GeoKeyCode</w:t>
      </w:r>
      <w:r>
        <w:rPr>
          <w:noProof/>
        </w:rPr>
        <w:tab/>
      </w:r>
      <w:r>
        <w:rPr>
          <w:noProof/>
        </w:rPr>
        <w:fldChar w:fldCharType="begin"/>
      </w:r>
      <w:r>
        <w:rPr>
          <w:noProof/>
        </w:rPr>
        <w:instrText xml:space="preserve"> PAGEREF _Toc279222933 \h </w:instrText>
      </w:r>
      <w:r>
        <w:rPr>
          <w:noProof/>
        </w:rPr>
      </w:r>
      <w:r>
        <w:rPr>
          <w:noProof/>
        </w:rPr>
        <w:fldChar w:fldCharType="separate"/>
      </w:r>
      <w:r>
        <w:rPr>
          <w:noProof/>
        </w:rPr>
        <w:t>16</w:t>
      </w:r>
      <w:r>
        <w:rPr>
          <w:noProof/>
        </w:rPr>
        <w:fldChar w:fldCharType="end"/>
      </w:r>
    </w:p>
    <w:p w14:paraId="2E09A2F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7.7</w:t>
      </w:r>
      <w:r>
        <w:rPr>
          <w:rFonts w:asciiTheme="minorHAnsi" w:eastAsiaTheme="minorEastAsia" w:hAnsiTheme="minorHAnsi" w:cstheme="minorBidi"/>
          <w:noProof/>
          <w:lang w:eastAsia="ja-JP"/>
        </w:rPr>
        <w:tab/>
      </w:r>
      <w:r>
        <w:rPr>
          <w:noProof/>
        </w:rPr>
        <w:t>Requirements Class GeodeticDatumGeoKey</w:t>
      </w:r>
      <w:r>
        <w:rPr>
          <w:noProof/>
        </w:rPr>
        <w:tab/>
      </w:r>
      <w:r>
        <w:rPr>
          <w:noProof/>
        </w:rPr>
        <w:fldChar w:fldCharType="begin"/>
      </w:r>
      <w:r>
        <w:rPr>
          <w:noProof/>
        </w:rPr>
        <w:instrText xml:space="preserve"> PAGEREF _Toc279222934 \h </w:instrText>
      </w:r>
      <w:r>
        <w:rPr>
          <w:noProof/>
        </w:rPr>
      </w:r>
      <w:r>
        <w:rPr>
          <w:noProof/>
        </w:rPr>
        <w:fldChar w:fldCharType="separate"/>
      </w:r>
      <w:r>
        <w:rPr>
          <w:noProof/>
        </w:rPr>
        <w:t>16</w:t>
      </w:r>
      <w:r>
        <w:rPr>
          <w:noProof/>
        </w:rPr>
        <w:fldChar w:fldCharType="end"/>
      </w:r>
    </w:p>
    <w:p w14:paraId="42BDC788"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7.8</w:t>
      </w:r>
      <w:r>
        <w:rPr>
          <w:rFonts w:asciiTheme="minorHAnsi" w:eastAsiaTheme="minorEastAsia" w:hAnsiTheme="minorHAnsi" w:cstheme="minorBidi"/>
          <w:noProof/>
          <w:lang w:eastAsia="ja-JP"/>
        </w:rPr>
        <w:tab/>
      </w:r>
      <w:r>
        <w:rPr>
          <w:noProof/>
        </w:rPr>
        <w:t>Requirements Class GeogAngularUnitsGeoKey</w:t>
      </w:r>
      <w:r>
        <w:rPr>
          <w:noProof/>
        </w:rPr>
        <w:tab/>
      </w:r>
      <w:r>
        <w:rPr>
          <w:noProof/>
        </w:rPr>
        <w:fldChar w:fldCharType="begin"/>
      </w:r>
      <w:r>
        <w:rPr>
          <w:noProof/>
        </w:rPr>
        <w:instrText xml:space="preserve"> PAGEREF _Toc279222935 \h </w:instrText>
      </w:r>
      <w:r>
        <w:rPr>
          <w:noProof/>
        </w:rPr>
      </w:r>
      <w:r>
        <w:rPr>
          <w:noProof/>
        </w:rPr>
        <w:fldChar w:fldCharType="separate"/>
      </w:r>
      <w:r>
        <w:rPr>
          <w:noProof/>
        </w:rPr>
        <w:t>17</w:t>
      </w:r>
      <w:r>
        <w:rPr>
          <w:noProof/>
        </w:rPr>
        <w:fldChar w:fldCharType="end"/>
      </w:r>
    </w:p>
    <w:p w14:paraId="059C722B"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7.9</w:t>
      </w:r>
      <w:r>
        <w:rPr>
          <w:rFonts w:asciiTheme="minorHAnsi" w:eastAsiaTheme="minorEastAsia" w:hAnsiTheme="minorHAnsi" w:cstheme="minorBidi"/>
          <w:noProof/>
          <w:lang w:eastAsia="ja-JP"/>
        </w:rPr>
        <w:tab/>
      </w:r>
      <w:r>
        <w:rPr>
          <w:noProof/>
        </w:rPr>
        <w:t>Requirements Class GeogAngularUnitSizeGeoKey</w:t>
      </w:r>
      <w:r>
        <w:rPr>
          <w:noProof/>
        </w:rPr>
        <w:tab/>
      </w:r>
      <w:r>
        <w:rPr>
          <w:noProof/>
        </w:rPr>
        <w:fldChar w:fldCharType="begin"/>
      </w:r>
      <w:r>
        <w:rPr>
          <w:noProof/>
        </w:rPr>
        <w:instrText xml:space="preserve"> PAGEREF _Toc279222936 \h </w:instrText>
      </w:r>
      <w:r>
        <w:rPr>
          <w:noProof/>
        </w:rPr>
      </w:r>
      <w:r>
        <w:rPr>
          <w:noProof/>
        </w:rPr>
        <w:fldChar w:fldCharType="separate"/>
      </w:r>
      <w:r>
        <w:rPr>
          <w:noProof/>
        </w:rPr>
        <w:t>17</w:t>
      </w:r>
      <w:r>
        <w:rPr>
          <w:noProof/>
        </w:rPr>
        <w:fldChar w:fldCharType="end"/>
      </w:r>
    </w:p>
    <w:p w14:paraId="5DD4933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7.10</w:t>
      </w:r>
      <w:r>
        <w:rPr>
          <w:rFonts w:asciiTheme="minorHAnsi" w:eastAsiaTheme="minorEastAsia" w:hAnsiTheme="minorHAnsi" w:cstheme="minorBidi"/>
          <w:noProof/>
          <w:lang w:eastAsia="ja-JP"/>
        </w:rPr>
        <w:tab/>
      </w:r>
      <w:r>
        <w:rPr>
          <w:noProof/>
        </w:rPr>
        <w:t>Requirements Class GeogAzimuthUnitsGeoKey</w:t>
      </w:r>
      <w:r>
        <w:rPr>
          <w:noProof/>
        </w:rPr>
        <w:tab/>
      </w:r>
      <w:r>
        <w:rPr>
          <w:noProof/>
        </w:rPr>
        <w:fldChar w:fldCharType="begin"/>
      </w:r>
      <w:r>
        <w:rPr>
          <w:noProof/>
        </w:rPr>
        <w:instrText xml:space="preserve"> PAGEREF _Toc279222937 \h </w:instrText>
      </w:r>
      <w:r>
        <w:rPr>
          <w:noProof/>
        </w:rPr>
      </w:r>
      <w:r>
        <w:rPr>
          <w:noProof/>
        </w:rPr>
        <w:fldChar w:fldCharType="separate"/>
      </w:r>
      <w:r>
        <w:rPr>
          <w:noProof/>
        </w:rPr>
        <w:t>17</w:t>
      </w:r>
      <w:r>
        <w:rPr>
          <w:noProof/>
        </w:rPr>
        <w:fldChar w:fldCharType="end"/>
      </w:r>
    </w:p>
    <w:p w14:paraId="3F209CA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7.11</w:t>
      </w:r>
      <w:r>
        <w:rPr>
          <w:rFonts w:asciiTheme="minorHAnsi" w:eastAsiaTheme="minorEastAsia" w:hAnsiTheme="minorHAnsi" w:cstheme="minorBidi"/>
          <w:noProof/>
          <w:lang w:eastAsia="ja-JP"/>
        </w:rPr>
        <w:tab/>
      </w:r>
      <w:r>
        <w:rPr>
          <w:noProof/>
        </w:rPr>
        <w:t>Requirements Class GeogCitationGeoKey</w:t>
      </w:r>
      <w:r>
        <w:rPr>
          <w:noProof/>
        </w:rPr>
        <w:tab/>
      </w:r>
      <w:r>
        <w:rPr>
          <w:noProof/>
        </w:rPr>
        <w:fldChar w:fldCharType="begin"/>
      </w:r>
      <w:r>
        <w:rPr>
          <w:noProof/>
        </w:rPr>
        <w:instrText xml:space="preserve"> PAGEREF _Toc279222938 \h </w:instrText>
      </w:r>
      <w:r>
        <w:rPr>
          <w:noProof/>
        </w:rPr>
      </w:r>
      <w:r>
        <w:rPr>
          <w:noProof/>
        </w:rPr>
        <w:fldChar w:fldCharType="separate"/>
      </w:r>
      <w:r>
        <w:rPr>
          <w:noProof/>
        </w:rPr>
        <w:t>17</w:t>
      </w:r>
      <w:r>
        <w:rPr>
          <w:noProof/>
        </w:rPr>
        <w:fldChar w:fldCharType="end"/>
      </w:r>
    </w:p>
    <w:p w14:paraId="61261C7D"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7.12</w:t>
      </w:r>
      <w:r>
        <w:rPr>
          <w:rFonts w:asciiTheme="minorHAnsi" w:eastAsiaTheme="minorEastAsia" w:hAnsiTheme="minorHAnsi" w:cstheme="minorBidi"/>
          <w:noProof/>
          <w:lang w:eastAsia="ja-JP"/>
        </w:rPr>
        <w:tab/>
      </w:r>
      <w:r>
        <w:rPr>
          <w:noProof/>
        </w:rPr>
        <w:t>Requirements Class GeogEllipsoidGeoKey</w:t>
      </w:r>
      <w:r>
        <w:rPr>
          <w:noProof/>
        </w:rPr>
        <w:tab/>
      </w:r>
      <w:r>
        <w:rPr>
          <w:noProof/>
        </w:rPr>
        <w:fldChar w:fldCharType="begin"/>
      </w:r>
      <w:r>
        <w:rPr>
          <w:noProof/>
        </w:rPr>
        <w:instrText xml:space="preserve"> PAGEREF _Toc279222939 \h </w:instrText>
      </w:r>
      <w:r>
        <w:rPr>
          <w:noProof/>
        </w:rPr>
      </w:r>
      <w:r>
        <w:rPr>
          <w:noProof/>
        </w:rPr>
        <w:fldChar w:fldCharType="separate"/>
      </w:r>
      <w:r>
        <w:rPr>
          <w:noProof/>
        </w:rPr>
        <w:t>18</w:t>
      </w:r>
      <w:r>
        <w:rPr>
          <w:noProof/>
        </w:rPr>
        <w:fldChar w:fldCharType="end"/>
      </w:r>
    </w:p>
    <w:p w14:paraId="0E1FCA3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7.13</w:t>
      </w:r>
      <w:r>
        <w:rPr>
          <w:rFonts w:asciiTheme="minorHAnsi" w:eastAsiaTheme="minorEastAsia" w:hAnsiTheme="minorHAnsi" w:cstheme="minorBidi"/>
          <w:noProof/>
          <w:lang w:eastAsia="ja-JP"/>
        </w:rPr>
        <w:tab/>
      </w:r>
      <w:r>
        <w:rPr>
          <w:noProof/>
        </w:rPr>
        <w:t>Requirements Class GeogGeodeticDatumGeoKey</w:t>
      </w:r>
      <w:r>
        <w:rPr>
          <w:noProof/>
        </w:rPr>
        <w:tab/>
      </w:r>
      <w:r>
        <w:rPr>
          <w:noProof/>
        </w:rPr>
        <w:fldChar w:fldCharType="begin"/>
      </w:r>
      <w:r>
        <w:rPr>
          <w:noProof/>
        </w:rPr>
        <w:instrText xml:space="preserve"> PAGEREF _Toc279222940 \h </w:instrText>
      </w:r>
      <w:r>
        <w:rPr>
          <w:noProof/>
        </w:rPr>
      </w:r>
      <w:r>
        <w:rPr>
          <w:noProof/>
        </w:rPr>
        <w:fldChar w:fldCharType="separate"/>
      </w:r>
      <w:r>
        <w:rPr>
          <w:noProof/>
        </w:rPr>
        <w:t>18</w:t>
      </w:r>
      <w:r>
        <w:rPr>
          <w:noProof/>
        </w:rPr>
        <w:fldChar w:fldCharType="end"/>
      </w:r>
    </w:p>
    <w:p w14:paraId="749E766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7.14</w:t>
      </w:r>
      <w:r>
        <w:rPr>
          <w:rFonts w:asciiTheme="minorHAnsi" w:eastAsiaTheme="minorEastAsia" w:hAnsiTheme="minorHAnsi" w:cstheme="minorBidi"/>
          <w:noProof/>
          <w:lang w:eastAsia="ja-JP"/>
        </w:rPr>
        <w:tab/>
      </w:r>
      <w:r>
        <w:rPr>
          <w:noProof/>
        </w:rPr>
        <w:t>Requirements Class GeogInvFlatteningGeoKey</w:t>
      </w:r>
      <w:r>
        <w:rPr>
          <w:noProof/>
        </w:rPr>
        <w:tab/>
      </w:r>
      <w:r>
        <w:rPr>
          <w:noProof/>
        </w:rPr>
        <w:fldChar w:fldCharType="begin"/>
      </w:r>
      <w:r>
        <w:rPr>
          <w:noProof/>
        </w:rPr>
        <w:instrText xml:space="preserve"> PAGEREF _Toc279222941 \h </w:instrText>
      </w:r>
      <w:r>
        <w:rPr>
          <w:noProof/>
        </w:rPr>
      </w:r>
      <w:r>
        <w:rPr>
          <w:noProof/>
        </w:rPr>
        <w:fldChar w:fldCharType="separate"/>
      </w:r>
      <w:r>
        <w:rPr>
          <w:noProof/>
        </w:rPr>
        <w:t>18</w:t>
      </w:r>
      <w:r>
        <w:rPr>
          <w:noProof/>
        </w:rPr>
        <w:fldChar w:fldCharType="end"/>
      </w:r>
    </w:p>
    <w:p w14:paraId="7E312B0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7.15</w:t>
      </w:r>
      <w:r>
        <w:rPr>
          <w:rFonts w:asciiTheme="minorHAnsi" w:eastAsiaTheme="minorEastAsia" w:hAnsiTheme="minorHAnsi" w:cstheme="minorBidi"/>
          <w:noProof/>
          <w:lang w:eastAsia="ja-JP"/>
        </w:rPr>
        <w:tab/>
      </w:r>
      <w:r>
        <w:rPr>
          <w:noProof/>
        </w:rPr>
        <w:t>Requirements Class GeogLinearUnitsGeoKey</w:t>
      </w:r>
      <w:r>
        <w:rPr>
          <w:noProof/>
        </w:rPr>
        <w:tab/>
      </w:r>
      <w:r>
        <w:rPr>
          <w:noProof/>
        </w:rPr>
        <w:fldChar w:fldCharType="begin"/>
      </w:r>
      <w:r>
        <w:rPr>
          <w:noProof/>
        </w:rPr>
        <w:instrText xml:space="preserve"> PAGEREF _Toc279222942 \h </w:instrText>
      </w:r>
      <w:r>
        <w:rPr>
          <w:noProof/>
        </w:rPr>
      </w:r>
      <w:r>
        <w:rPr>
          <w:noProof/>
        </w:rPr>
        <w:fldChar w:fldCharType="separate"/>
      </w:r>
      <w:r>
        <w:rPr>
          <w:noProof/>
        </w:rPr>
        <w:t>18</w:t>
      </w:r>
      <w:r>
        <w:rPr>
          <w:noProof/>
        </w:rPr>
        <w:fldChar w:fldCharType="end"/>
      </w:r>
    </w:p>
    <w:p w14:paraId="3F4B9A42"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7.16</w:t>
      </w:r>
      <w:r>
        <w:rPr>
          <w:rFonts w:asciiTheme="minorHAnsi" w:eastAsiaTheme="minorEastAsia" w:hAnsiTheme="minorHAnsi" w:cstheme="minorBidi"/>
          <w:noProof/>
          <w:lang w:eastAsia="ja-JP"/>
        </w:rPr>
        <w:tab/>
      </w:r>
      <w:r>
        <w:rPr>
          <w:noProof/>
        </w:rPr>
        <w:t>Requirements Class GeogLinearUnitSizeGeoKey</w:t>
      </w:r>
      <w:r>
        <w:rPr>
          <w:noProof/>
        </w:rPr>
        <w:tab/>
      </w:r>
      <w:r>
        <w:rPr>
          <w:noProof/>
        </w:rPr>
        <w:fldChar w:fldCharType="begin"/>
      </w:r>
      <w:r>
        <w:rPr>
          <w:noProof/>
        </w:rPr>
        <w:instrText xml:space="preserve"> PAGEREF _Toc279222943 \h </w:instrText>
      </w:r>
      <w:r>
        <w:rPr>
          <w:noProof/>
        </w:rPr>
      </w:r>
      <w:r>
        <w:rPr>
          <w:noProof/>
        </w:rPr>
        <w:fldChar w:fldCharType="separate"/>
      </w:r>
      <w:r>
        <w:rPr>
          <w:noProof/>
        </w:rPr>
        <w:t>19</w:t>
      </w:r>
      <w:r>
        <w:rPr>
          <w:noProof/>
        </w:rPr>
        <w:fldChar w:fldCharType="end"/>
      </w:r>
    </w:p>
    <w:p w14:paraId="5269A82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7.17</w:t>
      </w:r>
      <w:r>
        <w:rPr>
          <w:rFonts w:asciiTheme="minorHAnsi" w:eastAsiaTheme="minorEastAsia" w:hAnsiTheme="minorHAnsi" w:cstheme="minorBidi"/>
          <w:noProof/>
          <w:lang w:eastAsia="ja-JP"/>
        </w:rPr>
        <w:tab/>
      </w:r>
      <w:r>
        <w:rPr>
          <w:noProof/>
        </w:rPr>
        <w:t>Requirements Class GeogPrimeMeridianGeoKey</w:t>
      </w:r>
      <w:r>
        <w:rPr>
          <w:noProof/>
        </w:rPr>
        <w:tab/>
      </w:r>
      <w:r>
        <w:rPr>
          <w:noProof/>
        </w:rPr>
        <w:fldChar w:fldCharType="begin"/>
      </w:r>
      <w:r>
        <w:rPr>
          <w:noProof/>
        </w:rPr>
        <w:instrText xml:space="preserve"> PAGEREF _Toc279222944 \h </w:instrText>
      </w:r>
      <w:r>
        <w:rPr>
          <w:noProof/>
        </w:rPr>
      </w:r>
      <w:r>
        <w:rPr>
          <w:noProof/>
        </w:rPr>
        <w:fldChar w:fldCharType="separate"/>
      </w:r>
      <w:r>
        <w:rPr>
          <w:noProof/>
        </w:rPr>
        <w:t>19</w:t>
      </w:r>
      <w:r>
        <w:rPr>
          <w:noProof/>
        </w:rPr>
        <w:fldChar w:fldCharType="end"/>
      </w:r>
    </w:p>
    <w:p w14:paraId="3A6583C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7.18</w:t>
      </w:r>
      <w:r>
        <w:rPr>
          <w:rFonts w:asciiTheme="minorHAnsi" w:eastAsiaTheme="minorEastAsia" w:hAnsiTheme="minorHAnsi" w:cstheme="minorBidi"/>
          <w:noProof/>
          <w:lang w:eastAsia="ja-JP"/>
        </w:rPr>
        <w:tab/>
      </w:r>
      <w:r>
        <w:rPr>
          <w:noProof/>
        </w:rPr>
        <w:t>Requirements Class GeogPrimeMeridianLongGeoKey</w:t>
      </w:r>
      <w:r>
        <w:rPr>
          <w:noProof/>
        </w:rPr>
        <w:tab/>
      </w:r>
      <w:r>
        <w:rPr>
          <w:noProof/>
        </w:rPr>
        <w:fldChar w:fldCharType="begin"/>
      </w:r>
      <w:r>
        <w:rPr>
          <w:noProof/>
        </w:rPr>
        <w:instrText xml:space="preserve"> PAGEREF _Toc279222945 \h </w:instrText>
      </w:r>
      <w:r>
        <w:rPr>
          <w:noProof/>
        </w:rPr>
      </w:r>
      <w:r>
        <w:rPr>
          <w:noProof/>
        </w:rPr>
        <w:fldChar w:fldCharType="separate"/>
      </w:r>
      <w:r>
        <w:rPr>
          <w:noProof/>
        </w:rPr>
        <w:t>19</w:t>
      </w:r>
      <w:r>
        <w:rPr>
          <w:noProof/>
        </w:rPr>
        <w:fldChar w:fldCharType="end"/>
      </w:r>
    </w:p>
    <w:p w14:paraId="637DB41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7.19</w:t>
      </w:r>
      <w:r>
        <w:rPr>
          <w:rFonts w:asciiTheme="minorHAnsi" w:eastAsiaTheme="minorEastAsia" w:hAnsiTheme="minorHAnsi" w:cstheme="minorBidi"/>
          <w:noProof/>
          <w:lang w:eastAsia="ja-JP"/>
        </w:rPr>
        <w:tab/>
      </w:r>
      <w:r>
        <w:rPr>
          <w:noProof/>
        </w:rPr>
        <w:t>Requirements Class GeographicTypeGeoKey</w:t>
      </w:r>
      <w:r>
        <w:rPr>
          <w:noProof/>
        </w:rPr>
        <w:tab/>
      </w:r>
      <w:r>
        <w:rPr>
          <w:noProof/>
        </w:rPr>
        <w:fldChar w:fldCharType="begin"/>
      </w:r>
      <w:r>
        <w:rPr>
          <w:noProof/>
        </w:rPr>
        <w:instrText xml:space="preserve"> PAGEREF _Toc279222946 \h </w:instrText>
      </w:r>
      <w:r>
        <w:rPr>
          <w:noProof/>
        </w:rPr>
      </w:r>
      <w:r>
        <w:rPr>
          <w:noProof/>
        </w:rPr>
        <w:fldChar w:fldCharType="separate"/>
      </w:r>
      <w:r>
        <w:rPr>
          <w:noProof/>
        </w:rPr>
        <w:t>20</w:t>
      </w:r>
      <w:r>
        <w:rPr>
          <w:noProof/>
        </w:rPr>
        <w:fldChar w:fldCharType="end"/>
      </w:r>
    </w:p>
    <w:p w14:paraId="6873FD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7.20</w:t>
      </w:r>
      <w:r>
        <w:rPr>
          <w:rFonts w:asciiTheme="minorHAnsi" w:eastAsiaTheme="minorEastAsia" w:hAnsiTheme="minorHAnsi" w:cstheme="minorBidi"/>
          <w:noProof/>
          <w:lang w:eastAsia="ja-JP"/>
        </w:rPr>
        <w:tab/>
      </w:r>
      <w:r>
        <w:rPr>
          <w:noProof/>
        </w:rPr>
        <w:t>Requirements Class GeogSemiMajorAxisGeoKey</w:t>
      </w:r>
      <w:r>
        <w:rPr>
          <w:noProof/>
        </w:rPr>
        <w:tab/>
      </w:r>
      <w:r>
        <w:rPr>
          <w:noProof/>
        </w:rPr>
        <w:fldChar w:fldCharType="begin"/>
      </w:r>
      <w:r>
        <w:rPr>
          <w:noProof/>
        </w:rPr>
        <w:instrText xml:space="preserve"> PAGEREF _Toc279222947 \h </w:instrText>
      </w:r>
      <w:r>
        <w:rPr>
          <w:noProof/>
        </w:rPr>
      </w:r>
      <w:r>
        <w:rPr>
          <w:noProof/>
        </w:rPr>
        <w:fldChar w:fldCharType="separate"/>
      </w:r>
      <w:r>
        <w:rPr>
          <w:noProof/>
        </w:rPr>
        <w:t>20</w:t>
      </w:r>
      <w:r>
        <w:rPr>
          <w:noProof/>
        </w:rPr>
        <w:fldChar w:fldCharType="end"/>
      </w:r>
    </w:p>
    <w:p w14:paraId="44E41FB0"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7.21</w:t>
      </w:r>
      <w:r>
        <w:rPr>
          <w:rFonts w:asciiTheme="minorHAnsi" w:eastAsiaTheme="minorEastAsia" w:hAnsiTheme="minorHAnsi" w:cstheme="minorBidi"/>
          <w:noProof/>
          <w:lang w:eastAsia="ja-JP"/>
        </w:rPr>
        <w:tab/>
      </w:r>
      <w:r>
        <w:rPr>
          <w:noProof/>
        </w:rPr>
        <w:t>Requirements Class GeogSemiMinorAxisGeoKey</w:t>
      </w:r>
      <w:r>
        <w:rPr>
          <w:noProof/>
        </w:rPr>
        <w:tab/>
      </w:r>
      <w:r>
        <w:rPr>
          <w:noProof/>
        </w:rPr>
        <w:fldChar w:fldCharType="begin"/>
      </w:r>
      <w:r>
        <w:rPr>
          <w:noProof/>
        </w:rPr>
        <w:instrText xml:space="preserve"> PAGEREF _Toc279222948 \h </w:instrText>
      </w:r>
      <w:r>
        <w:rPr>
          <w:noProof/>
        </w:rPr>
      </w:r>
      <w:r>
        <w:rPr>
          <w:noProof/>
        </w:rPr>
        <w:fldChar w:fldCharType="separate"/>
      </w:r>
      <w:r>
        <w:rPr>
          <w:noProof/>
        </w:rPr>
        <w:t>21</w:t>
      </w:r>
      <w:r>
        <w:rPr>
          <w:noProof/>
        </w:rPr>
        <w:fldChar w:fldCharType="end"/>
      </w:r>
    </w:p>
    <w:p w14:paraId="7EA08D0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7.22</w:t>
      </w:r>
      <w:r>
        <w:rPr>
          <w:rFonts w:asciiTheme="minorHAnsi" w:eastAsiaTheme="minorEastAsia" w:hAnsiTheme="minorHAnsi" w:cstheme="minorBidi"/>
          <w:noProof/>
          <w:lang w:eastAsia="ja-JP"/>
        </w:rPr>
        <w:tab/>
      </w:r>
      <w:r>
        <w:rPr>
          <w:noProof/>
        </w:rPr>
        <w:t>Requirements Class GeoKeyRange</w:t>
      </w:r>
      <w:r>
        <w:rPr>
          <w:noProof/>
        </w:rPr>
        <w:tab/>
      </w:r>
      <w:r>
        <w:rPr>
          <w:noProof/>
        </w:rPr>
        <w:fldChar w:fldCharType="begin"/>
      </w:r>
      <w:r>
        <w:rPr>
          <w:noProof/>
        </w:rPr>
        <w:instrText xml:space="preserve"> PAGEREF _Toc279222949 \h </w:instrText>
      </w:r>
      <w:r>
        <w:rPr>
          <w:noProof/>
        </w:rPr>
      </w:r>
      <w:r>
        <w:rPr>
          <w:noProof/>
        </w:rPr>
        <w:fldChar w:fldCharType="separate"/>
      </w:r>
      <w:r>
        <w:rPr>
          <w:noProof/>
        </w:rPr>
        <w:t>21</w:t>
      </w:r>
      <w:r>
        <w:rPr>
          <w:noProof/>
        </w:rPr>
        <w:fldChar w:fldCharType="end"/>
      </w:r>
    </w:p>
    <w:p w14:paraId="704F73E6"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7.23</w:t>
      </w:r>
      <w:r>
        <w:rPr>
          <w:rFonts w:asciiTheme="minorHAnsi" w:eastAsiaTheme="minorEastAsia" w:hAnsiTheme="minorHAnsi" w:cstheme="minorBidi"/>
          <w:noProof/>
          <w:lang w:eastAsia="ja-JP"/>
        </w:rPr>
        <w:tab/>
      </w:r>
      <w:r>
        <w:rPr>
          <w:noProof/>
        </w:rPr>
        <w:t>Requirements Class GTCitationGeoKey</w:t>
      </w:r>
      <w:r>
        <w:rPr>
          <w:noProof/>
        </w:rPr>
        <w:tab/>
      </w:r>
      <w:r>
        <w:rPr>
          <w:noProof/>
        </w:rPr>
        <w:fldChar w:fldCharType="begin"/>
      </w:r>
      <w:r>
        <w:rPr>
          <w:noProof/>
        </w:rPr>
        <w:instrText xml:space="preserve"> PAGEREF _Toc279222950 \h </w:instrText>
      </w:r>
      <w:r>
        <w:rPr>
          <w:noProof/>
        </w:rPr>
      </w:r>
      <w:r>
        <w:rPr>
          <w:noProof/>
        </w:rPr>
        <w:fldChar w:fldCharType="separate"/>
      </w:r>
      <w:r>
        <w:rPr>
          <w:noProof/>
        </w:rPr>
        <w:t>21</w:t>
      </w:r>
      <w:r>
        <w:rPr>
          <w:noProof/>
        </w:rPr>
        <w:fldChar w:fldCharType="end"/>
      </w:r>
    </w:p>
    <w:p w14:paraId="331E3278"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7.24</w:t>
      </w:r>
      <w:r>
        <w:rPr>
          <w:rFonts w:asciiTheme="minorHAnsi" w:eastAsiaTheme="minorEastAsia" w:hAnsiTheme="minorHAnsi" w:cstheme="minorBidi"/>
          <w:noProof/>
          <w:lang w:eastAsia="ja-JP"/>
        </w:rPr>
        <w:tab/>
      </w:r>
      <w:r>
        <w:rPr>
          <w:noProof/>
        </w:rPr>
        <w:t>Requirements Class GTModelTypeGeoKey</w:t>
      </w:r>
      <w:r>
        <w:rPr>
          <w:noProof/>
        </w:rPr>
        <w:tab/>
      </w:r>
      <w:r>
        <w:rPr>
          <w:noProof/>
        </w:rPr>
        <w:fldChar w:fldCharType="begin"/>
      </w:r>
      <w:r>
        <w:rPr>
          <w:noProof/>
        </w:rPr>
        <w:instrText xml:space="preserve"> PAGEREF _Toc279222951 \h </w:instrText>
      </w:r>
      <w:r>
        <w:rPr>
          <w:noProof/>
        </w:rPr>
      </w:r>
      <w:r>
        <w:rPr>
          <w:noProof/>
        </w:rPr>
        <w:fldChar w:fldCharType="separate"/>
      </w:r>
      <w:r>
        <w:rPr>
          <w:noProof/>
        </w:rPr>
        <w:t>21</w:t>
      </w:r>
      <w:r>
        <w:rPr>
          <w:noProof/>
        </w:rPr>
        <w:fldChar w:fldCharType="end"/>
      </w:r>
    </w:p>
    <w:p w14:paraId="2882FF6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7.25</w:t>
      </w:r>
      <w:r>
        <w:rPr>
          <w:rFonts w:asciiTheme="minorHAnsi" w:eastAsiaTheme="minorEastAsia" w:hAnsiTheme="minorHAnsi" w:cstheme="minorBidi"/>
          <w:noProof/>
          <w:lang w:eastAsia="ja-JP"/>
        </w:rPr>
        <w:tab/>
      </w:r>
      <w:r>
        <w:rPr>
          <w:noProof/>
        </w:rPr>
        <w:t>Requirements Class GTRasterTypeGeoKey</w:t>
      </w:r>
      <w:r>
        <w:rPr>
          <w:noProof/>
        </w:rPr>
        <w:tab/>
      </w:r>
      <w:r>
        <w:rPr>
          <w:noProof/>
        </w:rPr>
        <w:fldChar w:fldCharType="begin"/>
      </w:r>
      <w:r>
        <w:rPr>
          <w:noProof/>
        </w:rPr>
        <w:instrText xml:space="preserve"> PAGEREF _Toc279222952 \h </w:instrText>
      </w:r>
      <w:r>
        <w:rPr>
          <w:noProof/>
        </w:rPr>
      </w:r>
      <w:r>
        <w:rPr>
          <w:noProof/>
        </w:rPr>
        <w:fldChar w:fldCharType="separate"/>
      </w:r>
      <w:r>
        <w:rPr>
          <w:noProof/>
        </w:rPr>
        <w:t>22</w:t>
      </w:r>
      <w:r>
        <w:rPr>
          <w:noProof/>
        </w:rPr>
        <w:fldChar w:fldCharType="end"/>
      </w:r>
    </w:p>
    <w:p w14:paraId="448E16FF"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7.26</w:t>
      </w:r>
      <w:r>
        <w:rPr>
          <w:rFonts w:asciiTheme="minorHAnsi" w:eastAsiaTheme="minorEastAsia" w:hAnsiTheme="minorHAnsi" w:cstheme="minorBidi"/>
          <w:noProof/>
          <w:lang w:eastAsia="ja-JP"/>
        </w:rPr>
        <w:tab/>
      </w:r>
      <w:r>
        <w:rPr>
          <w:noProof/>
        </w:rPr>
        <w:t>Requirements Class IntergraphMatrixTag</w:t>
      </w:r>
      <w:r>
        <w:rPr>
          <w:noProof/>
        </w:rPr>
        <w:tab/>
      </w:r>
      <w:r>
        <w:rPr>
          <w:noProof/>
        </w:rPr>
        <w:fldChar w:fldCharType="begin"/>
      </w:r>
      <w:r>
        <w:rPr>
          <w:noProof/>
        </w:rPr>
        <w:instrText xml:space="preserve"> PAGEREF _Toc279222953 \h </w:instrText>
      </w:r>
      <w:r>
        <w:rPr>
          <w:noProof/>
        </w:rPr>
      </w:r>
      <w:r>
        <w:rPr>
          <w:noProof/>
        </w:rPr>
        <w:fldChar w:fldCharType="separate"/>
      </w:r>
      <w:r>
        <w:rPr>
          <w:noProof/>
        </w:rPr>
        <w:t>22</w:t>
      </w:r>
      <w:r>
        <w:rPr>
          <w:noProof/>
        </w:rPr>
        <w:fldChar w:fldCharType="end"/>
      </w:r>
    </w:p>
    <w:p w14:paraId="1A150E07"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7.27</w:t>
      </w:r>
      <w:r>
        <w:rPr>
          <w:rFonts w:asciiTheme="minorHAnsi" w:eastAsiaTheme="minorEastAsia" w:hAnsiTheme="minorHAnsi" w:cstheme="minorBidi"/>
          <w:noProof/>
          <w:lang w:eastAsia="ja-JP"/>
        </w:rPr>
        <w:tab/>
      </w:r>
      <w:r>
        <w:rPr>
          <w:noProof/>
        </w:rPr>
        <w:t>Requirements Class MetadataTag</w:t>
      </w:r>
      <w:r>
        <w:rPr>
          <w:noProof/>
        </w:rPr>
        <w:tab/>
      </w:r>
      <w:r>
        <w:rPr>
          <w:noProof/>
        </w:rPr>
        <w:fldChar w:fldCharType="begin"/>
      </w:r>
      <w:r>
        <w:rPr>
          <w:noProof/>
        </w:rPr>
        <w:instrText xml:space="preserve"> PAGEREF _Toc279222954 \h </w:instrText>
      </w:r>
      <w:r>
        <w:rPr>
          <w:noProof/>
        </w:rPr>
      </w:r>
      <w:r>
        <w:rPr>
          <w:noProof/>
        </w:rPr>
        <w:fldChar w:fldCharType="separate"/>
      </w:r>
      <w:r>
        <w:rPr>
          <w:noProof/>
        </w:rPr>
        <w:t>22</w:t>
      </w:r>
      <w:r>
        <w:rPr>
          <w:noProof/>
        </w:rPr>
        <w:fldChar w:fldCharType="end"/>
      </w:r>
    </w:p>
    <w:p w14:paraId="34C7F0C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7.28</w:t>
      </w:r>
      <w:r>
        <w:rPr>
          <w:rFonts w:asciiTheme="minorHAnsi" w:eastAsiaTheme="minorEastAsia" w:hAnsiTheme="minorHAnsi" w:cstheme="minorBidi"/>
          <w:noProof/>
          <w:lang w:eastAsia="ja-JP"/>
        </w:rPr>
        <w:tab/>
      </w:r>
      <w:r>
        <w:rPr>
          <w:noProof/>
        </w:rPr>
        <w:t>Requirements Class ModelPixelScaleTag</w:t>
      </w:r>
      <w:r>
        <w:rPr>
          <w:noProof/>
        </w:rPr>
        <w:tab/>
      </w:r>
      <w:r>
        <w:rPr>
          <w:noProof/>
        </w:rPr>
        <w:fldChar w:fldCharType="begin"/>
      </w:r>
      <w:r>
        <w:rPr>
          <w:noProof/>
        </w:rPr>
        <w:instrText xml:space="preserve"> PAGEREF _Toc279222955 \h </w:instrText>
      </w:r>
      <w:r>
        <w:rPr>
          <w:noProof/>
        </w:rPr>
      </w:r>
      <w:r>
        <w:rPr>
          <w:noProof/>
        </w:rPr>
        <w:fldChar w:fldCharType="separate"/>
      </w:r>
      <w:r>
        <w:rPr>
          <w:noProof/>
        </w:rPr>
        <w:t>23</w:t>
      </w:r>
      <w:r>
        <w:rPr>
          <w:noProof/>
        </w:rPr>
        <w:fldChar w:fldCharType="end"/>
      </w:r>
    </w:p>
    <w:p w14:paraId="756C815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7.29</w:t>
      </w:r>
      <w:r>
        <w:rPr>
          <w:rFonts w:asciiTheme="minorHAnsi" w:eastAsiaTheme="minorEastAsia" w:hAnsiTheme="minorHAnsi" w:cstheme="minorBidi"/>
          <w:noProof/>
          <w:lang w:eastAsia="ja-JP"/>
        </w:rPr>
        <w:tab/>
      </w:r>
      <w:r>
        <w:rPr>
          <w:noProof/>
        </w:rPr>
        <w:t>Requirements Class ModelTag</w:t>
      </w:r>
      <w:r>
        <w:rPr>
          <w:noProof/>
        </w:rPr>
        <w:tab/>
      </w:r>
      <w:r>
        <w:rPr>
          <w:noProof/>
        </w:rPr>
        <w:fldChar w:fldCharType="begin"/>
      </w:r>
      <w:r>
        <w:rPr>
          <w:noProof/>
        </w:rPr>
        <w:instrText xml:space="preserve"> PAGEREF _Toc279222956 \h </w:instrText>
      </w:r>
      <w:r>
        <w:rPr>
          <w:noProof/>
        </w:rPr>
      </w:r>
      <w:r>
        <w:rPr>
          <w:noProof/>
        </w:rPr>
        <w:fldChar w:fldCharType="separate"/>
      </w:r>
      <w:r>
        <w:rPr>
          <w:noProof/>
        </w:rPr>
        <w:t>23</w:t>
      </w:r>
      <w:r>
        <w:rPr>
          <w:noProof/>
        </w:rPr>
        <w:fldChar w:fldCharType="end"/>
      </w:r>
    </w:p>
    <w:p w14:paraId="5EA9F2C4"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7.30</w:t>
      </w:r>
      <w:r>
        <w:rPr>
          <w:rFonts w:asciiTheme="minorHAnsi" w:eastAsiaTheme="minorEastAsia" w:hAnsiTheme="minorHAnsi" w:cstheme="minorBidi"/>
          <w:noProof/>
          <w:lang w:eastAsia="ja-JP"/>
        </w:rPr>
        <w:tab/>
      </w:r>
      <w:r>
        <w:rPr>
          <w:noProof/>
        </w:rPr>
        <w:t>Requirements Class ModelTiePointTag</w:t>
      </w:r>
      <w:r>
        <w:rPr>
          <w:noProof/>
        </w:rPr>
        <w:tab/>
      </w:r>
      <w:r>
        <w:rPr>
          <w:noProof/>
        </w:rPr>
        <w:fldChar w:fldCharType="begin"/>
      </w:r>
      <w:r>
        <w:rPr>
          <w:noProof/>
        </w:rPr>
        <w:instrText xml:space="preserve"> PAGEREF _Toc279222957 \h </w:instrText>
      </w:r>
      <w:r>
        <w:rPr>
          <w:noProof/>
        </w:rPr>
      </w:r>
      <w:r>
        <w:rPr>
          <w:noProof/>
        </w:rPr>
        <w:fldChar w:fldCharType="separate"/>
      </w:r>
      <w:r>
        <w:rPr>
          <w:noProof/>
        </w:rPr>
        <w:t>23</w:t>
      </w:r>
      <w:r>
        <w:rPr>
          <w:noProof/>
        </w:rPr>
        <w:fldChar w:fldCharType="end"/>
      </w:r>
    </w:p>
    <w:p w14:paraId="38D32A3C"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7.31</w:t>
      </w:r>
      <w:r>
        <w:rPr>
          <w:rFonts w:asciiTheme="minorHAnsi" w:eastAsiaTheme="minorEastAsia" w:hAnsiTheme="minorHAnsi" w:cstheme="minorBidi"/>
          <w:noProof/>
          <w:lang w:eastAsia="ja-JP"/>
        </w:rPr>
        <w:tab/>
      </w:r>
      <w:r>
        <w:rPr>
          <w:noProof/>
        </w:rPr>
        <w:t>Requirements Class ModelTransformationTag</w:t>
      </w:r>
      <w:r>
        <w:rPr>
          <w:noProof/>
        </w:rPr>
        <w:tab/>
      </w:r>
      <w:r>
        <w:rPr>
          <w:noProof/>
        </w:rPr>
        <w:fldChar w:fldCharType="begin"/>
      </w:r>
      <w:r>
        <w:rPr>
          <w:noProof/>
        </w:rPr>
        <w:instrText xml:space="preserve"> PAGEREF _Toc279222958 \h </w:instrText>
      </w:r>
      <w:r>
        <w:rPr>
          <w:noProof/>
        </w:rPr>
      </w:r>
      <w:r>
        <w:rPr>
          <w:noProof/>
        </w:rPr>
        <w:fldChar w:fldCharType="separate"/>
      </w:r>
      <w:r>
        <w:rPr>
          <w:noProof/>
        </w:rPr>
        <w:t>24</w:t>
      </w:r>
      <w:r>
        <w:rPr>
          <w:noProof/>
        </w:rPr>
        <w:fldChar w:fldCharType="end"/>
      </w:r>
    </w:p>
    <w:p w14:paraId="18082241"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7.32</w:t>
      </w:r>
      <w:r>
        <w:rPr>
          <w:rFonts w:asciiTheme="minorHAnsi" w:eastAsiaTheme="minorEastAsia" w:hAnsiTheme="minorHAnsi" w:cstheme="minorBidi"/>
          <w:noProof/>
          <w:lang w:eastAsia="ja-JP"/>
        </w:rPr>
        <w:tab/>
      </w:r>
      <w:r>
        <w:rPr>
          <w:noProof/>
        </w:rPr>
        <w:t>Requirements Class PCSCitationGeoKey</w:t>
      </w:r>
      <w:r>
        <w:rPr>
          <w:noProof/>
        </w:rPr>
        <w:tab/>
      </w:r>
      <w:r>
        <w:rPr>
          <w:noProof/>
        </w:rPr>
        <w:fldChar w:fldCharType="begin"/>
      </w:r>
      <w:r>
        <w:rPr>
          <w:noProof/>
        </w:rPr>
        <w:instrText xml:space="preserve"> PAGEREF _Toc279222959 \h </w:instrText>
      </w:r>
      <w:r>
        <w:rPr>
          <w:noProof/>
        </w:rPr>
      </w:r>
      <w:r>
        <w:rPr>
          <w:noProof/>
        </w:rPr>
        <w:fldChar w:fldCharType="separate"/>
      </w:r>
      <w:r>
        <w:rPr>
          <w:noProof/>
        </w:rPr>
        <w:t>24</w:t>
      </w:r>
      <w:r>
        <w:rPr>
          <w:noProof/>
        </w:rPr>
        <w:fldChar w:fldCharType="end"/>
      </w:r>
    </w:p>
    <w:p w14:paraId="0B16E50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7.33</w:t>
      </w:r>
      <w:r>
        <w:rPr>
          <w:rFonts w:asciiTheme="minorHAnsi" w:eastAsiaTheme="minorEastAsia" w:hAnsiTheme="minorHAnsi" w:cstheme="minorBidi"/>
          <w:noProof/>
          <w:lang w:eastAsia="ja-JP"/>
        </w:rPr>
        <w:tab/>
      </w:r>
      <w:r>
        <w:rPr>
          <w:noProof/>
        </w:rPr>
        <w:t>Requirements Class ProjectedCSTypeGeoKey</w:t>
      </w:r>
      <w:r>
        <w:rPr>
          <w:noProof/>
        </w:rPr>
        <w:tab/>
      </w:r>
      <w:r>
        <w:rPr>
          <w:noProof/>
        </w:rPr>
        <w:fldChar w:fldCharType="begin"/>
      </w:r>
      <w:r>
        <w:rPr>
          <w:noProof/>
        </w:rPr>
        <w:instrText xml:space="preserve"> PAGEREF _Toc279222960 \h </w:instrText>
      </w:r>
      <w:r>
        <w:rPr>
          <w:noProof/>
        </w:rPr>
      </w:r>
      <w:r>
        <w:rPr>
          <w:noProof/>
        </w:rPr>
        <w:fldChar w:fldCharType="separate"/>
      </w:r>
      <w:r>
        <w:rPr>
          <w:noProof/>
        </w:rPr>
        <w:t>24</w:t>
      </w:r>
      <w:r>
        <w:rPr>
          <w:noProof/>
        </w:rPr>
        <w:fldChar w:fldCharType="end"/>
      </w:r>
    </w:p>
    <w:p w14:paraId="085C9649"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7.34</w:t>
      </w:r>
      <w:r>
        <w:rPr>
          <w:rFonts w:asciiTheme="minorHAnsi" w:eastAsiaTheme="minorEastAsia" w:hAnsiTheme="minorHAnsi" w:cstheme="minorBidi"/>
          <w:noProof/>
          <w:lang w:eastAsia="ja-JP"/>
        </w:rPr>
        <w:tab/>
      </w:r>
      <w:r>
        <w:rPr>
          <w:noProof/>
        </w:rPr>
        <w:t>Requirements Class VerticalCitationGeoKey</w:t>
      </w:r>
      <w:r>
        <w:rPr>
          <w:noProof/>
        </w:rPr>
        <w:tab/>
      </w:r>
      <w:r>
        <w:rPr>
          <w:noProof/>
        </w:rPr>
        <w:fldChar w:fldCharType="begin"/>
      </w:r>
      <w:r>
        <w:rPr>
          <w:noProof/>
        </w:rPr>
        <w:instrText xml:space="preserve"> PAGEREF _Toc279222961 \h </w:instrText>
      </w:r>
      <w:r>
        <w:rPr>
          <w:noProof/>
        </w:rPr>
      </w:r>
      <w:r>
        <w:rPr>
          <w:noProof/>
        </w:rPr>
        <w:fldChar w:fldCharType="separate"/>
      </w:r>
      <w:r>
        <w:rPr>
          <w:noProof/>
        </w:rPr>
        <w:t>24</w:t>
      </w:r>
      <w:r>
        <w:rPr>
          <w:noProof/>
        </w:rPr>
        <w:fldChar w:fldCharType="end"/>
      </w:r>
    </w:p>
    <w:p w14:paraId="62FE1B1A"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7.35</w:t>
      </w:r>
      <w:r>
        <w:rPr>
          <w:rFonts w:asciiTheme="minorHAnsi" w:eastAsiaTheme="minorEastAsia" w:hAnsiTheme="minorHAnsi" w:cstheme="minorBidi"/>
          <w:noProof/>
          <w:lang w:eastAsia="ja-JP"/>
        </w:rPr>
        <w:tab/>
      </w:r>
      <w:r>
        <w:rPr>
          <w:noProof/>
        </w:rPr>
        <w:t>Requirements Class VerticalCSTypeGeoKey</w:t>
      </w:r>
      <w:r>
        <w:rPr>
          <w:noProof/>
        </w:rPr>
        <w:tab/>
      </w:r>
      <w:r>
        <w:rPr>
          <w:noProof/>
        </w:rPr>
        <w:fldChar w:fldCharType="begin"/>
      </w:r>
      <w:r>
        <w:rPr>
          <w:noProof/>
        </w:rPr>
        <w:instrText xml:space="preserve"> PAGEREF _Toc279222962 \h </w:instrText>
      </w:r>
      <w:r>
        <w:rPr>
          <w:noProof/>
        </w:rPr>
      </w:r>
      <w:r>
        <w:rPr>
          <w:noProof/>
        </w:rPr>
        <w:fldChar w:fldCharType="separate"/>
      </w:r>
      <w:r>
        <w:rPr>
          <w:noProof/>
        </w:rPr>
        <w:t>25</w:t>
      </w:r>
      <w:r>
        <w:rPr>
          <w:noProof/>
        </w:rPr>
        <w:fldChar w:fldCharType="end"/>
      </w:r>
    </w:p>
    <w:p w14:paraId="4962913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7.36</w:t>
      </w:r>
      <w:r>
        <w:rPr>
          <w:rFonts w:asciiTheme="minorHAnsi" w:eastAsiaTheme="minorEastAsia" w:hAnsiTheme="minorHAnsi" w:cstheme="minorBidi"/>
          <w:noProof/>
          <w:lang w:eastAsia="ja-JP"/>
        </w:rPr>
        <w:tab/>
      </w:r>
      <w:r>
        <w:rPr>
          <w:noProof/>
        </w:rPr>
        <w:t>Requirements Class VerticalDatumGeoKey</w:t>
      </w:r>
      <w:r>
        <w:rPr>
          <w:noProof/>
        </w:rPr>
        <w:tab/>
      </w:r>
      <w:r>
        <w:rPr>
          <w:noProof/>
        </w:rPr>
        <w:fldChar w:fldCharType="begin"/>
      </w:r>
      <w:r>
        <w:rPr>
          <w:noProof/>
        </w:rPr>
        <w:instrText xml:space="preserve"> PAGEREF _Toc279222963 \h </w:instrText>
      </w:r>
      <w:r>
        <w:rPr>
          <w:noProof/>
        </w:rPr>
      </w:r>
      <w:r>
        <w:rPr>
          <w:noProof/>
        </w:rPr>
        <w:fldChar w:fldCharType="separate"/>
      </w:r>
      <w:r>
        <w:rPr>
          <w:noProof/>
        </w:rPr>
        <w:t>25</w:t>
      </w:r>
      <w:r>
        <w:rPr>
          <w:noProof/>
        </w:rPr>
        <w:fldChar w:fldCharType="end"/>
      </w:r>
    </w:p>
    <w:p w14:paraId="65697325"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7.37</w:t>
      </w:r>
      <w:r>
        <w:rPr>
          <w:rFonts w:asciiTheme="minorHAnsi" w:eastAsiaTheme="minorEastAsia" w:hAnsiTheme="minorHAnsi" w:cstheme="minorBidi"/>
          <w:noProof/>
          <w:lang w:eastAsia="ja-JP"/>
        </w:rPr>
        <w:tab/>
      </w:r>
      <w:r>
        <w:rPr>
          <w:noProof/>
        </w:rPr>
        <w:t>Requirements Class VerticalUnitsGeoKey</w:t>
      </w:r>
      <w:r>
        <w:rPr>
          <w:noProof/>
        </w:rPr>
        <w:tab/>
      </w:r>
      <w:r>
        <w:rPr>
          <w:noProof/>
        </w:rPr>
        <w:fldChar w:fldCharType="begin"/>
      </w:r>
      <w:r>
        <w:rPr>
          <w:noProof/>
        </w:rPr>
        <w:instrText xml:space="preserve"> PAGEREF _Toc279222964 \h </w:instrText>
      </w:r>
      <w:r>
        <w:rPr>
          <w:noProof/>
        </w:rPr>
      </w:r>
      <w:r>
        <w:rPr>
          <w:noProof/>
        </w:rPr>
        <w:fldChar w:fldCharType="separate"/>
      </w:r>
      <w:r>
        <w:rPr>
          <w:noProof/>
        </w:rPr>
        <w:t>26</w:t>
      </w:r>
      <w:r>
        <w:rPr>
          <w:noProof/>
        </w:rPr>
        <w:fldChar w:fldCharType="end"/>
      </w:r>
    </w:p>
    <w:p w14:paraId="19734AEE" w14:textId="77777777" w:rsidR="00C820C0" w:rsidRDefault="00C820C0">
      <w:pPr>
        <w:pStyle w:val="TOC2"/>
        <w:tabs>
          <w:tab w:val="left" w:pos="900"/>
          <w:tab w:val="right" w:leader="dot" w:pos="8630"/>
        </w:tabs>
        <w:rPr>
          <w:rFonts w:asciiTheme="minorHAnsi" w:eastAsiaTheme="minorEastAsia" w:hAnsiTheme="minorHAnsi" w:cstheme="minorBidi"/>
          <w:noProof/>
          <w:lang w:eastAsia="ja-JP"/>
        </w:rPr>
      </w:pPr>
      <w:r>
        <w:rPr>
          <w:noProof/>
        </w:rPr>
        <w:t>7.38</w:t>
      </w:r>
      <w:r>
        <w:rPr>
          <w:rFonts w:asciiTheme="minorHAnsi" w:eastAsiaTheme="minorEastAsia" w:hAnsiTheme="minorHAnsi" w:cstheme="minorBidi"/>
          <w:noProof/>
          <w:lang w:eastAsia="ja-JP"/>
        </w:rPr>
        <w:tab/>
      </w:r>
      <w:r>
        <w:rPr>
          <w:noProof/>
        </w:rPr>
        <w:t>Requirements Class VoidAreasTag</w:t>
      </w:r>
      <w:r>
        <w:rPr>
          <w:noProof/>
        </w:rPr>
        <w:tab/>
      </w:r>
      <w:r>
        <w:rPr>
          <w:noProof/>
        </w:rPr>
        <w:fldChar w:fldCharType="begin"/>
      </w:r>
      <w:r>
        <w:rPr>
          <w:noProof/>
        </w:rPr>
        <w:instrText xml:space="preserve"> PAGEREF _Toc279222965 \h </w:instrText>
      </w:r>
      <w:r>
        <w:rPr>
          <w:noProof/>
        </w:rPr>
      </w:r>
      <w:r>
        <w:rPr>
          <w:noProof/>
        </w:rPr>
        <w:fldChar w:fldCharType="separate"/>
      </w:r>
      <w:r>
        <w:rPr>
          <w:noProof/>
        </w:rPr>
        <w:t>26</w:t>
      </w:r>
      <w:r>
        <w:rPr>
          <w:noProof/>
        </w:rPr>
        <w:fldChar w:fldCharType="end"/>
      </w:r>
    </w:p>
    <w:p w14:paraId="770E42EE" w14:textId="77777777" w:rsidR="00C820C0" w:rsidRDefault="00C820C0">
      <w:pPr>
        <w:pStyle w:val="TOC1"/>
        <w:tabs>
          <w:tab w:val="left" w:pos="420"/>
          <w:tab w:val="right" w:leader="dot" w:pos="8630"/>
        </w:tabs>
        <w:rPr>
          <w:rFonts w:asciiTheme="minorHAnsi" w:eastAsiaTheme="minorEastAsia" w:hAnsiTheme="minorHAnsi" w:cstheme="minorBidi"/>
          <w:noProof/>
          <w:lang w:eastAsia="ja-JP"/>
        </w:rPr>
      </w:pPr>
      <w:r>
        <w:rPr>
          <w:noProof/>
        </w:rPr>
        <w:t>8.</w:t>
      </w:r>
      <w:r>
        <w:rPr>
          <w:rFonts w:asciiTheme="minorHAnsi" w:eastAsiaTheme="minorEastAsia" w:hAnsiTheme="minorHAnsi" w:cstheme="minorBidi"/>
          <w:noProof/>
          <w:lang w:eastAsia="ja-JP"/>
        </w:rPr>
        <w:tab/>
      </w:r>
      <w:r>
        <w:rPr>
          <w:noProof/>
        </w:rPr>
        <w:t>Media Types for any data encoding(s)</w:t>
      </w:r>
      <w:r>
        <w:rPr>
          <w:noProof/>
        </w:rPr>
        <w:tab/>
      </w:r>
      <w:r>
        <w:rPr>
          <w:noProof/>
        </w:rPr>
        <w:fldChar w:fldCharType="begin"/>
      </w:r>
      <w:r>
        <w:rPr>
          <w:noProof/>
        </w:rPr>
        <w:instrText xml:space="preserve"> PAGEREF _Toc279222966 \h </w:instrText>
      </w:r>
      <w:r>
        <w:rPr>
          <w:noProof/>
        </w:rPr>
      </w:r>
      <w:r>
        <w:rPr>
          <w:noProof/>
        </w:rPr>
        <w:fldChar w:fldCharType="separate"/>
      </w:r>
      <w:r>
        <w:rPr>
          <w:noProof/>
        </w:rPr>
        <w:t>26</w:t>
      </w:r>
      <w:r>
        <w:rPr>
          <w:noProof/>
        </w:rPr>
        <w:fldChar w:fldCharType="end"/>
      </w:r>
    </w:p>
    <w:p w14:paraId="792AA6A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A: Conformance Class Abstract Test Suite (Normative)</w:t>
      </w:r>
      <w:r>
        <w:rPr>
          <w:noProof/>
        </w:rPr>
        <w:tab/>
      </w:r>
      <w:r>
        <w:rPr>
          <w:noProof/>
        </w:rPr>
        <w:fldChar w:fldCharType="begin"/>
      </w:r>
      <w:r>
        <w:rPr>
          <w:noProof/>
        </w:rPr>
        <w:instrText xml:space="preserve"> PAGEREF _Toc279222967 \h </w:instrText>
      </w:r>
      <w:r>
        <w:rPr>
          <w:noProof/>
        </w:rPr>
      </w:r>
      <w:r>
        <w:rPr>
          <w:noProof/>
        </w:rPr>
        <w:fldChar w:fldCharType="separate"/>
      </w:r>
      <w:r>
        <w:rPr>
          <w:noProof/>
        </w:rPr>
        <w:t>27</w:t>
      </w:r>
      <w:r>
        <w:rPr>
          <w:noProof/>
        </w:rPr>
        <w:fldChar w:fldCharType="end"/>
      </w:r>
    </w:p>
    <w:p w14:paraId="74497C16" w14:textId="77777777" w:rsidR="00C820C0" w:rsidRDefault="00C820C0">
      <w:pPr>
        <w:pStyle w:val="TOC2"/>
        <w:tabs>
          <w:tab w:val="left" w:pos="83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 xml:space="preserve">Conformance class: AAAA </w:t>
      </w:r>
      <w:r w:rsidRPr="007D0702">
        <w:rPr>
          <w:noProof/>
          <w:color w:val="FF0000"/>
        </w:rPr>
        <w:t>(repeat as necessary)</w:t>
      </w:r>
      <w:r>
        <w:rPr>
          <w:noProof/>
        </w:rPr>
        <w:tab/>
      </w:r>
      <w:r>
        <w:rPr>
          <w:noProof/>
        </w:rPr>
        <w:fldChar w:fldCharType="begin"/>
      </w:r>
      <w:r>
        <w:rPr>
          <w:noProof/>
        </w:rPr>
        <w:instrText xml:space="preserve"> PAGEREF _Toc279222968 \h </w:instrText>
      </w:r>
      <w:r>
        <w:rPr>
          <w:noProof/>
        </w:rPr>
      </w:r>
      <w:r>
        <w:rPr>
          <w:noProof/>
        </w:rPr>
        <w:fldChar w:fldCharType="separate"/>
      </w:r>
      <w:r>
        <w:rPr>
          <w:noProof/>
        </w:rPr>
        <w:t>27</w:t>
      </w:r>
      <w:r>
        <w:rPr>
          <w:noProof/>
        </w:rPr>
        <w:fldChar w:fldCharType="end"/>
      </w:r>
    </w:p>
    <w:p w14:paraId="422A4337"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B</w:t>
      </w:r>
      <w:r>
        <w:rPr>
          <w:noProof/>
        </w:rPr>
        <w:t>: Revision history</w:t>
      </w:r>
      <w:r>
        <w:rPr>
          <w:noProof/>
        </w:rPr>
        <w:tab/>
      </w:r>
      <w:r>
        <w:rPr>
          <w:noProof/>
        </w:rPr>
        <w:fldChar w:fldCharType="begin"/>
      </w:r>
      <w:r>
        <w:rPr>
          <w:noProof/>
        </w:rPr>
        <w:instrText xml:space="preserve"> PAGEREF _Toc279222969 \h </w:instrText>
      </w:r>
      <w:r>
        <w:rPr>
          <w:noProof/>
        </w:rPr>
      </w:r>
      <w:r>
        <w:rPr>
          <w:noProof/>
        </w:rPr>
        <w:fldChar w:fldCharType="separate"/>
      </w:r>
      <w:r>
        <w:rPr>
          <w:noProof/>
        </w:rPr>
        <w:t>28</w:t>
      </w:r>
      <w:r>
        <w:rPr>
          <w:noProof/>
        </w:rPr>
        <w:fldChar w:fldCharType="end"/>
      </w:r>
    </w:p>
    <w:p w14:paraId="6A616C1F"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 xml:space="preserve">Annex </w:t>
      </w:r>
      <w:r w:rsidRPr="007D0702">
        <w:rPr>
          <w:noProof/>
          <w:color w:val="FF0000"/>
        </w:rPr>
        <w:t xml:space="preserve">C: </w:t>
      </w:r>
      <w:r>
        <w:rPr>
          <w:noProof/>
        </w:rPr>
        <w:t>Bibliography</w:t>
      </w:r>
      <w:r>
        <w:rPr>
          <w:noProof/>
        </w:rPr>
        <w:tab/>
      </w:r>
      <w:r>
        <w:rPr>
          <w:noProof/>
        </w:rPr>
        <w:fldChar w:fldCharType="begin"/>
      </w:r>
      <w:r>
        <w:rPr>
          <w:noProof/>
        </w:rPr>
        <w:instrText xml:space="preserve"> PAGEREF _Toc279222970 \h </w:instrText>
      </w:r>
      <w:r>
        <w:rPr>
          <w:noProof/>
        </w:rPr>
      </w:r>
      <w:r>
        <w:rPr>
          <w:noProof/>
        </w:rPr>
        <w:fldChar w:fldCharType="separate"/>
      </w:r>
      <w:r>
        <w:rPr>
          <w:noProof/>
        </w:rPr>
        <w:t>29</w:t>
      </w:r>
      <w:r>
        <w:rPr>
          <w:noProof/>
        </w:rPr>
        <w:fldChar w:fldCharType="end"/>
      </w:r>
    </w:p>
    <w:p w14:paraId="367DC49E" w14:textId="77777777" w:rsidR="00C820C0" w:rsidRDefault="00C820C0">
      <w:pPr>
        <w:pStyle w:val="TOC1"/>
        <w:tabs>
          <w:tab w:val="right" w:leader="dot" w:pos="8630"/>
        </w:tabs>
        <w:rPr>
          <w:rFonts w:asciiTheme="minorHAnsi" w:eastAsiaTheme="minorEastAsia" w:hAnsiTheme="minorHAnsi" w:cstheme="minorBidi"/>
          <w:noProof/>
          <w:lang w:eastAsia="ja-JP"/>
        </w:rPr>
      </w:pPr>
      <w:r>
        <w:rPr>
          <w:noProof/>
        </w:rPr>
        <w:t>Annex D: The GeoTIFF File Structure (Informative)</w:t>
      </w:r>
      <w:r>
        <w:rPr>
          <w:noProof/>
        </w:rPr>
        <w:tab/>
      </w:r>
      <w:r>
        <w:rPr>
          <w:noProof/>
        </w:rPr>
        <w:fldChar w:fldCharType="begin"/>
      </w:r>
      <w:r>
        <w:rPr>
          <w:noProof/>
        </w:rPr>
        <w:instrText xml:space="preserve"> PAGEREF _Toc279222971 \h </w:instrText>
      </w:r>
      <w:r>
        <w:rPr>
          <w:noProof/>
        </w:rPr>
      </w:r>
      <w:r>
        <w:rPr>
          <w:noProof/>
        </w:rPr>
        <w:fldChar w:fldCharType="separate"/>
      </w:r>
      <w:r>
        <w:rPr>
          <w:noProof/>
        </w:rPr>
        <w:t>30</w:t>
      </w:r>
      <w:r>
        <w:rPr>
          <w:noProof/>
        </w:rPr>
        <w:fldChar w:fldCharType="end"/>
      </w:r>
    </w:p>
    <w:p w14:paraId="11ECB5B2" w14:textId="77777777" w:rsidR="00C820C0" w:rsidRDefault="00C820C0">
      <w:pPr>
        <w:pStyle w:val="TOC3"/>
        <w:tabs>
          <w:tab w:val="left" w:pos="1073"/>
          <w:tab w:val="right" w:leader="dot" w:pos="8630"/>
        </w:tabs>
        <w:rPr>
          <w:rFonts w:asciiTheme="minorHAnsi" w:eastAsiaTheme="minorEastAsia" w:hAnsiTheme="minorHAnsi" w:cstheme="minorBidi"/>
          <w:noProof/>
          <w:lang w:eastAsia="ja-JP"/>
        </w:rPr>
      </w:pPr>
      <w:r>
        <w:rPr>
          <w:noProof/>
        </w:rPr>
        <w:t>A.1</w:t>
      </w:r>
      <w:r>
        <w:rPr>
          <w:rFonts w:asciiTheme="minorHAnsi" w:eastAsiaTheme="minorEastAsia" w:hAnsiTheme="minorHAnsi" w:cstheme="minorBidi"/>
          <w:noProof/>
          <w:lang w:eastAsia="ja-JP"/>
        </w:rPr>
        <w:tab/>
      </w:r>
      <w:r>
        <w:rPr>
          <w:noProof/>
        </w:rPr>
        <w:t>Introduction</w:t>
      </w:r>
      <w:r>
        <w:rPr>
          <w:noProof/>
        </w:rPr>
        <w:tab/>
      </w:r>
      <w:r>
        <w:rPr>
          <w:noProof/>
        </w:rPr>
        <w:fldChar w:fldCharType="begin"/>
      </w:r>
      <w:r>
        <w:rPr>
          <w:noProof/>
        </w:rPr>
        <w:instrText xml:space="preserve"> PAGEREF _Toc279222972 \h </w:instrText>
      </w:r>
      <w:r>
        <w:rPr>
          <w:noProof/>
        </w:rPr>
      </w:r>
      <w:r>
        <w:rPr>
          <w:noProof/>
        </w:rPr>
        <w:fldChar w:fldCharType="separate"/>
      </w:r>
      <w:r>
        <w:rPr>
          <w:noProof/>
        </w:rPr>
        <w:t>30</w:t>
      </w:r>
      <w:r>
        <w:rPr>
          <w:noProof/>
        </w:rPr>
        <w:fldChar w:fldCharType="end"/>
      </w:r>
    </w:p>
    <w:p w14:paraId="41032E67" w14:textId="77777777" w:rsidR="00C820C0" w:rsidRDefault="00C820C0">
      <w:pPr>
        <w:pStyle w:val="TOC2"/>
        <w:tabs>
          <w:tab w:val="left" w:pos="780"/>
          <w:tab w:val="right" w:leader="dot" w:pos="8630"/>
        </w:tabs>
        <w:rPr>
          <w:rFonts w:asciiTheme="minorHAnsi" w:eastAsiaTheme="minorEastAsia" w:hAnsiTheme="minorHAnsi" w:cstheme="minorBidi"/>
          <w:noProof/>
          <w:lang w:eastAsia="ja-JP"/>
        </w:rPr>
      </w:pPr>
      <w:r>
        <w:rPr>
          <w:noProof/>
        </w:rPr>
        <w:t>8.1</w:t>
      </w:r>
      <w:r>
        <w:rPr>
          <w:rFonts w:asciiTheme="minorHAnsi" w:eastAsiaTheme="minorEastAsia" w:hAnsiTheme="minorHAnsi" w:cstheme="minorBidi"/>
          <w:noProof/>
          <w:lang w:eastAsia="ja-JP"/>
        </w:rPr>
        <w:tab/>
      </w:r>
      <w:r>
        <w:rPr>
          <w:noProof/>
        </w:rPr>
        <w:t>GeoTIFF File and "Key" Structure</w:t>
      </w:r>
      <w:r>
        <w:rPr>
          <w:noProof/>
        </w:rPr>
        <w:tab/>
      </w:r>
      <w:r>
        <w:rPr>
          <w:noProof/>
        </w:rPr>
        <w:fldChar w:fldCharType="begin"/>
      </w:r>
      <w:r>
        <w:rPr>
          <w:noProof/>
        </w:rPr>
        <w:instrText xml:space="preserve"> PAGEREF _Toc279222973 \h </w:instrText>
      </w:r>
      <w:r>
        <w:rPr>
          <w:noProof/>
        </w:rPr>
      </w:r>
      <w:r>
        <w:rPr>
          <w:noProof/>
        </w:rPr>
        <w:fldChar w:fldCharType="separate"/>
      </w:r>
      <w:r>
        <w:rPr>
          <w:noProof/>
        </w:rPr>
        <w:t>30</w:t>
      </w:r>
      <w:r>
        <w:rPr>
          <w:noProof/>
        </w:rPr>
        <w:fldChar w:fldCharType="end"/>
      </w:r>
    </w:p>
    <w:p w14:paraId="3217FCDC"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8.1.1</w:t>
      </w:r>
      <w:r>
        <w:rPr>
          <w:rFonts w:asciiTheme="minorHAnsi" w:eastAsiaTheme="minorEastAsia" w:hAnsiTheme="minorHAnsi" w:cstheme="minorBidi"/>
          <w:noProof/>
          <w:lang w:eastAsia="ja-JP"/>
        </w:rPr>
        <w:tab/>
      </w:r>
      <w:r>
        <w:rPr>
          <w:noProof/>
        </w:rPr>
        <w:t>Coordinate Systems in GeoTIFF</w:t>
      </w:r>
      <w:r>
        <w:rPr>
          <w:noProof/>
        </w:rPr>
        <w:tab/>
      </w:r>
      <w:r>
        <w:rPr>
          <w:noProof/>
        </w:rPr>
        <w:fldChar w:fldCharType="begin"/>
      </w:r>
      <w:r>
        <w:rPr>
          <w:noProof/>
        </w:rPr>
        <w:instrText xml:space="preserve"> PAGEREF _Toc279222974 \h </w:instrText>
      </w:r>
      <w:r>
        <w:rPr>
          <w:noProof/>
        </w:rPr>
      </w:r>
      <w:r>
        <w:rPr>
          <w:noProof/>
        </w:rPr>
        <w:fldChar w:fldCharType="separate"/>
      </w:r>
      <w:r>
        <w:rPr>
          <w:noProof/>
        </w:rPr>
        <w:t>34</w:t>
      </w:r>
      <w:r>
        <w:rPr>
          <w:noProof/>
        </w:rPr>
        <w:fldChar w:fldCharType="end"/>
      </w:r>
    </w:p>
    <w:p w14:paraId="5D4C5CC9"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8.1.2</w:t>
      </w:r>
      <w:r>
        <w:rPr>
          <w:rFonts w:asciiTheme="minorHAnsi" w:eastAsiaTheme="minorEastAsia" w:hAnsiTheme="minorHAnsi" w:cstheme="minorBidi"/>
          <w:noProof/>
          <w:lang w:eastAsia="ja-JP"/>
        </w:rPr>
        <w:tab/>
      </w:r>
      <w:r>
        <w:rPr>
          <w:noProof/>
        </w:rPr>
        <w:t>Coordinate Transformations</w:t>
      </w:r>
      <w:r>
        <w:rPr>
          <w:noProof/>
        </w:rPr>
        <w:tab/>
      </w:r>
      <w:r>
        <w:rPr>
          <w:noProof/>
        </w:rPr>
        <w:fldChar w:fldCharType="begin"/>
      </w:r>
      <w:r>
        <w:rPr>
          <w:noProof/>
        </w:rPr>
        <w:instrText xml:space="preserve"> PAGEREF _Toc279222975 \h </w:instrText>
      </w:r>
      <w:r>
        <w:rPr>
          <w:noProof/>
        </w:rPr>
      </w:r>
      <w:r>
        <w:rPr>
          <w:noProof/>
        </w:rPr>
        <w:fldChar w:fldCharType="separate"/>
      </w:r>
      <w:r>
        <w:rPr>
          <w:noProof/>
        </w:rPr>
        <w:t>43</w:t>
      </w:r>
      <w:r>
        <w:rPr>
          <w:noProof/>
        </w:rPr>
        <w:fldChar w:fldCharType="end"/>
      </w:r>
    </w:p>
    <w:p w14:paraId="55907531" w14:textId="77777777" w:rsidR="00C820C0" w:rsidRDefault="00C820C0">
      <w:pPr>
        <w:pStyle w:val="TOC3"/>
        <w:tabs>
          <w:tab w:val="left" w:pos="1200"/>
          <w:tab w:val="right" w:leader="dot" w:pos="8630"/>
        </w:tabs>
        <w:rPr>
          <w:rFonts w:asciiTheme="minorHAnsi" w:eastAsiaTheme="minorEastAsia" w:hAnsiTheme="minorHAnsi" w:cstheme="minorBidi"/>
          <w:noProof/>
          <w:lang w:eastAsia="ja-JP"/>
        </w:rPr>
      </w:pPr>
      <w:r>
        <w:rPr>
          <w:noProof/>
        </w:rPr>
        <w:t>8.1.3</w:t>
      </w:r>
      <w:r>
        <w:rPr>
          <w:rFonts w:asciiTheme="minorHAnsi" w:eastAsiaTheme="minorEastAsia" w:hAnsiTheme="minorHAnsi" w:cstheme="minorBidi"/>
          <w:noProof/>
          <w:lang w:eastAsia="ja-JP"/>
        </w:rPr>
        <w:tab/>
      </w:r>
      <w:r>
        <w:rPr>
          <w:noProof/>
        </w:rPr>
        <w:t>Geocoding Raster Data</w:t>
      </w:r>
      <w:r>
        <w:rPr>
          <w:noProof/>
        </w:rPr>
        <w:tab/>
      </w:r>
      <w:r>
        <w:rPr>
          <w:noProof/>
        </w:rPr>
        <w:fldChar w:fldCharType="begin"/>
      </w:r>
      <w:r>
        <w:rPr>
          <w:noProof/>
        </w:rPr>
        <w:instrText xml:space="preserve"> PAGEREF _Toc279222976 \h </w:instrText>
      </w:r>
      <w:r>
        <w:rPr>
          <w:noProof/>
        </w:rPr>
      </w:r>
      <w:r>
        <w:rPr>
          <w:noProof/>
        </w:rPr>
        <w:fldChar w:fldCharType="separate"/>
      </w:r>
      <w:r>
        <w:rPr>
          <w:noProof/>
        </w:rPr>
        <w:t>48</w:t>
      </w:r>
      <w:r>
        <w:rPr>
          <w:noProof/>
        </w:rPr>
        <w:fldChar w:fldCharType="end"/>
      </w:r>
    </w:p>
    <w:p w14:paraId="4C9D1FD5" w14:textId="072181B1" w:rsidR="00F60CB2" w:rsidRDefault="00C820C0">
      <w:r>
        <w:fldChar w:fldCharType="end"/>
      </w:r>
    </w:p>
    <w:p w14:paraId="42DB1F25" w14:textId="77777777" w:rsidR="00F60CB2" w:rsidRPr="00F60CB2" w:rsidRDefault="00F60CB2" w:rsidP="00F60CB2">
      <w:r>
        <w:br w:type="page"/>
      </w:r>
    </w:p>
    <w:p w14:paraId="6B46B671" w14:textId="77777777" w:rsidR="000276B3" w:rsidRDefault="007F6680" w:rsidP="000276B3">
      <w:pPr>
        <w:pStyle w:val="introelements"/>
      </w:pPr>
      <w:r>
        <w:t>Abstract</w:t>
      </w:r>
    </w:p>
    <w:p w14:paraId="12D1EB63" w14:textId="77777777" w:rsidR="007F6680" w:rsidRPr="00076055" w:rsidRDefault="000276B3" w:rsidP="00076055">
      <w:r w:rsidRPr="00076055">
        <w:t xml:space="preserve">This profile specifies the requirements and encoding rules </w:t>
      </w:r>
      <w:r w:rsidR="00076055" w:rsidRPr="00076055">
        <w:t>for</w:t>
      </w:r>
      <w:r w:rsidRPr="00076055">
        <w:t xml:space="preserve"> using the Tagged Image File Format (TIFF) for the exc</w:t>
      </w:r>
      <w:r w:rsidR="00076055" w:rsidRPr="00076055">
        <w:t xml:space="preserve">hange of </w:t>
      </w:r>
      <w:proofErr w:type="spellStart"/>
      <w:r w:rsidR="00076055" w:rsidRPr="00076055">
        <w:t>georeferenced</w:t>
      </w:r>
      <w:proofErr w:type="spellEnd"/>
      <w:r w:rsidR="00076055" w:rsidRPr="00076055">
        <w:t xml:space="preserve"> imagery. It formalizes the </w:t>
      </w:r>
      <w:r w:rsidR="00076055">
        <w:t xml:space="preserve">existing </w:t>
      </w:r>
      <w:r w:rsidR="00076055" w:rsidRPr="00076055">
        <w:t xml:space="preserve">community standard for </w:t>
      </w:r>
      <w:r w:rsidR="00076055">
        <w:t xml:space="preserve">the </w:t>
      </w:r>
      <w:r w:rsidR="00076055" w:rsidRPr="00076055">
        <w:t>Geographic Tagged Image File Format (GeoTIFF) file format</w:t>
      </w:r>
      <w:r w:rsidR="00076055">
        <w:t>.</w:t>
      </w:r>
      <w:r w:rsidRPr="00076055">
        <w:t xml:space="preserve"> </w:t>
      </w:r>
      <w:r w:rsidR="00165E04" w:rsidRPr="00076055">
        <w:rPr>
          <w:color w:val="FF0000"/>
        </w:rPr>
        <w:t xml:space="preserve"> </w:t>
      </w:r>
    </w:p>
    <w:p w14:paraId="1A4002D1" w14:textId="77777777" w:rsidR="009A7B37" w:rsidRDefault="009A7B37">
      <w:pPr>
        <w:pStyle w:val="introelements"/>
      </w:pPr>
      <w:r>
        <w:t>Keywords</w:t>
      </w:r>
    </w:p>
    <w:p w14:paraId="24B8DB34" w14:textId="77777777" w:rsidR="007F6680" w:rsidRDefault="007F6680" w:rsidP="007F6680">
      <w:r>
        <w:t>The following are keywords to be used by search engines and document catalogues</w:t>
      </w:r>
      <w:r w:rsidR="00F60CB2">
        <w:t>.</w:t>
      </w:r>
    </w:p>
    <w:p w14:paraId="62BE141C" w14:textId="77777777" w:rsidR="007F6680" w:rsidRDefault="00274AAD" w:rsidP="007F6680">
      <w:proofErr w:type="spellStart"/>
      <w:proofErr w:type="gramStart"/>
      <w:r>
        <w:t>o</w:t>
      </w:r>
      <w:r w:rsidR="007F6680">
        <w:t>gcdoc</w:t>
      </w:r>
      <w:proofErr w:type="spellEnd"/>
      <w:proofErr w:type="gramEnd"/>
      <w:r w:rsidR="00B30B68">
        <w:t xml:space="preserve">, OGC document, </w:t>
      </w:r>
      <w:r w:rsidR="007F6680">
        <w:t xml:space="preserve"> </w:t>
      </w:r>
      <w:r w:rsidR="007F6680" w:rsidRPr="007F6680">
        <w:rPr>
          <w:color w:val="FF0000"/>
        </w:rPr>
        <w:t>&lt;tags</w:t>
      </w:r>
      <w:r w:rsidR="00B30B68">
        <w:rPr>
          <w:color w:val="FF0000"/>
        </w:rPr>
        <w:t xml:space="preserve"> separated by commas</w:t>
      </w:r>
      <w:r w:rsidR="007F6680" w:rsidRPr="007F6680">
        <w:rPr>
          <w:color w:val="FF0000"/>
        </w:rPr>
        <w:t>&gt;</w:t>
      </w:r>
    </w:p>
    <w:p w14:paraId="3116552F" w14:textId="77777777" w:rsidR="009A7B37" w:rsidRDefault="009A7B37">
      <w:pPr>
        <w:pStyle w:val="introelements"/>
      </w:pPr>
      <w:r>
        <w:t>Preface</w:t>
      </w:r>
      <w:bookmarkEnd w:id="1"/>
    </w:p>
    <w:p w14:paraId="40CEABD7" w14:textId="77777777" w:rsidR="00165E04" w:rsidRDefault="00165E04">
      <w:pPr>
        <w:rPr>
          <w:color w:val="00B050"/>
        </w:rPr>
      </w:pPr>
      <w:r w:rsidRPr="00165E04">
        <w:rPr>
          <w:color w:val="00B050"/>
        </w:rPr>
        <w:t>&lt;Insert Preface Text here. Give OGC specific commentary: describe the technical content, reason for document, history of the document and precursors, and plans for future work. &gt;</w:t>
      </w:r>
    </w:p>
    <w:p w14:paraId="5718DCD8" w14:textId="6C0CC8C9" w:rsidR="003678BC" w:rsidRDefault="003678BC" w:rsidP="003678BC">
      <w:r>
        <w:t xml:space="preserve">The GeoTIFF format was initially developed during the early 1990’s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in order to leverage a mature platform independent file format </w:t>
      </w:r>
      <w:r w:rsidR="009E1F57">
        <w:t xml:space="preserve">(TIFF) </w:t>
      </w:r>
      <w:r>
        <w:t xml:space="preserve">by adding metadata required for describing and using </w:t>
      </w:r>
      <w:r w:rsidR="009E1F57">
        <w:t xml:space="preserve">geographic </w:t>
      </w:r>
      <w:r>
        <w:t>image data.  TIFF met the requirements for an underlying format, as it was lossless and extensible.  In September 1994</w:t>
      </w:r>
      <w:r w:rsidR="009E1F57">
        <w:t>,</w:t>
      </w:r>
      <w:r>
        <w:t xml:space="preserve"> SPOT Image Corp proposed a GeoTIFF structure that was limited to Universal Transverse Mercator </w:t>
      </w:r>
      <w:r>
        <w:fldChar w:fldCharType="begin" w:fldLock="1"/>
      </w:r>
      <w:r>
        <w:instrText>ADDIN CSL_CITATION { "citationItems" : [ { "id" : "ITEM-1", "itemData" : { "DOI" : "10.1080/014311697218340", "ISSN" : "0143-1161", "author" : [ { "dropping-particle" : "", "family" : "Ritter", "given" : "N.", "non-dropping-particle" : "", "parse-names" : false, "suffix" : "" }, { "dropping-particle" : "", "family" : "Ruth", "given" : "M.", "non-dropping-particle" : "", "parse-names" : false, "suffix" : "" } ], "container-title" : "International Journal of Remote Sensing", "id" : "ITEM-1", "issue" : "7", "issued" : { "date-parts" : [ [ "1997", "5" ] ] }, "page" : "1637-1647", "title" : "The GeoTiff data interchange standard for raster geographic images", "type" : "article-journal", "volume" : "18" }, "uris" : [ "http://www.mendeley.com/documents/?uuid=9dd4f4ab-157e-4431-8ed5-6e20057c2cda" ] } ], "mendeley" : { "previouslyFormattedCitation" : "(N. Ritter &amp; Ruth, 1997)" }, "properties" : { "noteIndex" : 0 }, "schema" : "https://github.com/citation-style-language/schema/raw/master/csl-citation.json" }</w:instrText>
      </w:r>
      <w:r>
        <w:fldChar w:fldCharType="separate"/>
      </w:r>
      <w:r w:rsidRPr="00834048">
        <w:rPr>
          <w:noProof/>
        </w:rPr>
        <w:t>(N. Ritter &amp; Ruth, 1997)</w:t>
      </w:r>
      <w:r>
        <w:fldChar w:fldCharType="end"/>
      </w:r>
      <w:r>
        <w:t xml:space="preserve">. The proposed GeoTIFF specification has augmented and formalized by Niles and Ruth as </w:t>
      </w:r>
      <w:r w:rsidR="004554A4">
        <w:t>Revision</w:t>
      </w:r>
      <w:r>
        <w:t xml:space="preserve"> 1.0, specification </w:t>
      </w:r>
      <w:r w:rsidRPr="003678BC">
        <w:t>version 1.8.2 in November 1995</w:t>
      </w:r>
      <w:r>
        <w:t xml:space="preserve"> </w:t>
      </w:r>
      <w:r>
        <w:fldChar w:fldCharType="begin" w:fldLock="1"/>
      </w:r>
      <w:r>
        <w:instrText>ADDIN CSL_CITATION { "citationItems" : [ { "id" : "ITEM-1", "itemData" : { "author" : [ { "dropping-particle" : "", "family" : "Ritter", "given" : "Niles", "non-dropping-particle" : "", "parse-names" : false, "suffix" : "" }, { "dropping-particle" : "", "family" : "Ruth", "given" : "Mike", "non-dropping-particle" : "", "parse-names" : false, "suffix" : "" } ], "id" : "ITEM-1", "issued" : { "date-parts" : [ [ "1995" ] ] }, "title" : "GeoTIFF Format Specification Authors : Acknowledgments : Disclaimers and Notes for This Version :", "type" : "article-journal" }, "uris" : [ "http://www.mendeley.com/documents/?uuid=21c0379e-f240-440e-9c78-c603cce92cbf" ] } ], "mendeley" : { "manualFormatting" : "(N. Ritter &amp; Ruth, 1995)", "previouslyFormattedCitation" : "(Niles Ritter &amp; Ruth, 1995)" }, "properties" : { "noteIndex" : 0 }, "schema" : "https://github.com/citation-style-language/schema/raw/master/csl-citation.json" }</w:instrText>
      </w:r>
      <w:r>
        <w:fldChar w:fldCharType="separate"/>
      </w:r>
      <w:r w:rsidRPr="00834048">
        <w:rPr>
          <w:noProof/>
        </w:rPr>
        <w:t>(N. Ritter &amp; Ruth, 1995)</w:t>
      </w:r>
      <w:r>
        <w:fldChar w:fldCharType="end"/>
      </w:r>
      <w:r>
        <w:t xml:space="preserve">.  This specification </w:t>
      </w:r>
      <w:r w:rsidR="00884854">
        <w:t>is currently</w:t>
      </w:r>
      <w:r>
        <w:t xml:space="preserve"> the official GeoTIFF specification (GeoTIFF, </w:t>
      </w:r>
      <w:proofErr w:type="spellStart"/>
      <w:r>
        <w:t>n.d</w:t>
      </w:r>
      <w:proofErr w:type="spellEnd"/>
      <w:r>
        <w:t>).</w:t>
      </w:r>
    </w:p>
    <w:p w14:paraId="6CF6E76B" w14:textId="2122E3B0" w:rsidR="003678BC" w:rsidRDefault="009E1F57">
      <w:r>
        <w:t xml:space="preserve">The GeoTIFF format is used </w:t>
      </w:r>
      <w:r w:rsidR="004554A4">
        <w:t>throughout the geospatial and earth science communities to share geographic image data</w:t>
      </w:r>
      <w:r>
        <w:t>. That usage inevitably leads to identification of new requirements and needs for profiles</w:t>
      </w:r>
      <w:r w:rsidR="004A077B">
        <w:t xml:space="preserve">, </w:t>
      </w:r>
      <w:r>
        <w:t>extensions</w:t>
      </w:r>
      <w:r w:rsidR="004A077B">
        <w:t>, and improvements to</w:t>
      </w:r>
      <w:r>
        <w:t xml:space="preserve"> the original GeoTIFF Specification. The OGC is well </w:t>
      </w:r>
      <w:r w:rsidR="004A077B">
        <w:t>established as a forum for standardization in</w:t>
      </w:r>
      <w:r>
        <w:t xml:space="preserve"> the GeoTIFF producer </w:t>
      </w:r>
      <w:r w:rsidR="004A077B">
        <w:t xml:space="preserve">and user communities and, as such, it provides an inclusive standardization process </w:t>
      </w:r>
      <w:r w:rsidR="004554A4">
        <w:t>for</w:t>
      </w:r>
      <w:r w:rsidR="004A077B">
        <w:t xml:space="preserve"> those communities. </w:t>
      </w:r>
      <w:r w:rsidR="004554A4">
        <w:t xml:space="preserve">This document is the first step in the process of integration of the GeoTIFF into that standardization process. Once </w:t>
      </w:r>
      <w:r w:rsidR="00884854">
        <w:t>GeoTIFF is ensconced in the OGC, the standard can be evolved using a formal process.</w:t>
      </w:r>
    </w:p>
    <w:p w14:paraId="54F58F2F" w14:textId="77777777" w:rsidR="006F5B66" w:rsidRDefault="006F5B66" w:rsidP="006F5B66">
      <w:pPr>
        <w:widowControl w:val="0"/>
        <w:autoSpaceDE w:val="0"/>
        <w:autoSpaceDN w:val="0"/>
        <w:adjustRightInd w:val="0"/>
        <w:spacing w:after="0"/>
      </w:pPr>
      <w:r>
        <w:t>Suggested additions, changes, and comments on this standard are welcome and</w:t>
      </w:r>
    </w:p>
    <w:p w14:paraId="6B82EAF1" w14:textId="77777777" w:rsidR="006F5B66" w:rsidRDefault="006F5B66" w:rsidP="006F5B66">
      <w:pPr>
        <w:widowControl w:val="0"/>
        <w:autoSpaceDE w:val="0"/>
        <w:autoSpaceDN w:val="0"/>
        <w:adjustRightInd w:val="0"/>
        <w:spacing w:after="0"/>
      </w:pPr>
      <w:proofErr w:type="gramStart"/>
      <w:r>
        <w:t>encouraged</w:t>
      </w:r>
      <w:proofErr w:type="gramEnd"/>
      <w:r>
        <w:t>. Such suggestions may be submitted by email message or by submitting an</w:t>
      </w:r>
    </w:p>
    <w:p w14:paraId="187C1CD5" w14:textId="77777777" w:rsidR="006F5B66" w:rsidRDefault="006F5B66" w:rsidP="006F5B66">
      <w:pPr>
        <w:widowControl w:val="0"/>
        <w:autoSpaceDE w:val="0"/>
        <w:autoSpaceDN w:val="0"/>
        <w:adjustRightInd w:val="0"/>
        <w:spacing w:after="0"/>
      </w:pPr>
      <w:proofErr w:type="gramStart"/>
      <w:r>
        <w:t>official</w:t>
      </w:r>
      <w:proofErr w:type="gramEnd"/>
      <w:r>
        <w:t xml:space="preserve"> OGC Change Request using the online CR application:</w:t>
      </w:r>
    </w:p>
    <w:p w14:paraId="4DB35E63" w14:textId="6C6AE5D4" w:rsidR="006F5B66" w:rsidRPr="00165E04" w:rsidRDefault="006F5B66" w:rsidP="006F5B66">
      <w:pPr>
        <w:rPr>
          <w:color w:val="00B050"/>
        </w:rPr>
      </w:pPr>
      <w:r>
        <w:t>https://portal.opengeospatial.org/public_ogc/change_request.php</w:t>
      </w:r>
    </w:p>
    <w:p w14:paraId="53A320AF" w14:textId="77777777" w:rsidR="009A7B37"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3429C1A7" w14:textId="77777777" w:rsidR="009A7B37" w:rsidRDefault="009A7B37">
      <w:pPr>
        <w:rPr>
          <w:i/>
        </w:rPr>
      </w:pPr>
      <w:r>
        <w:rPr>
          <w:i/>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14:paraId="40F6E29C" w14:textId="77777777" w:rsidR="009A7B37" w:rsidRDefault="009A7B37">
      <w:pPr>
        <w:pStyle w:val="introelements"/>
      </w:pPr>
      <w:bookmarkStart w:id="2" w:name="_Toc165888229"/>
      <w:r>
        <w:t>Submitting organizations</w:t>
      </w:r>
      <w:bookmarkEnd w:id="2"/>
    </w:p>
    <w:p w14:paraId="5A604453"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3A2A1332" w14:textId="59EBB6D7" w:rsidR="009A7B37" w:rsidRDefault="00884854">
      <w:pPr>
        <w:rPr>
          <w:color w:val="FF0000"/>
        </w:rPr>
      </w:pPr>
      <w:r>
        <w:rPr>
          <w:color w:val="FF0000"/>
        </w:rPr>
        <w:t>The HDF Group</w:t>
      </w:r>
    </w:p>
    <w:p w14:paraId="7B2F4658" w14:textId="77777777" w:rsidR="009A7B37" w:rsidRDefault="009A7B37">
      <w:pPr>
        <w:pStyle w:val="introelements"/>
      </w:pPr>
      <w:bookmarkStart w:id="3" w:name="_Toc165888230"/>
      <w:r>
        <w:t>Submi</w:t>
      </w:r>
      <w:bookmarkEnd w:id="3"/>
      <w:r>
        <w:t>tters</w:t>
      </w:r>
    </w:p>
    <w:p w14:paraId="2D244AF2" w14:textId="5DD922CF" w:rsidR="009A7B37" w:rsidRDefault="009A7B37">
      <w:r>
        <w:t>All questions regarding this submission should be directed to the editor or the submitters:</w:t>
      </w:r>
    </w:p>
    <w:tbl>
      <w:tblPr>
        <w:tblW w:w="0" w:type="auto"/>
        <w:jc w:val="center"/>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3585"/>
      </w:tblGrid>
      <w:tr w:rsidR="009A7B37" w14:paraId="6531A1C2" w14:textId="77777777" w:rsidTr="00884854">
        <w:trPr>
          <w:jc w:val="center"/>
        </w:trPr>
        <w:tc>
          <w:tcPr>
            <w:tcW w:w="2401" w:type="dxa"/>
          </w:tcPr>
          <w:p w14:paraId="645BF27D" w14:textId="77777777" w:rsidR="009A7B37" w:rsidRPr="00154114" w:rsidRDefault="009A7B37" w:rsidP="00154114">
            <w:pPr>
              <w:pStyle w:val="OGCtableheader"/>
              <w:jc w:val="center"/>
              <w:rPr>
                <w:color w:val="auto"/>
              </w:rPr>
            </w:pPr>
            <w:r w:rsidRPr="00154114">
              <w:rPr>
                <w:color w:val="auto"/>
              </w:rPr>
              <w:t>Name</w:t>
            </w:r>
          </w:p>
        </w:tc>
        <w:tc>
          <w:tcPr>
            <w:tcW w:w="3585" w:type="dxa"/>
          </w:tcPr>
          <w:p w14:paraId="367297AD" w14:textId="77777777" w:rsidR="009A7B37" w:rsidRPr="00154114" w:rsidRDefault="00154114" w:rsidP="00154114">
            <w:pPr>
              <w:pStyle w:val="OGCtableheader"/>
              <w:jc w:val="center"/>
              <w:rPr>
                <w:color w:val="auto"/>
              </w:rPr>
            </w:pPr>
            <w:r w:rsidRPr="00154114">
              <w:rPr>
                <w:color w:val="auto"/>
              </w:rPr>
              <w:t>Affiliation</w:t>
            </w:r>
          </w:p>
        </w:tc>
      </w:tr>
      <w:tr w:rsidR="009A7B37" w14:paraId="1DD3343E" w14:textId="77777777" w:rsidTr="00884854">
        <w:trPr>
          <w:jc w:val="center"/>
        </w:trPr>
        <w:tc>
          <w:tcPr>
            <w:tcW w:w="2401" w:type="dxa"/>
          </w:tcPr>
          <w:p w14:paraId="3C178E7B" w14:textId="42D23FC1" w:rsidR="009A7B37" w:rsidRDefault="00884854" w:rsidP="00165E04">
            <w:pPr>
              <w:pStyle w:val="OGCtabletext"/>
            </w:pPr>
            <w:r>
              <w:t>Ted Habermann</w:t>
            </w:r>
          </w:p>
        </w:tc>
        <w:tc>
          <w:tcPr>
            <w:tcW w:w="3585" w:type="dxa"/>
          </w:tcPr>
          <w:p w14:paraId="6EC1D9F3" w14:textId="16E4AD4D" w:rsidR="009A7B37" w:rsidRDefault="00884854" w:rsidP="00165E04">
            <w:pPr>
              <w:pStyle w:val="OGCtabletext"/>
            </w:pPr>
            <w:r>
              <w:t>The HDF Group</w:t>
            </w:r>
          </w:p>
        </w:tc>
      </w:tr>
      <w:tr w:rsidR="009A7B37" w14:paraId="0AD5FC7B" w14:textId="77777777" w:rsidTr="00884854">
        <w:trPr>
          <w:jc w:val="center"/>
        </w:trPr>
        <w:tc>
          <w:tcPr>
            <w:tcW w:w="2401" w:type="dxa"/>
          </w:tcPr>
          <w:p w14:paraId="4A87F6D4" w14:textId="77777777" w:rsidR="009A7B37" w:rsidRDefault="009A7B37" w:rsidP="00165E04">
            <w:pPr>
              <w:pStyle w:val="OGCtabletext"/>
            </w:pPr>
          </w:p>
        </w:tc>
        <w:tc>
          <w:tcPr>
            <w:tcW w:w="3585" w:type="dxa"/>
          </w:tcPr>
          <w:p w14:paraId="5D1507B8" w14:textId="77777777" w:rsidR="009A7B37" w:rsidRDefault="009A7B37" w:rsidP="00165E04">
            <w:pPr>
              <w:pStyle w:val="OGCtabletext"/>
            </w:pPr>
          </w:p>
        </w:tc>
      </w:tr>
      <w:tr w:rsidR="007927D6" w14:paraId="622CD6FE" w14:textId="77777777" w:rsidTr="00884854">
        <w:trPr>
          <w:jc w:val="center"/>
        </w:trPr>
        <w:tc>
          <w:tcPr>
            <w:tcW w:w="2401" w:type="dxa"/>
          </w:tcPr>
          <w:p w14:paraId="4E43BDF8" w14:textId="77777777" w:rsidR="007927D6" w:rsidRDefault="007927D6" w:rsidP="00165E04">
            <w:pPr>
              <w:pStyle w:val="OGCtabletext"/>
            </w:pPr>
          </w:p>
        </w:tc>
        <w:tc>
          <w:tcPr>
            <w:tcW w:w="3585" w:type="dxa"/>
          </w:tcPr>
          <w:p w14:paraId="17DBB148" w14:textId="77777777" w:rsidR="007927D6" w:rsidRDefault="007927D6" w:rsidP="00165E04">
            <w:pPr>
              <w:pStyle w:val="OGCtabletext"/>
            </w:pPr>
          </w:p>
        </w:tc>
      </w:tr>
    </w:tbl>
    <w:p w14:paraId="6D40C52F" w14:textId="77777777" w:rsidR="009A7B37" w:rsidRDefault="009A7B37">
      <w:pPr>
        <w:pStyle w:val="Heading1"/>
      </w:pPr>
      <w:bookmarkStart w:id="4" w:name="_Toc279222919"/>
      <w:r>
        <w:t>Scope</w:t>
      </w:r>
      <w:bookmarkEnd w:id="4"/>
    </w:p>
    <w:p w14:paraId="149CDFEB" w14:textId="3A0ACA8C" w:rsidR="00884854" w:rsidRDefault="00884854" w:rsidP="00165E04">
      <w:r w:rsidRPr="006F5B66">
        <w:t xml:space="preserve">This </w:t>
      </w:r>
      <w:r w:rsidR="006F5B66" w:rsidRPr="006F5B66">
        <w:t>OGC</w:t>
      </w:r>
      <w:r w:rsidR="00941ABD">
        <w:rPr>
          <w:b/>
          <w:bCs/>
          <w:sz w:val="13"/>
          <w:szCs w:val="13"/>
        </w:rPr>
        <w:t>®</w:t>
      </w:r>
      <w:r w:rsidR="006F5B66" w:rsidRPr="006F5B66">
        <w:t xml:space="preserve"> </w:t>
      </w:r>
      <w:r w:rsidR="00941ABD">
        <w:t>S</w:t>
      </w:r>
      <w:r w:rsidRPr="006F5B66">
        <w:t xml:space="preserve">tandard </w:t>
      </w:r>
      <w:r w:rsidR="006F5B66" w:rsidRPr="006F5B66">
        <w:t>defines</w:t>
      </w:r>
      <w:r w:rsidRPr="006F5B66">
        <w:t xml:space="preserve"> </w:t>
      </w:r>
      <w:r w:rsidR="00131CDF" w:rsidRPr="00131CDF">
        <w:t>a set of TIFF tags provided to describe all "Cartographic" information associated with TIFF imagery that originates from satellite imaging systems, scanned aerial photography, scanned maps, digital elevation models, or as a result of geographic analyses. Its aim is to allow means for tying a raster image to a known model space or map projection, and for describing those projections.</w:t>
      </w:r>
      <w:r w:rsidR="00630D09">
        <w:t xml:space="preserve"> </w:t>
      </w:r>
      <w:r w:rsidR="00630D09" w:rsidRPr="006F5B66">
        <w:t>This OGC</w:t>
      </w:r>
      <w:r w:rsidR="00630D09">
        <w:rPr>
          <w:b/>
          <w:bCs/>
          <w:sz w:val="13"/>
          <w:szCs w:val="13"/>
        </w:rPr>
        <w:t>®</w:t>
      </w:r>
      <w:r w:rsidR="00630D09" w:rsidRPr="006F5B66">
        <w:t xml:space="preserve"> </w:t>
      </w:r>
      <w:r w:rsidR="00630D09">
        <w:t>S</w:t>
      </w:r>
      <w:r w:rsidR="00630D09" w:rsidRPr="006F5B66">
        <w:t>tandard defines</w:t>
      </w:r>
      <w:r w:rsidR="00630D09">
        <w:t xml:space="preserve"> </w:t>
      </w:r>
      <w:r w:rsidRPr="006F5B66">
        <w:t xml:space="preserve">the Geographic Tagged Image File Format (GeoTIFF) </w:t>
      </w:r>
      <w:r w:rsidR="006F5B66" w:rsidRPr="006F5B66">
        <w:t xml:space="preserve">file format and the requirements to which every GeoTIFF file must adhere. </w:t>
      </w:r>
      <w:r w:rsidR="00630D09">
        <w:t>It focuses</w:t>
      </w:r>
      <w:r w:rsidR="00941ABD">
        <w:t xml:space="preserve"> on updating the current GeoTIFF community specification and aligning it with current </w:t>
      </w:r>
      <w:r w:rsidR="00630D09">
        <w:t xml:space="preserve">OGC standardization </w:t>
      </w:r>
      <w:r w:rsidR="00941ABD">
        <w:t>practice.</w:t>
      </w:r>
    </w:p>
    <w:p w14:paraId="169E7CFA" w14:textId="5FB5AB93" w:rsidR="00131CDF" w:rsidRPr="006F5B66" w:rsidRDefault="00131CDF" w:rsidP="00165E04">
      <w:r w:rsidRPr="00630D09">
        <w:t>The tags documented in this spec are to be considered completely orthogonal to the raster-data descriptions of the TIFF spec, and impose no restrictions on how the standard TIFF tags are to be interpreted, which color spaces or compression types are to be used, et</w:t>
      </w:r>
      <w:r w:rsidR="00630D09" w:rsidRPr="00630D09">
        <w:t>c.</w:t>
      </w:r>
    </w:p>
    <w:p w14:paraId="7B11725E" w14:textId="77777777" w:rsidR="009A7B37" w:rsidRDefault="009A7B37">
      <w:pPr>
        <w:pStyle w:val="Heading1"/>
      </w:pPr>
      <w:bookmarkStart w:id="5" w:name="_Toc279222920"/>
      <w:r>
        <w:t>Conformance</w:t>
      </w:r>
      <w:bookmarkEnd w:id="5"/>
    </w:p>
    <w:p w14:paraId="675D7A94" w14:textId="77777777" w:rsidR="009A7B37" w:rsidRDefault="00211657">
      <w:pPr>
        <w:rPr>
          <w:lang w:val="en-AU"/>
        </w:rPr>
      </w:pPr>
      <w:r>
        <w:rPr>
          <w:lang w:val="en-AU"/>
        </w:rPr>
        <w:t>This s</w:t>
      </w:r>
      <w:r w:rsidR="009A7B37">
        <w:rPr>
          <w:lang w:val="en-AU"/>
        </w:rPr>
        <w:t xml:space="preserve">tandard defines </w:t>
      </w:r>
      <w:r w:rsidR="009A7B37" w:rsidRPr="007F6680">
        <w:rPr>
          <w:color w:val="FF0000"/>
          <w:lang w:val="en-AU"/>
        </w:rPr>
        <w:t>XXXX</w:t>
      </w:r>
      <w:r w:rsidR="009A7B37">
        <w:rPr>
          <w:lang w:val="en-AU"/>
        </w:rPr>
        <w:t xml:space="preserve">. </w:t>
      </w:r>
    </w:p>
    <w:p w14:paraId="0834787B" w14:textId="77777777" w:rsidR="009A7B37" w:rsidRDefault="009A7B37">
      <w:pPr>
        <w:rPr>
          <w:lang w:val="en-AU"/>
        </w:rPr>
      </w:pPr>
      <w:r>
        <w:rPr>
          <w:lang w:val="en-AU"/>
        </w:rPr>
        <w:t>Requirements for N standardization target types are considered:</w:t>
      </w:r>
    </w:p>
    <w:p w14:paraId="5FFEABB2" w14:textId="77777777" w:rsidR="009A7B37" w:rsidRPr="007F6680" w:rsidRDefault="009A7B37">
      <w:pPr>
        <w:pStyle w:val="List2OGCbullets"/>
        <w:rPr>
          <w:color w:val="FF0000"/>
        </w:rPr>
      </w:pPr>
      <w:r w:rsidRPr="007F6680">
        <w:rPr>
          <w:color w:val="FF0000"/>
        </w:rPr>
        <w:t>AAAA</w:t>
      </w:r>
    </w:p>
    <w:p w14:paraId="480DC187" w14:textId="77777777" w:rsidR="009A7B37" w:rsidRPr="007F6680" w:rsidRDefault="009A7B37">
      <w:pPr>
        <w:pStyle w:val="List2OGCbullets"/>
        <w:rPr>
          <w:color w:val="FF0000"/>
        </w:rPr>
      </w:pPr>
      <w:r w:rsidRPr="007F6680">
        <w:rPr>
          <w:color w:val="FF0000"/>
        </w:rPr>
        <w:t>BBBB</w:t>
      </w:r>
    </w:p>
    <w:p w14:paraId="52C6272B" w14:textId="77777777" w:rsidR="009A7B37" w:rsidRDefault="009A7B37">
      <w:pPr>
        <w:rPr>
          <w:color w:val="000000"/>
        </w:rPr>
      </w:pPr>
      <w:r>
        <w:rPr>
          <w:color w:val="000000"/>
        </w:rPr>
        <w:t xml:space="preserve">Conformance with this standard shall be checked using all the relevant tests specified in Annex A (normative) of this document. </w:t>
      </w:r>
      <w:r>
        <w:rPr>
          <w:snapToGrid w:val="0"/>
          <w:color w:val="000000"/>
        </w:rPr>
        <w:t>The framework, concepts, and methodology for testing, and the criteria to be achieved to claim conformance are specified in the OGC Compliance Testing Policies and Procedures and the OGC Compliance Testing web site</w:t>
      </w:r>
      <w:r>
        <w:rPr>
          <w:snapToGrid w:val="0"/>
          <w:color w:val="000000"/>
        </w:rPr>
        <w:footnoteReference w:id="1"/>
      </w:r>
      <w:r>
        <w:rPr>
          <w:snapToGrid w:val="0"/>
          <w:color w:val="000000"/>
        </w:rPr>
        <w:t>.</w:t>
      </w:r>
    </w:p>
    <w:p w14:paraId="16D96F45" w14:textId="77777777" w:rsidR="009A7B37" w:rsidRDefault="009A7B37">
      <w:pPr>
        <w:rPr>
          <w:color w:val="000000"/>
        </w:rPr>
      </w:pPr>
      <w:r>
        <w:rPr>
          <w:color w:val="000000"/>
        </w:rPr>
        <w:t>In order to conform to this OGC™</w:t>
      </w:r>
      <w:r>
        <w:rPr>
          <w:color w:val="000000"/>
          <w:vertAlign w:val="superscript"/>
        </w:rPr>
        <w:t xml:space="preserve"> </w:t>
      </w:r>
      <w:r>
        <w:rPr>
          <w:color w:val="000000"/>
        </w:rPr>
        <w:t>interface standard, a software implementation shall choose to implement:</w:t>
      </w:r>
    </w:p>
    <w:p w14:paraId="2E8E6AF5" w14:textId="77777777" w:rsidR="009A7B37" w:rsidRDefault="009A7B37">
      <w:pPr>
        <w:pStyle w:val="List1OGCletters"/>
      </w:pPr>
      <w:r>
        <w:t>Any one of the conformance levels specified in Annex B (normative).</w:t>
      </w:r>
    </w:p>
    <w:p w14:paraId="28A9F805" w14:textId="77777777" w:rsidR="009A7B37" w:rsidRDefault="009A7B37">
      <w:pPr>
        <w:pStyle w:val="List1OGCletters"/>
      </w:pPr>
      <w:r>
        <w:t>Any one of the Distributed Computing Platform profiles specified in Annexes TBD through TBD (normative).</w:t>
      </w:r>
    </w:p>
    <w:p w14:paraId="1B9CA871" w14:textId="77777777" w:rsidR="009A7B37" w:rsidRDefault="009A7B37">
      <w:r>
        <w:rPr>
          <w:color w:val="000000"/>
        </w:rPr>
        <w:t>All requirements-classes and conformance-classes described in this document are owned by the standard</w:t>
      </w:r>
      <w:r w:rsidR="00211657">
        <w:rPr>
          <w:color w:val="000000"/>
        </w:rPr>
        <w:t>(s)</w:t>
      </w:r>
      <w:r>
        <w:rPr>
          <w:color w:val="000000"/>
        </w:rPr>
        <w:t xml:space="preserve"> identified.</w:t>
      </w:r>
    </w:p>
    <w:p w14:paraId="63F6BB9C" w14:textId="77777777" w:rsidR="009A7B37" w:rsidRDefault="009A7B37">
      <w:pPr>
        <w:pStyle w:val="Heading1"/>
      </w:pPr>
      <w:bookmarkStart w:id="6" w:name="_Toc279222921"/>
      <w:r>
        <w:t>References</w:t>
      </w:r>
      <w:bookmarkEnd w:id="6"/>
    </w:p>
    <w:p w14:paraId="0B88313B" w14:textId="77777777" w:rsidR="009A7B37" w:rsidRDefault="009A7B37">
      <w:pPr>
        <w:rPr>
          <w:color w:val="FF0000"/>
        </w:rPr>
      </w:pPr>
      <w:r>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2D56AF2" w14:textId="7C31C25F" w:rsidR="009A7B37" w:rsidRPr="00322C7C" w:rsidRDefault="009A7B37">
      <w:r w:rsidRPr="00322C7C">
        <w:t>Th</w:t>
      </w:r>
      <w:r w:rsidR="00322C7C">
        <w:t>ere are no normative references</w:t>
      </w:r>
      <w:r w:rsidRPr="00322C7C">
        <w:t>.</w:t>
      </w:r>
    </w:p>
    <w:p w14:paraId="50747678" w14:textId="77777777" w:rsidR="009A7B37" w:rsidRDefault="009A7B37" w:rsidP="00256D33">
      <w:pPr>
        <w:pStyle w:val="Heading1"/>
      </w:pPr>
      <w:bookmarkStart w:id="7" w:name="_Toc279222922"/>
      <w:r>
        <w:t>Terms and Definitions</w:t>
      </w:r>
      <w:bookmarkEnd w:id="7"/>
    </w:p>
    <w:p w14:paraId="1EF1A80C" w14:textId="77777777" w:rsidR="009A7B37" w:rsidRDefault="009A7B37">
      <w:r>
        <w:t>This document uses the terms defined in Sub-clause 5.3 of [OGC 06-121r8</w:t>
      </w:r>
      <w:r>
        <w:rPr>
          <w:lang w:eastAsia="de-DE"/>
        </w:rPr>
        <w:t xml:space="preserve">], which is based on the </w:t>
      </w:r>
      <w:r>
        <w:t xml:space="preserve">ISO/IEC Directives, Part 2, </w:t>
      </w:r>
      <w:proofErr w:type="gramStart"/>
      <w:r>
        <w:t>Rules</w:t>
      </w:r>
      <w:proofErr w:type="gramEnd"/>
      <w:r>
        <w:t xml:space="preserve"> for the structure and drafting of International Standards. In particular, the word “shall” (not “must”) is the verb form used to indicate a requirement to be strictly followed to conform to this standard.</w:t>
      </w:r>
    </w:p>
    <w:p w14:paraId="37C8A5A8" w14:textId="77777777" w:rsidR="009A7B37" w:rsidRDefault="009A7B37">
      <w:r>
        <w:t>For the purposes of this document, the following additional terms and definitions apply.</w:t>
      </w:r>
    </w:p>
    <w:p w14:paraId="6299E12C" w14:textId="3E116F61" w:rsidR="00E66EA9" w:rsidRDefault="00E66EA9" w:rsidP="00E66EA9">
      <w:pPr>
        <w:pStyle w:val="TermNum"/>
      </w:pPr>
      <w:proofErr w:type="gramStart"/>
      <w:r>
        <w:t>absolute</w:t>
      </w:r>
      <w:proofErr w:type="gramEnd"/>
      <w:r>
        <w:t xml:space="preserve"> accuracy</w:t>
      </w:r>
    </w:p>
    <w:p w14:paraId="44602FDF" w14:textId="77777777" w:rsidR="00E66EA9" w:rsidRDefault="00E66EA9" w:rsidP="00E66EA9">
      <w:pPr>
        <w:pStyle w:val="Terms"/>
      </w:pPr>
      <w:r>
        <w:t xml:space="preserve">Closeness of coordinate value to the true or accepted </w:t>
      </w:r>
      <w:proofErr w:type="spellStart"/>
      <w:r>
        <w:t>valuein</w:t>
      </w:r>
      <w:proofErr w:type="spellEnd"/>
      <w:r>
        <w:t xml:space="preserve"> a specified reference system (in this profile, the reference system is the World Geodetic System 1984 (WGS84))</w:t>
      </w:r>
    </w:p>
    <w:p w14:paraId="39196484" w14:textId="6DF0CA9C" w:rsidR="00E66EA9" w:rsidRDefault="00E66EA9" w:rsidP="00E66EA9">
      <w:pPr>
        <w:pStyle w:val="TermNum"/>
      </w:pPr>
      <w:r>
        <w:t>ASCII</w:t>
      </w:r>
    </w:p>
    <w:p w14:paraId="1E31E203" w14:textId="77777777" w:rsidR="00E66EA9" w:rsidRDefault="00E66EA9" w:rsidP="00E66EA9">
      <w:pPr>
        <w:pStyle w:val="Terms"/>
      </w:pPr>
      <w:r>
        <w:t>[American Standard Code for Information Interchange] The predominant character set encoding of present-day computers.</w:t>
      </w:r>
    </w:p>
    <w:p w14:paraId="7AB8608F" w14:textId="77777777" w:rsidR="00E66EA9" w:rsidRDefault="00E66EA9" w:rsidP="00E66EA9">
      <w:pPr>
        <w:pStyle w:val="TermNum"/>
      </w:pPr>
      <w:proofErr w:type="gramStart"/>
      <w:r>
        <w:t>band</w:t>
      </w:r>
      <w:proofErr w:type="gramEnd"/>
    </w:p>
    <w:p w14:paraId="0E5D3521" w14:textId="036DEE13" w:rsidR="00E66EA9" w:rsidRDefault="00E66EA9" w:rsidP="00E66EA9">
      <w:pPr>
        <w:pStyle w:val="Terms"/>
      </w:pPr>
      <w:proofErr w:type="gramStart"/>
      <w:r>
        <w:t xml:space="preserve">A </w:t>
      </w:r>
      <w:r w:rsidR="00CC1190">
        <w:t>well-defined</w:t>
      </w:r>
      <w:r>
        <w:t xml:space="preserve"> range of wavelengths, frequencies or energies of optical, electric or acoustic radiation.</w:t>
      </w:r>
      <w:proofErr w:type="gramEnd"/>
      <w:r>
        <w:t xml:space="preserve"> At the pixel level, a band is represented as one of the vector values of the pixel. At image level, band </w:t>
      </w:r>
      <w:proofErr w:type="spellStart"/>
      <w:r>
        <w:t>i</w:t>
      </w:r>
      <w:proofErr w:type="spellEnd"/>
      <w:r>
        <w:t xml:space="preserve"> of an image is the rectangular array of </w:t>
      </w:r>
      <w:proofErr w:type="spellStart"/>
      <w:r>
        <w:t>i</w:t>
      </w:r>
      <w:r w:rsidRPr="00CC1190">
        <w:rPr>
          <w:vertAlign w:val="superscript"/>
        </w:rPr>
        <w:t>th</w:t>
      </w:r>
      <w:proofErr w:type="spellEnd"/>
      <w:r>
        <w:t xml:space="preserve"> sample values from the pixel vectors.</w:t>
      </w:r>
    </w:p>
    <w:p w14:paraId="28CBEB1C" w14:textId="77777777" w:rsidR="00E66EA9" w:rsidRDefault="00E66EA9" w:rsidP="00E66EA9">
      <w:pPr>
        <w:pStyle w:val="TermNum"/>
      </w:pPr>
      <w:proofErr w:type="gramStart"/>
      <w:r>
        <w:t>cell</w:t>
      </w:r>
      <w:proofErr w:type="gramEnd"/>
    </w:p>
    <w:p w14:paraId="32076CE3" w14:textId="77777777" w:rsidR="00E66EA9" w:rsidRDefault="00E66EA9" w:rsidP="00E66EA9">
      <w:pPr>
        <w:pStyle w:val="Terms"/>
      </w:pPr>
      <w:r>
        <w:t>A rectangular area in Raster space, in which a single pixel value is filled.</w:t>
      </w:r>
    </w:p>
    <w:p w14:paraId="61E90087" w14:textId="77777777" w:rsidR="00E66EA9" w:rsidRDefault="00E66EA9" w:rsidP="00E66EA9">
      <w:pPr>
        <w:pStyle w:val="TermNum"/>
      </w:pPr>
      <w:proofErr w:type="gramStart"/>
      <w:r>
        <w:t>code</w:t>
      </w:r>
      <w:proofErr w:type="gramEnd"/>
    </w:p>
    <w:p w14:paraId="42C6207F" w14:textId="77777777" w:rsidR="00E66EA9" w:rsidRDefault="00E66EA9" w:rsidP="00E66EA9">
      <w:pPr>
        <w:pStyle w:val="Terms"/>
      </w:pPr>
      <w:proofErr w:type="gramStart"/>
      <w:r>
        <w:t>representation</w:t>
      </w:r>
      <w:proofErr w:type="gramEnd"/>
      <w:r>
        <w:t xml:space="preserve"> of a label according to a specified scheme</w:t>
      </w:r>
    </w:p>
    <w:p w14:paraId="45D97FBA" w14:textId="77777777" w:rsidR="00E66EA9" w:rsidRDefault="00E66EA9" w:rsidP="00E66EA9">
      <w:pPr>
        <w:pStyle w:val="TermNum"/>
      </w:pPr>
      <w:proofErr w:type="gramStart"/>
      <w:r>
        <w:t>coordinate</w:t>
      </w:r>
      <w:proofErr w:type="gramEnd"/>
    </w:p>
    <w:p w14:paraId="4405E95F" w14:textId="77777777" w:rsidR="00E66EA9" w:rsidRDefault="00E66EA9" w:rsidP="00E66EA9">
      <w:pPr>
        <w:pStyle w:val="Terms"/>
      </w:pPr>
      <w:r>
        <w:t>One of a sequence of numbers designating the position of a point in N-dimensional space</w:t>
      </w:r>
    </w:p>
    <w:p w14:paraId="31D6C372" w14:textId="2AB35EAD" w:rsidR="00E66EA9" w:rsidRDefault="00E66EA9" w:rsidP="00E66EA9">
      <w:pPr>
        <w:pStyle w:val="TermNum"/>
      </w:pPr>
      <w:proofErr w:type="gramStart"/>
      <w:r>
        <w:t>coordinate</w:t>
      </w:r>
      <w:proofErr w:type="gramEnd"/>
      <w:r>
        <w:t xml:space="preserve"> reference system</w:t>
      </w:r>
    </w:p>
    <w:p w14:paraId="1714AF67" w14:textId="77777777" w:rsidR="00E66EA9" w:rsidRDefault="00E66EA9" w:rsidP="00E66EA9">
      <w:pPr>
        <w:pStyle w:val="Terms"/>
      </w:pPr>
      <w:r>
        <w:t>Coordinate system that is related to an object (of the real world) by a datum.</w:t>
      </w:r>
    </w:p>
    <w:p w14:paraId="0F99C4BC" w14:textId="77777777" w:rsidR="00E66EA9" w:rsidRDefault="00E66EA9" w:rsidP="00E66EA9">
      <w:pPr>
        <w:pStyle w:val="TermNum"/>
      </w:pPr>
      <w:proofErr w:type="gramStart"/>
      <w:r>
        <w:t>coordinate</w:t>
      </w:r>
      <w:proofErr w:type="gramEnd"/>
      <w:r>
        <w:t xml:space="preserve"> system</w:t>
      </w:r>
    </w:p>
    <w:p w14:paraId="191D0A42" w14:textId="77777777" w:rsidR="00E66EA9" w:rsidRDefault="00E66EA9" w:rsidP="00E66EA9">
      <w:pPr>
        <w:pStyle w:val="Terms"/>
      </w:pPr>
      <w:r>
        <w:t>A set of mathematical rules for specifying how coordinates are to be assigned to points</w:t>
      </w:r>
    </w:p>
    <w:p w14:paraId="0A1F5508" w14:textId="77777777" w:rsidR="00E66EA9" w:rsidRDefault="00E66EA9" w:rsidP="00E66EA9">
      <w:pPr>
        <w:pStyle w:val="TermNum"/>
      </w:pPr>
      <w:proofErr w:type="gramStart"/>
      <w:r>
        <w:t>coverage</w:t>
      </w:r>
      <w:proofErr w:type="gramEnd"/>
    </w:p>
    <w:p w14:paraId="6F0DB938" w14:textId="0BFA512D" w:rsidR="00E66EA9" w:rsidRDefault="00E66EA9" w:rsidP="00E66EA9">
      <w:pPr>
        <w:pStyle w:val="Terms"/>
      </w:pPr>
      <w:proofErr w:type="gramStart"/>
      <w:r>
        <w:t>Feature that acts as a function to return values from its range for any direct position within its spatial, temporal, or spatiotemporal domain.</w:t>
      </w:r>
      <w:proofErr w:type="gramEnd"/>
      <w:r>
        <w:t xml:space="preserve"> Examples include a digital image, raster map, and digital elevation matrix.</w:t>
      </w:r>
    </w:p>
    <w:p w14:paraId="7C8784B6" w14:textId="77777777" w:rsidR="00E66EA9" w:rsidRDefault="00E66EA9" w:rsidP="00E66EA9">
      <w:pPr>
        <w:pStyle w:val="TermNum"/>
      </w:pPr>
      <w:proofErr w:type="gramStart"/>
      <w:r>
        <w:t>coverage</w:t>
      </w:r>
      <w:proofErr w:type="gramEnd"/>
      <w:r>
        <w:t xml:space="preserve"> geometry</w:t>
      </w:r>
    </w:p>
    <w:p w14:paraId="75FB458E" w14:textId="77777777" w:rsidR="00E66EA9" w:rsidRDefault="00E66EA9" w:rsidP="00E66EA9">
      <w:pPr>
        <w:pStyle w:val="Terms"/>
      </w:pPr>
      <w:r>
        <w:t>Configuration of the domain of a coverage described in terms of coordinates.</w:t>
      </w:r>
    </w:p>
    <w:p w14:paraId="43A85A23" w14:textId="77777777" w:rsidR="00E66EA9" w:rsidRDefault="00E66EA9" w:rsidP="00E66EA9">
      <w:pPr>
        <w:pStyle w:val="TermNum"/>
      </w:pPr>
      <w:proofErr w:type="gramStart"/>
      <w:r>
        <w:t>data</w:t>
      </w:r>
      <w:proofErr w:type="gramEnd"/>
      <w:r>
        <w:t xml:space="preserve"> compression</w:t>
      </w:r>
    </w:p>
    <w:p w14:paraId="2C96CCCE" w14:textId="3C618A37" w:rsidR="00E66EA9" w:rsidRDefault="00E66EA9" w:rsidP="00E66EA9">
      <w:pPr>
        <w:pStyle w:val="Terms"/>
      </w:pPr>
      <w:r>
        <w:t xml:space="preserve">Reducing the amount of storage space required </w:t>
      </w:r>
      <w:proofErr w:type="gramStart"/>
      <w:r>
        <w:t>to store</w:t>
      </w:r>
      <w:proofErr w:type="gramEnd"/>
      <w:r>
        <w:t xml:space="preserve"> a given amount of data, or reducing the length of message required to transfer a given amount of reduction in the number of bits used to represent source image data [ISO 10918-1] (JPEG Part 1) information. (</w:t>
      </w:r>
      <w:proofErr w:type="gramStart"/>
      <w:r>
        <w:t>data</w:t>
      </w:r>
      <w:proofErr w:type="gramEnd"/>
      <w:r>
        <w:t xml:space="preserve"> / image) compression</w:t>
      </w:r>
    </w:p>
    <w:p w14:paraId="303BB761" w14:textId="77777777" w:rsidR="00E66EA9" w:rsidRDefault="00E66EA9" w:rsidP="00E66EA9">
      <w:pPr>
        <w:pStyle w:val="TermNum"/>
      </w:pPr>
      <w:proofErr w:type="gramStart"/>
      <w:r>
        <w:t>dataset</w:t>
      </w:r>
      <w:proofErr w:type="gramEnd"/>
    </w:p>
    <w:p w14:paraId="7DF6D515" w14:textId="77777777" w:rsidR="00E66EA9" w:rsidRDefault="00E66EA9" w:rsidP="00E66EA9">
      <w:pPr>
        <w:pStyle w:val="Terms"/>
      </w:pPr>
      <w:r>
        <w:t>Identifiable collection of data.</w:t>
      </w:r>
    </w:p>
    <w:p w14:paraId="01598676" w14:textId="77777777" w:rsidR="00E66EA9" w:rsidRDefault="00E66EA9" w:rsidP="00E66EA9">
      <w:pPr>
        <w:pStyle w:val="TermNum"/>
      </w:pPr>
      <w:proofErr w:type="gramStart"/>
      <w:r>
        <w:t>datum</w:t>
      </w:r>
      <w:proofErr w:type="gramEnd"/>
    </w:p>
    <w:p w14:paraId="62880BD8" w14:textId="77777777" w:rsidR="00E66EA9" w:rsidRDefault="00E66EA9" w:rsidP="00E66EA9">
      <w:pPr>
        <w:pStyle w:val="Terms"/>
      </w:pPr>
      <w:r>
        <w:t>A parameter or set of parameters that define the position of the origin, the scale, and the orientation of a coordinate system</w:t>
      </w:r>
    </w:p>
    <w:p w14:paraId="183B5967" w14:textId="77777777" w:rsidR="00E66EA9" w:rsidRDefault="00E66EA9" w:rsidP="00E66EA9">
      <w:pPr>
        <w:pStyle w:val="TermNum"/>
      </w:pPr>
      <w:proofErr w:type="gramStart"/>
      <w:r>
        <w:t>device</w:t>
      </w:r>
      <w:proofErr w:type="gramEnd"/>
      <w:r>
        <w:t xml:space="preserve"> space</w:t>
      </w:r>
    </w:p>
    <w:p w14:paraId="37E193FE" w14:textId="77777777" w:rsidR="00E66EA9" w:rsidRDefault="00E66EA9" w:rsidP="00E66EA9">
      <w:pPr>
        <w:pStyle w:val="Terms"/>
      </w:pPr>
      <w:r>
        <w:t>A coordinate space referencing scanner, printers and display devices.</w:t>
      </w:r>
    </w:p>
    <w:p w14:paraId="63F74D5D" w14:textId="77777777" w:rsidR="00E66EA9" w:rsidRDefault="00E66EA9" w:rsidP="00E66EA9">
      <w:pPr>
        <w:pStyle w:val="TermNum"/>
      </w:pPr>
      <w:proofErr w:type="gramStart"/>
      <w:r>
        <w:t>direct</w:t>
      </w:r>
      <w:proofErr w:type="gramEnd"/>
      <w:r>
        <w:t xml:space="preserve"> position</w:t>
      </w:r>
    </w:p>
    <w:p w14:paraId="215FDDAD" w14:textId="77777777" w:rsidR="00E66EA9" w:rsidRDefault="00E66EA9" w:rsidP="00E66EA9">
      <w:pPr>
        <w:pStyle w:val="Terms"/>
      </w:pPr>
      <w:r>
        <w:t>Position described by a single set of coordinates within a coordinate reference system.</w:t>
      </w:r>
    </w:p>
    <w:p w14:paraId="75C7F71B" w14:textId="77777777" w:rsidR="00E66EA9" w:rsidRDefault="00E66EA9" w:rsidP="00E66EA9">
      <w:pPr>
        <w:pStyle w:val="TermNum"/>
      </w:pPr>
      <w:proofErr w:type="gramStart"/>
      <w:r>
        <w:t>domain</w:t>
      </w:r>
      <w:proofErr w:type="gramEnd"/>
    </w:p>
    <w:p w14:paraId="135FCF08" w14:textId="77777777" w:rsidR="00E66EA9" w:rsidRDefault="00E66EA9" w:rsidP="00E66EA9">
      <w:pPr>
        <w:pStyle w:val="Terms"/>
      </w:pPr>
      <w:r>
        <w:t>Well-defined set. Note</w:t>
      </w:r>
      <w:proofErr w:type="gramStart"/>
      <w:r>
        <w:t>,</w:t>
      </w:r>
      <w:proofErr w:type="gramEnd"/>
      <w:r>
        <w:t xml:space="preserve"> Domains are used to define the domain set and range set of operators and functions.</w:t>
      </w:r>
    </w:p>
    <w:p w14:paraId="5D962212" w14:textId="77777777" w:rsidR="00E66EA9" w:rsidRDefault="00E66EA9" w:rsidP="00E66EA9">
      <w:pPr>
        <w:pStyle w:val="TermNum"/>
      </w:pPr>
      <w:proofErr w:type="gramStart"/>
      <w:r>
        <w:t>double</w:t>
      </w:r>
      <w:proofErr w:type="gramEnd"/>
    </w:p>
    <w:p w14:paraId="63A60745" w14:textId="77777777" w:rsidR="00E66EA9" w:rsidRDefault="00E66EA9" w:rsidP="00E66EA9">
      <w:pPr>
        <w:pStyle w:val="Terms"/>
      </w:pPr>
      <w:r>
        <w:t>8-byte IEEE double precision floating point.</w:t>
      </w:r>
    </w:p>
    <w:p w14:paraId="7371D022" w14:textId="77777777" w:rsidR="00E66EA9" w:rsidRDefault="00E66EA9" w:rsidP="00E66EA9">
      <w:pPr>
        <w:pStyle w:val="TermNum"/>
      </w:pPr>
      <w:proofErr w:type="gramStart"/>
      <w:r>
        <w:t>ellipsoid</w:t>
      </w:r>
      <w:proofErr w:type="gramEnd"/>
    </w:p>
    <w:p w14:paraId="704AA208" w14:textId="77777777" w:rsidR="00E66EA9" w:rsidRDefault="00E66EA9" w:rsidP="00E66EA9">
      <w:pPr>
        <w:pStyle w:val="Terms"/>
      </w:pPr>
      <w:r>
        <w:t>A surface formed by the rotation of an ellipse about a main axis</w:t>
      </w:r>
    </w:p>
    <w:p w14:paraId="7A370C82" w14:textId="72ABD67F" w:rsidR="00E66EA9" w:rsidRDefault="00E66EA9" w:rsidP="00E66EA9">
      <w:pPr>
        <w:pStyle w:val="TermNum"/>
      </w:pPr>
      <w:r>
        <w:t>EPSG</w:t>
      </w:r>
    </w:p>
    <w:p w14:paraId="2CE7BDF4" w14:textId="3C7901D8" w:rsidR="00E66EA9" w:rsidRDefault="00E66EA9" w:rsidP="00E66EA9">
      <w:pPr>
        <w:pStyle w:val="Terms"/>
      </w:pPr>
      <w:r w:rsidRPr="002E69AF">
        <w:t xml:space="preserve"> European Petroleum Survey Group.</w:t>
      </w:r>
    </w:p>
    <w:p w14:paraId="516F14AE" w14:textId="77777777" w:rsidR="00E66EA9" w:rsidRDefault="00E66EA9" w:rsidP="00E66EA9">
      <w:pPr>
        <w:pStyle w:val="TermNum"/>
      </w:pPr>
      <w:proofErr w:type="gramStart"/>
      <w:r>
        <w:t>evaluation</w:t>
      </w:r>
      <w:proofErr w:type="gramEnd"/>
    </w:p>
    <w:p w14:paraId="2D79254A" w14:textId="77777777" w:rsidR="00E66EA9" w:rsidRDefault="00E66EA9" w:rsidP="00E66EA9">
      <w:pPr>
        <w:pStyle w:val="Terms"/>
      </w:pPr>
      <w:r>
        <w:t xml:space="preserve">Determination of the values of </w:t>
      </w:r>
      <w:proofErr w:type="gramStart"/>
      <w:r>
        <w:t>a coverage</w:t>
      </w:r>
      <w:proofErr w:type="gramEnd"/>
      <w:r>
        <w:t xml:space="preserve"> at a direct position within the domain of the coverage.</w:t>
      </w:r>
    </w:p>
    <w:p w14:paraId="1B9845B4" w14:textId="77777777" w:rsidR="00E66EA9" w:rsidRDefault="00E66EA9" w:rsidP="00E66EA9">
      <w:pPr>
        <w:pStyle w:val="TermNum"/>
      </w:pPr>
      <w:proofErr w:type="gramStart"/>
      <w:r>
        <w:t>flattening</w:t>
      </w:r>
      <w:proofErr w:type="gramEnd"/>
    </w:p>
    <w:p w14:paraId="3BB6B83F" w14:textId="77777777" w:rsidR="00E66EA9" w:rsidRDefault="00E66EA9" w:rsidP="00E66EA9">
      <w:pPr>
        <w:pStyle w:val="Terms"/>
      </w:pPr>
      <w:r>
        <w:t>A ratio of the difference between the semi-major (a) and semi-minor axis (b) of an ellipsoid to the semi-major axis; f = (a - b)/a</w:t>
      </w:r>
    </w:p>
    <w:p w14:paraId="6BC72904" w14:textId="77777777" w:rsidR="00E66EA9" w:rsidRDefault="00E66EA9" w:rsidP="00E66EA9">
      <w:pPr>
        <w:pStyle w:val="TermNum"/>
      </w:pPr>
      <w:proofErr w:type="gramStart"/>
      <w:r>
        <w:t>geocoding</w:t>
      </w:r>
      <w:proofErr w:type="gramEnd"/>
    </w:p>
    <w:p w14:paraId="527D8061" w14:textId="77777777" w:rsidR="00E66EA9" w:rsidRDefault="00E66EA9" w:rsidP="00E66EA9">
      <w:pPr>
        <w:pStyle w:val="Terms"/>
      </w:pPr>
      <w:r>
        <w:t>A translation of one form of location into another</w:t>
      </w:r>
    </w:p>
    <w:p w14:paraId="33B2E1E1" w14:textId="77777777" w:rsidR="00E66EA9" w:rsidRDefault="00E66EA9" w:rsidP="00E66EA9">
      <w:pPr>
        <w:pStyle w:val="TermNum"/>
      </w:pPr>
      <w:proofErr w:type="gramStart"/>
      <w:r>
        <w:t>geographic</w:t>
      </w:r>
      <w:proofErr w:type="gramEnd"/>
      <w:r>
        <w:t xml:space="preserve"> coordinate system</w:t>
      </w:r>
    </w:p>
    <w:p w14:paraId="70904A01" w14:textId="77777777" w:rsidR="00E66EA9" w:rsidRDefault="00E66EA9" w:rsidP="00E66EA9">
      <w:pPr>
        <w:pStyle w:val="Terms"/>
      </w:pPr>
      <w:r>
        <w:t>A Geographic CS consists of a well-defined ellipsoidal datum, a Prime Meridian, and an angular unit, allowing the assignment of a Latitude-Longitude (and optionally, geodetic height) vector to a location on earth.</w:t>
      </w:r>
    </w:p>
    <w:p w14:paraId="6A73FD53" w14:textId="77777777" w:rsidR="00E66EA9" w:rsidRDefault="00E66EA9" w:rsidP="00E66EA9">
      <w:pPr>
        <w:pStyle w:val="TermNum"/>
      </w:pPr>
      <w:proofErr w:type="spellStart"/>
      <w:proofErr w:type="gramStart"/>
      <w:r>
        <w:t>geokey</w:t>
      </w:r>
      <w:proofErr w:type="spellEnd"/>
      <w:proofErr w:type="gramEnd"/>
    </w:p>
    <w:p w14:paraId="7ECA47D1" w14:textId="77777777" w:rsidR="00E66EA9" w:rsidRDefault="00E66EA9" w:rsidP="00E66EA9">
      <w:pPr>
        <w:pStyle w:val="Terms"/>
      </w:pPr>
      <w:r>
        <w:t>In GeoTIFF, a GeoKey is equivalent in function to a TIFF tag, but uses a different storage mechanism.</w:t>
      </w:r>
    </w:p>
    <w:p w14:paraId="313227FE" w14:textId="77777777" w:rsidR="00E66EA9" w:rsidRDefault="00E66EA9" w:rsidP="00E66EA9">
      <w:pPr>
        <w:pStyle w:val="TermNum"/>
      </w:pPr>
      <w:proofErr w:type="spellStart"/>
      <w:proofErr w:type="gramStart"/>
      <w:r>
        <w:t>georectified</w:t>
      </w:r>
      <w:proofErr w:type="spellEnd"/>
      <w:proofErr w:type="gramEnd"/>
      <w:r>
        <w:t xml:space="preserve"> grid</w:t>
      </w:r>
    </w:p>
    <w:p w14:paraId="6C3519E8" w14:textId="77777777" w:rsidR="00E66EA9" w:rsidRDefault="00E66EA9" w:rsidP="00E66EA9">
      <w:pPr>
        <w:pStyle w:val="Terms"/>
      </w:pPr>
      <w:r>
        <w:t>Rectified Grid: grid for which there is an affine transformation between the grid coordinates and the coordinates of an external coordinate reference system</w:t>
      </w:r>
    </w:p>
    <w:p w14:paraId="4C2FC2EE" w14:textId="77777777" w:rsidR="00E66EA9" w:rsidRDefault="00E66EA9" w:rsidP="00E66EA9">
      <w:pPr>
        <w:pStyle w:val="TermNum"/>
      </w:pPr>
      <w:proofErr w:type="spellStart"/>
      <w:proofErr w:type="gramStart"/>
      <w:r>
        <w:t>georeferencing</w:t>
      </w:r>
      <w:proofErr w:type="spellEnd"/>
      <w:proofErr w:type="gramEnd"/>
    </w:p>
    <w:p w14:paraId="5F5602CB" w14:textId="77777777" w:rsidR="00E66EA9" w:rsidRDefault="00E66EA9" w:rsidP="00E66EA9">
      <w:pPr>
        <w:pStyle w:val="Terms"/>
      </w:pPr>
      <w:proofErr w:type="spellStart"/>
      <w:proofErr w:type="gramStart"/>
      <w:r>
        <w:t>geopositioning</w:t>
      </w:r>
      <w:proofErr w:type="spellEnd"/>
      <w:proofErr w:type="gramEnd"/>
      <w:r>
        <w:t xml:space="preserve"> an object using a Correspondence Model derived from a set of points for which both ground and image coordinates are known</w:t>
      </w:r>
    </w:p>
    <w:p w14:paraId="01B619E4" w14:textId="5ACED1D1" w:rsidR="00E66EA9" w:rsidRDefault="00E66EA9" w:rsidP="00E66EA9">
      <w:pPr>
        <w:pStyle w:val="TermNum"/>
      </w:pPr>
      <w:proofErr w:type="spellStart"/>
      <w:proofErr w:type="gramStart"/>
      <w:r>
        <w:t>g</w:t>
      </w:r>
      <w:r w:rsidR="00917642">
        <w:t>eoTIFF</w:t>
      </w:r>
      <w:proofErr w:type="spellEnd"/>
      <w:proofErr w:type="gramEnd"/>
    </w:p>
    <w:p w14:paraId="420BE1C5" w14:textId="77777777" w:rsidR="00E66EA9" w:rsidRDefault="00E66EA9" w:rsidP="00E66EA9">
      <w:pPr>
        <w:pStyle w:val="Terms"/>
      </w:pPr>
      <w:r>
        <w:t>A standard for storing georeference and geocoding information in a TIFF 6.0 compliant raster file.</w:t>
      </w:r>
    </w:p>
    <w:p w14:paraId="5CE12745" w14:textId="77777777" w:rsidR="00E66EA9" w:rsidRDefault="00E66EA9" w:rsidP="00E66EA9">
      <w:pPr>
        <w:pStyle w:val="TermNum"/>
      </w:pPr>
      <w:proofErr w:type="gramStart"/>
      <w:r>
        <w:t>grid</w:t>
      </w:r>
      <w:proofErr w:type="gramEnd"/>
    </w:p>
    <w:p w14:paraId="44AC77B4" w14:textId="77777777" w:rsidR="00E66EA9" w:rsidRDefault="00E66EA9" w:rsidP="00E66EA9">
      <w:pPr>
        <w:pStyle w:val="Terms"/>
      </w:pPr>
      <w:r>
        <w:t>A network composed of two or more sets of curves in which the members of each set intersect the members of the other sets in an algorithmic way</w:t>
      </w:r>
    </w:p>
    <w:p w14:paraId="277914FA" w14:textId="77777777" w:rsidR="00E66EA9" w:rsidRDefault="00E66EA9" w:rsidP="00E66EA9">
      <w:pPr>
        <w:pStyle w:val="TermNum"/>
      </w:pPr>
      <w:proofErr w:type="gramStart"/>
      <w:r>
        <w:t>grid</w:t>
      </w:r>
      <w:proofErr w:type="gramEnd"/>
    </w:p>
    <w:p w14:paraId="6B267377" w14:textId="77777777" w:rsidR="00E66EA9" w:rsidRDefault="00E66EA9" w:rsidP="00E66EA9">
      <w:pPr>
        <w:pStyle w:val="Terms"/>
      </w:pPr>
      <w:proofErr w:type="gramStart"/>
      <w:r>
        <w:t>gridded</w:t>
      </w:r>
      <w:proofErr w:type="gramEnd"/>
      <w:r>
        <w:t xml:space="preserve"> data Network composed of two or more sets of curves in which the members of each set intersect the members of the other sets in a algorithmic way.</w:t>
      </w:r>
    </w:p>
    <w:p w14:paraId="3D28825C" w14:textId="42553532" w:rsidR="00E66EA9" w:rsidRDefault="00E66EA9" w:rsidP="00E66EA9">
      <w:pPr>
        <w:pStyle w:val="TermNum"/>
      </w:pPr>
      <w:r>
        <w:t>IEEE</w:t>
      </w:r>
    </w:p>
    <w:p w14:paraId="561DCD13" w14:textId="77777777" w:rsidR="00E66EA9" w:rsidRDefault="00E66EA9" w:rsidP="00E66EA9">
      <w:pPr>
        <w:pStyle w:val="Terms"/>
      </w:pPr>
      <w:proofErr w:type="gramStart"/>
      <w:r>
        <w:t>Institute of Electrical and Electronics Engineers, Inc.</w:t>
      </w:r>
      <w:proofErr w:type="gramEnd"/>
    </w:p>
    <w:p w14:paraId="505140F2" w14:textId="7FDBBDC5" w:rsidR="00E66EA9" w:rsidRDefault="00E66EA9" w:rsidP="00E66EA9">
      <w:pPr>
        <w:pStyle w:val="TermNum"/>
      </w:pPr>
      <w:r>
        <w:t>IFD</w:t>
      </w:r>
    </w:p>
    <w:p w14:paraId="58356518" w14:textId="77777777" w:rsidR="00E66EA9" w:rsidRDefault="00E66EA9" w:rsidP="00E66EA9">
      <w:pPr>
        <w:pStyle w:val="Terms"/>
      </w:pPr>
      <w:r>
        <w:t xml:space="preserve">In TIFF format, an Image File Directory, containing </w:t>
      </w:r>
      <w:proofErr w:type="gramStart"/>
      <w:r>
        <w:t>all the</w:t>
      </w:r>
      <w:proofErr w:type="gramEnd"/>
      <w:r>
        <w:t xml:space="preserve"> TIFF tags for one image in the file (there may be more than one).</w:t>
      </w:r>
    </w:p>
    <w:p w14:paraId="13743A1D" w14:textId="77777777" w:rsidR="00E66EA9" w:rsidRDefault="00E66EA9" w:rsidP="00E66EA9">
      <w:pPr>
        <w:pStyle w:val="TermNum"/>
      </w:pPr>
      <w:proofErr w:type="gramStart"/>
      <w:r>
        <w:t>imagery</w:t>
      </w:r>
      <w:proofErr w:type="gramEnd"/>
    </w:p>
    <w:p w14:paraId="6CE62FB1" w14:textId="77777777" w:rsidR="00E66EA9" w:rsidRDefault="00E66EA9" w:rsidP="00E66EA9">
      <w:pPr>
        <w:pStyle w:val="Terms"/>
      </w:pPr>
      <w:r>
        <w:t>Representation of phenomena as images produced electronically and/or optical techniques.</w:t>
      </w:r>
    </w:p>
    <w:p w14:paraId="55C08C3D" w14:textId="77777777" w:rsidR="00E66EA9" w:rsidRDefault="00E66EA9" w:rsidP="00E66EA9">
      <w:pPr>
        <w:pStyle w:val="TermNum"/>
      </w:pPr>
      <w:proofErr w:type="gramStart"/>
      <w:r>
        <w:t>meridian</w:t>
      </w:r>
      <w:proofErr w:type="gramEnd"/>
    </w:p>
    <w:p w14:paraId="56D0F293" w14:textId="77777777" w:rsidR="00E66EA9" w:rsidRDefault="00E66EA9" w:rsidP="00E66EA9">
      <w:pPr>
        <w:pStyle w:val="Terms"/>
      </w:pPr>
      <w:r>
        <w:t>An intersection of an ellipsoid by a plane containing the shortest axis of the ellipsoid</w:t>
      </w:r>
    </w:p>
    <w:p w14:paraId="28F6D941" w14:textId="77777777" w:rsidR="00E66EA9" w:rsidRDefault="00E66EA9" w:rsidP="00E66EA9">
      <w:pPr>
        <w:pStyle w:val="TermNum"/>
      </w:pPr>
      <w:proofErr w:type="gramStart"/>
      <w:r>
        <w:t>metadata</w:t>
      </w:r>
      <w:proofErr w:type="gramEnd"/>
    </w:p>
    <w:p w14:paraId="20F96303" w14:textId="77777777" w:rsidR="00E66EA9" w:rsidRDefault="00E66EA9" w:rsidP="00E66EA9">
      <w:pPr>
        <w:pStyle w:val="Terms"/>
      </w:pPr>
      <w:r>
        <w:t>Data about data.</w:t>
      </w:r>
    </w:p>
    <w:p w14:paraId="1A58401C" w14:textId="77777777" w:rsidR="00E66EA9" w:rsidRDefault="00E66EA9" w:rsidP="00E66EA9">
      <w:pPr>
        <w:pStyle w:val="TermNum"/>
      </w:pPr>
      <w:proofErr w:type="gramStart"/>
      <w:r>
        <w:t>model</w:t>
      </w:r>
      <w:proofErr w:type="gramEnd"/>
      <w:r>
        <w:t xml:space="preserve"> space</w:t>
      </w:r>
    </w:p>
    <w:p w14:paraId="46A039BA" w14:textId="77777777" w:rsidR="00E66EA9" w:rsidRDefault="00E66EA9" w:rsidP="00E66EA9">
      <w:pPr>
        <w:pStyle w:val="Terms"/>
      </w:pPr>
      <w:r>
        <w:t>A flat geometrical space used to model a portion of the earth.</w:t>
      </w:r>
    </w:p>
    <w:p w14:paraId="0BD38052" w14:textId="77777777" w:rsidR="00E66EA9" w:rsidRDefault="00E66EA9" w:rsidP="00E66EA9">
      <w:pPr>
        <w:pStyle w:val="TermNum"/>
      </w:pPr>
      <w:proofErr w:type="gramStart"/>
      <w:r>
        <w:t>mosaic</w:t>
      </w:r>
      <w:proofErr w:type="gramEnd"/>
    </w:p>
    <w:p w14:paraId="4BEE84E8" w14:textId="77777777" w:rsidR="00E66EA9" w:rsidRDefault="00E66EA9" w:rsidP="00E66EA9">
      <w:pPr>
        <w:pStyle w:val="Terms"/>
      </w:pPr>
      <w:r>
        <w:t>For purposes of this profile, a mosaic image is an image composed of two or more separately collected (sensed) images. Additional XML metadata may be used to identify the cut-lines (boundaries and parameters for the images used to compose the mosaic.</w:t>
      </w:r>
    </w:p>
    <w:p w14:paraId="186D9E30" w14:textId="77777777" w:rsidR="00E66EA9" w:rsidRDefault="00E66EA9" w:rsidP="00E66EA9">
      <w:pPr>
        <w:pStyle w:val="TermNum"/>
      </w:pPr>
      <w:proofErr w:type="gramStart"/>
      <w:r>
        <w:t>null</w:t>
      </w:r>
      <w:proofErr w:type="gramEnd"/>
      <w:r>
        <w:t xml:space="preserve"> value</w:t>
      </w:r>
    </w:p>
    <w:p w14:paraId="405A4C1D" w14:textId="77777777" w:rsidR="00E66EA9" w:rsidRDefault="00E66EA9" w:rsidP="00E66EA9">
      <w:pPr>
        <w:pStyle w:val="Terms"/>
      </w:pPr>
      <w:r>
        <w:t>Value having no value or existence.</w:t>
      </w:r>
    </w:p>
    <w:p w14:paraId="6326C29C" w14:textId="77777777" w:rsidR="00E66EA9" w:rsidRDefault="00E66EA9" w:rsidP="00E66EA9">
      <w:pPr>
        <w:pStyle w:val="TermNum"/>
      </w:pPr>
      <w:proofErr w:type="gramStart"/>
      <w:r>
        <w:t>orthorectified</w:t>
      </w:r>
      <w:proofErr w:type="gramEnd"/>
      <w:r>
        <w:t xml:space="preserve"> grid</w:t>
      </w:r>
    </w:p>
    <w:p w14:paraId="6104BED9" w14:textId="77777777" w:rsidR="00E66EA9" w:rsidRDefault="00E66EA9" w:rsidP="00E66EA9">
      <w:pPr>
        <w:pStyle w:val="Terms"/>
      </w:pPr>
      <w:r>
        <w:t>Georectified grid created using ground control points and elevation data where constant scale is maintained throughout the grid.</w:t>
      </w:r>
    </w:p>
    <w:p w14:paraId="0E1A856B" w14:textId="77777777" w:rsidR="00E66EA9" w:rsidRDefault="00E66EA9" w:rsidP="00E66EA9">
      <w:pPr>
        <w:pStyle w:val="TermNum"/>
      </w:pPr>
      <w:proofErr w:type="gramStart"/>
      <w:r>
        <w:t>parallel</w:t>
      </w:r>
      <w:proofErr w:type="gramEnd"/>
    </w:p>
    <w:p w14:paraId="2A7D13A4" w14:textId="77777777" w:rsidR="00E66EA9" w:rsidRDefault="00E66EA9" w:rsidP="00E66EA9">
      <w:pPr>
        <w:pStyle w:val="Terms"/>
      </w:pPr>
      <w:r>
        <w:t xml:space="preserve">Lines of constant </w:t>
      </w:r>
      <w:proofErr w:type="gramStart"/>
      <w:r>
        <w:t>latitude,</w:t>
      </w:r>
      <w:proofErr w:type="gramEnd"/>
      <w:r>
        <w:t xml:space="preserve"> parallel to the equator.</w:t>
      </w:r>
    </w:p>
    <w:p w14:paraId="1B675625" w14:textId="77777777" w:rsidR="00E66EA9" w:rsidRDefault="00E66EA9" w:rsidP="00E66EA9">
      <w:pPr>
        <w:pStyle w:val="TermNum"/>
      </w:pPr>
      <w:proofErr w:type="gramStart"/>
      <w:r>
        <w:t>pixel</w:t>
      </w:r>
      <w:proofErr w:type="gramEnd"/>
    </w:p>
    <w:p w14:paraId="66607B91" w14:textId="77777777" w:rsidR="00E66EA9" w:rsidRDefault="00E66EA9" w:rsidP="00E66EA9">
      <w:pPr>
        <w:pStyle w:val="Terms"/>
      </w:pPr>
      <w:r>
        <w:t>The smallest element of a digital image to which attributes are assigned</w:t>
      </w:r>
    </w:p>
    <w:p w14:paraId="1E715760" w14:textId="77777777" w:rsidR="00E66EA9" w:rsidRDefault="00E66EA9" w:rsidP="00E66EA9">
      <w:pPr>
        <w:pStyle w:val="TermNum"/>
      </w:pPr>
      <w:proofErr w:type="gramStart"/>
      <w:r>
        <w:t>pixel</w:t>
      </w:r>
      <w:proofErr w:type="gramEnd"/>
    </w:p>
    <w:p w14:paraId="2ECA56BE" w14:textId="77777777" w:rsidR="00E66EA9" w:rsidRDefault="00E66EA9" w:rsidP="00E66EA9">
      <w:pPr>
        <w:pStyle w:val="Terms"/>
      </w:pPr>
      <w:proofErr w:type="gramStart"/>
      <w:r>
        <w:t>Smallest element of a digital image to which attributes are assigned.</w:t>
      </w:r>
      <w:proofErr w:type="gramEnd"/>
      <w:r>
        <w:t xml:space="preserve"> </w:t>
      </w:r>
    </w:p>
    <w:p w14:paraId="63F1BD5E" w14:textId="77777777" w:rsidR="00E66EA9" w:rsidRDefault="00E66EA9" w:rsidP="00E66EA9">
      <w:pPr>
        <w:pStyle w:val="Terms"/>
      </w:pPr>
      <w:r>
        <w:t xml:space="preserve">NOTE 1 </w:t>
      </w:r>
      <w:proofErr w:type="gramStart"/>
      <w:r>
        <w:t>This</w:t>
      </w:r>
      <w:proofErr w:type="gramEnd"/>
      <w:r>
        <w:t xml:space="preserve"> term originated as a contraction of “picture element”. </w:t>
      </w:r>
    </w:p>
    <w:p w14:paraId="7D31AE5A" w14:textId="4BFAB935" w:rsidR="00E66EA9" w:rsidRDefault="00E66EA9" w:rsidP="00E66EA9">
      <w:pPr>
        <w:pStyle w:val="Terms"/>
      </w:pPr>
      <w:r>
        <w:t xml:space="preserve">NOTE 2 Related to the concept of a grid cell The intensity of each pixel is variable; in </w:t>
      </w:r>
      <w:proofErr w:type="spellStart"/>
      <w:r>
        <w:t>color</w:t>
      </w:r>
      <w:proofErr w:type="spellEnd"/>
      <w:r>
        <w:t xml:space="preserve"> systems, each pixel has typically three or four dimensions of variability such as red, green and blue, or cyan, magenta, yellow and black.</w:t>
      </w:r>
    </w:p>
    <w:p w14:paraId="75FAA08A" w14:textId="441886BE" w:rsidR="00E66EA9" w:rsidRDefault="00E66EA9" w:rsidP="00E66EA9">
      <w:pPr>
        <w:pStyle w:val="TermNum"/>
      </w:pPr>
      <w:r>
        <w:t>POSC</w:t>
      </w:r>
    </w:p>
    <w:p w14:paraId="2AEDB310" w14:textId="77777777" w:rsidR="00E66EA9" w:rsidRDefault="00E66EA9" w:rsidP="00E66EA9">
      <w:pPr>
        <w:pStyle w:val="Terms"/>
      </w:pPr>
      <w:proofErr w:type="spellStart"/>
      <w:r>
        <w:t>Petrotechnical</w:t>
      </w:r>
      <w:proofErr w:type="spellEnd"/>
      <w:r>
        <w:t xml:space="preserve"> Open Software Corporation.</w:t>
      </w:r>
    </w:p>
    <w:p w14:paraId="7BFB3A0F" w14:textId="77777777" w:rsidR="00E66EA9" w:rsidRDefault="00E66EA9" w:rsidP="00E66EA9">
      <w:pPr>
        <w:pStyle w:val="TermNum"/>
      </w:pPr>
      <w:proofErr w:type="gramStart"/>
      <w:r>
        <w:t>prime</w:t>
      </w:r>
      <w:proofErr w:type="gramEnd"/>
      <w:r>
        <w:t xml:space="preserve"> meridian</w:t>
      </w:r>
    </w:p>
    <w:p w14:paraId="6FEF5C10" w14:textId="77777777" w:rsidR="00E66EA9" w:rsidRDefault="00E66EA9" w:rsidP="00E66EA9">
      <w:pPr>
        <w:pStyle w:val="Terms"/>
      </w:pPr>
      <w:r>
        <w:t>A meridian from which the longitudes of other meridians are quantified</w:t>
      </w:r>
    </w:p>
    <w:p w14:paraId="4CABD383" w14:textId="77777777" w:rsidR="00E66EA9" w:rsidRDefault="00E66EA9" w:rsidP="00E66EA9">
      <w:pPr>
        <w:pStyle w:val="TermNum"/>
      </w:pPr>
      <w:proofErr w:type="gramStart"/>
      <w:r>
        <w:t>projected</w:t>
      </w:r>
      <w:proofErr w:type="gramEnd"/>
      <w:r>
        <w:t xml:space="preserve"> coordinate system</w:t>
      </w:r>
    </w:p>
    <w:p w14:paraId="76DE329C" w14:textId="77777777" w:rsidR="00E66EA9" w:rsidRDefault="00E66EA9" w:rsidP="00E66EA9">
      <w:pPr>
        <w:pStyle w:val="Terms"/>
      </w:pPr>
      <w:r>
        <w:t>A coordinate reference system derived from a two-dimensional geodetic coordinate reference system by applying a map projection</w:t>
      </w:r>
    </w:p>
    <w:p w14:paraId="45488BB3" w14:textId="77777777" w:rsidR="00E66EA9" w:rsidRDefault="00E66EA9" w:rsidP="00E66EA9">
      <w:pPr>
        <w:pStyle w:val="TermNum"/>
      </w:pPr>
      <w:proofErr w:type="gramStart"/>
      <w:r>
        <w:t>projection</w:t>
      </w:r>
      <w:proofErr w:type="gramEnd"/>
    </w:p>
    <w:p w14:paraId="0B2423C7" w14:textId="77777777" w:rsidR="00E66EA9" w:rsidRDefault="00E66EA9" w:rsidP="00E66EA9">
      <w:pPr>
        <w:pStyle w:val="Terms"/>
      </w:pPr>
      <w:proofErr w:type="gramStart"/>
      <w:r>
        <w:t>projected</w:t>
      </w:r>
      <w:proofErr w:type="gramEnd"/>
      <w:r>
        <w:t xml:space="preserve"> coordinate reference system: coordinate reference system derived from a two-dimensional geodetic coordinate reference system by applying a map projection</w:t>
      </w:r>
    </w:p>
    <w:p w14:paraId="047D434B" w14:textId="77777777" w:rsidR="00E66EA9" w:rsidRDefault="00E66EA9" w:rsidP="00E66EA9">
      <w:pPr>
        <w:pStyle w:val="TermNum"/>
      </w:pPr>
      <w:proofErr w:type="gramStart"/>
      <w:r>
        <w:t>qualification</w:t>
      </w:r>
      <w:proofErr w:type="gramEnd"/>
      <w:r>
        <w:t xml:space="preserve"> layer</w:t>
      </w:r>
    </w:p>
    <w:p w14:paraId="548B37FC" w14:textId="77777777" w:rsidR="00E66EA9" w:rsidRDefault="00E66EA9" w:rsidP="00E66EA9">
      <w:pPr>
        <w:pStyle w:val="Terms"/>
      </w:pPr>
      <w:r>
        <w:t>A qualification layer is a coverage consisting of graphics information associated to geospatial data together with associated metadata (these metadata mostly identify the meaning of colour codes used in graphics).</w:t>
      </w:r>
    </w:p>
    <w:p w14:paraId="7BEFB109" w14:textId="77777777" w:rsidR="00E66EA9" w:rsidRDefault="00E66EA9" w:rsidP="00E66EA9">
      <w:pPr>
        <w:pStyle w:val="TermNum"/>
      </w:pPr>
      <w:proofErr w:type="gramStart"/>
      <w:r>
        <w:t>range</w:t>
      </w:r>
      <w:proofErr w:type="gramEnd"/>
    </w:p>
    <w:p w14:paraId="35679517" w14:textId="77777777" w:rsidR="00E66EA9" w:rsidRDefault="00E66EA9" w:rsidP="00E66EA9">
      <w:pPr>
        <w:pStyle w:val="Terms"/>
      </w:pPr>
      <w:r>
        <w:t xml:space="preserve">Set of feature attribute values associated by a function with the elements of the domain of </w:t>
      </w:r>
      <w:proofErr w:type="gramStart"/>
      <w:r>
        <w:t>a coverage</w:t>
      </w:r>
      <w:proofErr w:type="gramEnd"/>
      <w:r>
        <w:t>.</w:t>
      </w:r>
    </w:p>
    <w:p w14:paraId="61CF5FB5" w14:textId="77777777" w:rsidR="00E66EA9" w:rsidRDefault="00E66EA9" w:rsidP="00E66EA9">
      <w:pPr>
        <w:pStyle w:val="TermNum"/>
      </w:pPr>
      <w:proofErr w:type="gramStart"/>
      <w:r>
        <w:t>raster</w:t>
      </w:r>
      <w:proofErr w:type="gramEnd"/>
      <w:r>
        <w:t xml:space="preserve"> space</w:t>
      </w:r>
    </w:p>
    <w:p w14:paraId="6B97801D" w14:textId="77777777" w:rsidR="00E66EA9" w:rsidRDefault="00E66EA9" w:rsidP="00E66EA9">
      <w:pPr>
        <w:pStyle w:val="Terms"/>
      </w:pPr>
      <w:r>
        <w:t>Raster: usually rectangular pattern of parallel scanning lines forming or corresponding to the display on a cathode ray tube</w:t>
      </w:r>
    </w:p>
    <w:p w14:paraId="2E1ABED0" w14:textId="77777777" w:rsidR="00E66EA9" w:rsidRDefault="00E66EA9" w:rsidP="00E66EA9">
      <w:pPr>
        <w:pStyle w:val="TermNum"/>
      </w:pPr>
      <w:proofErr w:type="gramStart"/>
      <w:r>
        <w:t>rational</w:t>
      </w:r>
      <w:proofErr w:type="gramEnd"/>
    </w:p>
    <w:p w14:paraId="53170927" w14:textId="77777777" w:rsidR="00E66EA9" w:rsidRDefault="00E66EA9" w:rsidP="00E66EA9">
      <w:pPr>
        <w:pStyle w:val="Terms"/>
      </w:pPr>
      <w:r>
        <w:t>In TIFF format, a RATIONAL value is a fractional value represented by the ratio of two unsigned 4-byte integers.</w:t>
      </w:r>
    </w:p>
    <w:p w14:paraId="35C703F8" w14:textId="77777777" w:rsidR="00E66EA9" w:rsidRDefault="00E66EA9" w:rsidP="00E66EA9">
      <w:pPr>
        <w:pStyle w:val="TermNum"/>
      </w:pPr>
      <w:proofErr w:type="gramStart"/>
      <w:r>
        <w:t>rectified</w:t>
      </w:r>
      <w:proofErr w:type="gramEnd"/>
      <w:r>
        <w:t xml:space="preserve"> grid</w:t>
      </w:r>
    </w:p>
    <w:p w14:paraId="2EF02307" w14:textId="77777777" w:rsidR="00E66EA9" w:rsidRDefault="00E66EA9" w:rsidP="00E66EA9">
      <w:pPr>
        <w:pStyle w:val="Terms"/>
      </w:pPr>
      <w:r>
        <w:t>Grid for which there is an affine transformation between the grid coordinates and the coordinates of an external coordinate reference system.</w:t>
      </w:r>
    </w:p>
    <w:p w14:paraId="4D7C8687" w14:textId="77777777" w:rsidR="00E66EA9" w:rsidRDefault="00E66EA9" w:rsidP="00E66EA9">
      <w:pPr>
        <w:pStyle w:val="TermNum"/>
      </w:pPr>
      <w:proofErr w:type="spellStart"/>
      <w:proofErr w:type="gramStart"/>
      <w:r>
        <w:t>referenceable</w:t>
      </w:r>
      <w:proofErr w:type="spellEnd"/>
      <w:proofErr w:type="gramEnd"/>
      <w:r>
        <w:t xml:space="preserve"> grid</w:t>
      </w:r>
    </w:p>
    <w:p w14:paraId="3D41D1B8" w14:textId="77777777" w:rsidR="00E66EA9" w:rsidRDefault="00E66EA9" w:rsidP="00E66EA9">
      <w:pPr>
        <w:pStyle w:val="Terms"/>
      </w:pPr>
      <w:r>
        <w:t>Grid associated with a transformation that can be used to convert grid coordinate values to values of coordinates referenced to an external coordinate reference system</w:t>
      </w:r>
    </w:p>
    <w:p w14:paraId="2117502B" w14:textId="77777777" w:rsidR="00E66EA9" w:rsidRDefault="00E66EA9" w:rsidP="00E66EA9">
      <w:pPr>
        <w:pStyle w:val="TermNum"/>
      </w:pPr>
      <w:proofErr w:type="gramStart"/>
      <w:r>
        <w:t>relative</w:t>
      </w:r>
      <w:proofErr w:type="gramEnd"/>
      <w:r>
        <w:t xml:space="preserve"> accuracy / relative positional accuracy</w:t>
      </w:r>
    </w:p>
    <w:p w14:paraId="166B50AC" w14:textId="77777777" w:rsidR="00E66EA9" w:rsidRDefault="00E66EA9" w:rsidP="00E66EA9">
      <w:pPr>
        <w:pStyle w:val="Terms"/>
      </w:pPr>
      <w:r>
        <w:t>Evaluation of the random errors in determining the position of one point or feature with respect to another / closeness of coordinate difference value to the true or accepted value in a specified reference system</w:t>
      </w:r>
    </w:p>
    <w:p w14:paraId="2E02A22A" w14:textId="2707B5E8" w:rsidR="00E66EA9" w:rsidRDefault="00E66EA9" w:rsidP="00E66EA9">
      <w:pPr>
        <w:pStyle w:val="TermNum"/>
      </w:pPr>
      <w:r>
        <w:t>SDTS</w:t>
      </w:r>
    </w:p>
    <w:p w14:paraId="3613EA45" w14:textId="77777777" w:rsidR="00E66EA9" w:rsidRDefault="00E66EA9" w:rsidP="00E66EA9">
      <w:pPr>
        <w:pStyle w:val="Terms"/>
      </w:pPr>
      <w:proofErr w:type="gramStart"/>
      <w:r>
        <w:t>The USGS Spatial Data Transmission Standard.</w:t>
      </w:r>
      <w:proofErr w:type="gramEnd"/>
    </w:p>
    <w:p w14:paraId="350F17B5" w14:textId="77777777" w:rsidR="00E66EA9" w:rsidRDefault="00E66EA9" w:rsidP="00E66EA9">
      <w:pPr>
        <w:pStyle w:val="TermNum"/>
      </w:pPr>
      <w:proofErr w:type="gramStart"/>
      <w:r>
        <w:t>tag</w:t>
      </w:r>
      <w:proofErr w:type="gramEnd"/>
    </w:p>
    <w:p w14:paraId="1F0D4EE7" w14:textId="77777777" w:rsidR="00E66EA9" w:rsidRDefault="00E66EA9" w:rsidP="00E66EA9">
      <w:pPr>
        <w:pStyle w:val="Terms"/>
      </w:pPr>
      <w:r>
        <w:t>In TIFF format, a tag is packet of numerical or ASCII values, which have a numerical "Tag" ID indicating their information content.</w:t>
      </w:r>
    </w:p>
    <w:p w14:paraId="5C98A6B8" w14:textId="77777777" w:rsidR="00E66EA9" w:rsidRDefault="00E66EA9" w:rsidP="00E66EA9">
      <w:pPr>
        <w:pStyle w:val="TermNum"/>
      </w:pPr>
      <w:proofErr w:type="gramStart"/>
      <w:r>
        <w:t>tessellation</w:t>
      </w:r>
      <w:proofErr w:type="gramEnd"/>
      <w:r>
        <w:t xml:space="preserve"> / tiling</w:t>
      </w:r>
    </w:p>
    <w:p w14:paraId="6740C086" w14:textId="77777777" w:rsidR="00E66EA9" w:rsidRDefault="00E66EA9" w:rsidP="00E66EA9">
      <w:pPr>
        <w:pStyle w:val="Terms"/>
      </w:pPr>
      <w:r>
        <w:t>Partitioning of a space into a set of conterminous subspaces having the same dimension as the space being partitioned</w:t>
      </w:r>
    </w:p>
    <w:p w14:paraId="3A26D329" w14:textId="6D187E96" w:rsidR="00E66EA9" w:rsidRDefault="00E66EA9" w:rsidP="00E66EA9">
      <w:pPr>
        <w:pStyle w:val="TermNum"/>
      </w:pPr>
      <w:r>
        <w:t>TIFF</w:t>
      </w:r>
    </w:p>
    <w:p w14:paraId="7E7F96BF" w14:textId="77777777" w:rsidR="00E66EA9" w:rsidRDefault="00E66EA9" w:rsidP="00E66EA9">
      <w:pPr>
        <w:pStyle w:val="Terms"/>
      </w:pPr>
      <w:proofErr w:type="gramStart"/>
      <w:r>
        <w:t>Acronym for Tagged Image File Format; a platform-independent, extensive specification for storing raster data and ancillary information in a single file.</w:t>
      </w:r>
      <w:proofErr w:type="gramEnd"/>
    </w:p>
    <w:p w14:paraId="7FC708D5" w14:textId="77777777" w:rsidR="00E66EA9" w:rsidRDefault="00E66EA9" w:rsidP="00E66EA9">
      <w:pPr>
        <w:pStyle w:val="TermNum"/>
      </w:pPr>
      <w:proofErr w:type="gramStart"/>
      <w:r>
        <w:t>transparency</w:t>
      </w:r>
      <w:proofErr w:type="gramEnd"/>
      <w:r>
        <w:t xml:space="preserve"> mask</w:t>
      </w:r>
    </w:p>
    <w:p w14:paraId="11AABF81" w14:textId="77777777" w:rsidR="00E66EA9" w:rsidRDefault="00E66EA9" w:rsidP="00E66EA9">
      <w:pPr>
        <w:pStyle w:val="Terms"/>
      </w:pPr>
      <w:r>
        <w:t>A Transparency Mask defines visible pixels of another image in the same TIFF file (that may be organised as an irregularly shaped region of visible pixels). The 1-bits define the visible pixels; the 0-bits define transparent pixels. (</w:t>
      </w:r>
      <w:proofErr w:type="spellStart"/>
      <w:proofErr w:type="gramStart"/>
      <w:r>
        <w:t>fdefinition</w:t>
      </w:r>
      <w:proofErr w:type="spellEnd"/>
      <w:proofErr w:type="gramEnd"/>
      <w:r>
        <w:t xml:space="preserve"> based on TIFF specification)</w:t>
      </w:r>
    </w:p>
    <w:p w14:paraId="5E816F89" w14:textId="7998C7B8" w:rsidR="00E66EA9" w:rsidRDefault="00E66EA9" w:rsidP="00E66EA9">
      <w:pPr>
        <w:pStyle w:val="TermNum"/>
      </w:pPr>
      <w:r>
        <w:t>USGS</w:t>
      </w:r>
    </w:p>
    <w:p w14:paraId="31516900" w14:textId="26A0B309" w:rsidR="00961CD9" w:rsidRPr="00961CD9" w:rsidRDefault="00E66EA9" w:rsidP="00E66EA9">
      <w:pPr>
        <w:pStyle w:val="Terms"/>
      </w:pPr>
      <w:r>
        <w:t>US Geological Survey</w:t>
      </w:r>
    </w:p>
    <w:p w14:paraId="7E32E2E2" w14:textId="77777777" w:rsidR="009A7B37" w:rsidRDefault="009A7B37">
      <w:pPr>
        <w:pStyle w:val="Heading1"/>
      </w:pPr>
      <w:bookmarkStart w:id="8" w:name="_Toc279222923"/>
      <w:r>
        <w:t>Conventions</w:t>
      </w:r>
      <w:bookmarkEnd w:id="8"/>
    </w:p>
    <w:p w14:paraId="0136E99F" w14:textId="1A9FB9FD" w:rsidR="009A7B37" w:rsidRDefault="0031519F">
      <w:r>
        <w:t>None</w:t>
      </w:r>
    </w:p>
    <w:p w14:paraId="32AD336F" w14:textId="77777777" w:rsidR="009A7B37" w:rsidRDefault="009A7B37">
      <w:pPr>
        <w:pStyle w:val="Heading1"/>
      </w:pPr>
      <w:bookmarkStart w:id="9" w:name="_Toc279222924"/>
      <w:r>
        <w:t>Clauses not Containing Normative Material</w:t>
      </w:r>
      <w:bookmarkEnd w:id="9"/>
    </w:p>
    <w:p w14:paraId="399AE56B" w14:textId="77777777" w:rsidR="009A7B37" w:rsidRDefault="009A7B37">
      <w:r>
        <w:t>Paragraph</w:t>
      </w:r>
    </w:p>
    <w:p w14:paraId="066012C7" w14:textId="77777777" w:rsidR="009A7B37" w:rsidRDefault="009A7B37">
      <w:pPr>
        <w:pStyle w:val="Heading2"/>
      </w:pPr>
      <w:bookmarkStart w:id="10" w:name="_Toc279222925"/>
      <w:r>
        <w:t>Clauses not containing normative material sub-clause 1</w:t>
      </w:r>
      <w:bookmarkEnd w:id="10"/>
    </w:p>
    <w:p w14:paraId="2EBD1072" w14:textId="77777777" w:rsidR="009A7B37" w:rsidRDefault="009A7B37">
      <w:r>
        <w:t>Paragraph</w:t>
      </w:r>
    </w:p>
    <w:p w14:paraId="262CA914" w14:textId="77777777" w:rsidR="009A7B37" w:rsidRDefault="009A7B37">
      <w:pPr>
        <w:pStyle w:val="Heading3"/>
      </w:pPr>
      <w:bookmarkStart w:id="11" w:name="_Toc279222926"/>
      <w:r>
        <w:t>Clauses not containing normative material sub-clause 2</w:t>
      </w:r>
      <w:bookmarkEnd w:id="11"/>
    </w:p>
    <w:p w14:paraId="1A5F1891" w14:textId="77777777" w:rsidR="009A7B37" w:rsidRDefault="009A7B37">
      <w:pPr>
        <w:pStyle w:val="Heading1"/>
      </w:pPr>
      <w:bookmarkStart w:id="12" w:name="_Toc279222927"/>
      <w:r>
        <w:t>Clause containing normative material</w:t>
      </w:r>
      <w:bookmarkEnd w:id="12"/>
    </w:p>
    <w:p w14:paraId="61A1ED96" w14:textId="77777777" w:rsidR="004A0B62" w:rsidRDefault="004A0B62" w:rsidP="004A0B62">
      <w:pPr>
        <w:pStyle w:val="Heading2"/>
      </w:pPr>
      <w:bookmarkStart w:id="13" w:name="_Toc279222928"/>
      <w:r>
        <w:t>Requirements Class TIFF</w:t>
      </w:r>
      <w:bookmarkEnd w:id="13"/>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4A0B62" w:rsidRPr="00823FC7" w14:paraId="3F4EE759"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C247FFE" w14:textId="77777777" w:rsidR="004A0B62" w:rsidRPr="00823FC7" w:rsidRDefault="004A0B62" w:rsidP="005D4DDB">
            <w:pPr>
              <w:widowControl w:val="0"/>
              <w:autoSpaceDE w:val="0"/>
              <w:autoSpaceDN w:val="0"/>
              <w:adjustRightInd w:val="0"/>
              <w:spacing w:after="0"/>
              <w:rPr>
                <w:sz w:val="22"/>
                <w:szCs w:val="22"/>
              </w:rPr>
            </w:pPr>
            <w:r w:rsidRPr="00823FC7">
              <w:rPr>
                <w:b/>
                <w:bCs/>
                <w:sz w:val="22"/>
                <w:szCs w:val="22"/>
              </w:rPr>
              <w:t>Requirements Class</w:t>
            </w:r>
          </w:p>
        </w:tc>
      </w:tr>
      <w:tr w:rsidR="004A0B62" w:rsidRPr="00823FC7" w14:paraId="2696C8C0"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10E2463"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w:t>
            </w:r>
          </w:p>
        </w:tc>
      </w:tr>
      <w:tr w:rsidR="004A0B62" w:rsidRPr="00823FC7" w14:paraId="30699DC5"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1A03EFA"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9CAC6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http://www.opengis.net/spec/GeoTIFF/0.0/TIFF.bitsPerSample</w:t>
            </w:r>
          </w:p>
          <w:p w14:paraId="448EAC02"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BitsPerSample</w:t>
            </w:r>
            <w:proofErr w:type="spellEnd"/>
            <w:r w:rsidRPr="00823FC7">
              <w:rPr>
                <w:i/>
                <w:iCs/>
                <w:sz w:val="22"/>
                <w:szCs w:val="22"/>
              </w:rPr>
              <w:t xml:space="preserve"> field in the TIFF Image File Directory defines the number of bits per component</w:t>
            </w:r>
          </w:p>
        </w:tc>
      </w:tr>
      <w:tr w:rsidR="004A0B62" w:rsidRPr="00823FC7" w14:paraId="31648676"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D66E9F"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5EC4B8"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http://www.opengis.net/spec/GeoTIFF/0.0/TIFF.byteOrder</w:t>
            </w:r>
          </w:p>
          <w:p w14:paraId="45ADA375"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first two bytes of the GeoTIFF file SHALL be equal to "I" (ASCII) (49 in hexadecimal) for TIFF files encoded using </w:t>
            </w:r>
            <w:r>
              <w:rPr>
                <w:i/>
                <w:iCs/>
                <w:sz w:val="22"/>
                <w:szCs w:val="22"/>
              </w:rPr>
              <w:t>“</w:t>
            </w:r>
            <w:r w:rsidRPr="00823FC7">
              <w:rPr>
                <w:i/>
                <w:iCs/>
                <w:sz w:val="22"/>
                <w:szCs w:val="22"/>
              </w:rPr>
              <w:t>˜Little-Endian</w:t>
            </w:r>
            <w:r>
              <w:rPr>
                <w:i/>
                <w:iCs/>
                <w:sz w:val="22"/>
                <w:szCs w:val="22"/>
              </w:rPr>
              <w:t>”</w:t>
            </w:r>
            <w:r w:rsidRPr="00823FC7">
              <w:rPr>
                <w:i/>
                <w:iCs/>
                <w:sz w:val="22"/>
                <w:szCs w:val="22"/>
              </w:rPr>
              <w:t xml:space="preserve">™ and SHALL be equal to "M" (ASCII) (4D in hexadecimal) for TIFF files encoded using </w:t>
            </w:r>
            <w:r>
              <w:rPr>
                <w:i/>
                <w:iCs/>
                <w:sz w:val="22"/>
                <w:szCs w:val="22"/>
              </w:rPr>
              <w:t>“</w:t>
            </w:r>
            <w:r w:rsidRPr="00823FC7">
              <w:rPr>
                <w:i/>
                <w:iCs/>
                <w:sz w:val="22"/>
                <w:szCs w:val="22"/>
              </w:rPr>
              <w:t>˜Big-Endian</w:t>
            </w:r>
            <w:r>
              <w:rPr>
                <w:i/>
                <w:iCs/>
                <w:sz w:val="22"/>
                <w:szCs w:val="22"/>
              </w:rPr>
              <w:t>”</w:t>
            </w:r>
            <w:r w:rsidRPr="00823FC7">
              <w:rPr>
                <w:i/>
                <w:iCs/>
                <w:sz w:val="22"/>
                <w:szCs w:val="22"/>
              </w:rPr>
              <w:t>™</w:t>
            </w:r>
          </w:p>
        </w:tc>
      </w:tr>
      <w:tr w:rsidR="004A0B62" w:rsidRPr="00823FC7" w14:paraId="7DD6C67F"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87373A"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5EAE84"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http://www.opengis.net/spec/GeoTIFF/0.0/TIFF.DateTime</w:t>
            </w:r>
          </w:p>
          <w:p w14:paraId="295A074C"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format for the field in ASCII type is </w:t>
            </w:r>
            <w:r>
              <w:rPr>
                <w:i/>
                <w:iCs/>
                <w:sz w:val="22"/>
                <w:szCs w:val="22"/>
              </w:rPr>
              <w:t>“</w:t>
            </w:r>
            <w:r w:rsidRPr="00823FC7">
              <w:rPr>
                <w:i/>
                <w:iCs/>
                <w:sz w:val="22"/>
                <w:szCs w:val="22"/>
              </w:rPr>
              <w:t>YYYY</w:t>
            </w:r>
            <w:proofErr w:type="gramStart"/>
            <w:r w:rsidRPr="00823FC7">
              <w:rPr>
                <w:i/>
                <w:iCs/>
                <w:sz w:val="22"/>
                <w:szCs w:val="22"/>
              </w:rPr>
              <w:t>:MM:DD</w:t>
            </w:r>
            <w:proofErr w:type="gramEnd"/>
            <w:r w:rsidRPr="00823FC7">
              <w:rPr>
                <w:i/>
                <w:iCs/>
                <w:sz w:val="22"/>
                <w:szCs w:val="22"/>
              </w:rPr>
              <w:t xml:space="preserve"> HH:MM:SS</w:t>
            </w:r>
            <w:r>
              <w:rPr>
                <w:i/>
                <w:iCs/>
                <w:sz w:val="22"/>
                <w:szCs w:val="22"/>
              </w:rPr>
              <w:t>”</w:t>
            </w:r>
            <w:r w:rsidRPr="00823FC7">
              <w:rPr>
                <w:rFonts w:ascii="Baoli SC Regular" w:hAnsi="Baoli SC Regular" w:cs="Baoli SC Regular"/>
                <w:i/>
                <w:iCs/>
                <w:sz w:val="22"/>
                <w:szCs w:val="22"/>
              </w:rPr>
              <w:t></w:t>
            </w:r>
            <w:r w:rsidRPr="00823FC7">
              <w:rPr>
                <w:i/>
                <w:iCs/>
                <w:sz w:val="22"/>
                <w:szCs w:val="22"/>
              </w:rPr>
              <w:t xml:space="preserve"> with 24 hour time used for the hours and one space character between the date and time, and one terminating NUL character. The length of the string, including the terminating NUL, is 20 bytes. All dates and times shall be expressed in Coordinated Universal Time (UTC).</w:t>
            </w:r>
          </w:p>
        </w:tc>
      </w:tr>
      <w:tr w:rsidR="004A0B62" w:rsidRPr="00823FC7" w14:paraId="2ADE59FE"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389F8D0"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F1B1502"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http://www.opengis.net/spec/GeoTIFF/0.0/TIFF.double</w:t>
            </w:r>
          </w:p>
          <w:p w14:paraId="5D01D893"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GeoTIFF requires support for all documented TIFF 6.0 tag data-types, and in particular requires the IEEE double-precision </w:t>
            </w:r>
            <w:proofErr w:type="gramStart"/>
            <w:r w:rsidRPr="00823FC7">
              <w:rPr>
                <w:i/>
                <w:iCs/>
                <w:sz w:val="22"/>
                <w:szCs w:val="22"/>
              </w:rPr>
              <w:t>floating point</w:t>
            </w:r>
            <w:proofErr w:type="gramEnd"/>
            <w:r w:rsidRPr="00823FC7">
              <w:rPr>
                <w:i/>
                <w:iCs/>
                <w:sz w:val="22"/>
                <w:szCs w:val="22"/>
              </w:rPr>
              <w:t xml:space="preserve"> "DOUBLE" type tag.</w:t>
            </w:r>
          </w:p>
        </w:tc>
      </w:tr>
      <w:tr w:rsidR="004A0B62" w:rsidRPr="00823FC7" w14:paraId="6ECB8601"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F2F2FE7"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4D8776"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http://www.opengis.net/spec/GeoTIFF/0.0/TIFF.fileStructure</w:t>
            </w:r>
          </w:p>
          <w:p w14:paraId="79528BD6"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A GeoTIFF file is a TIFF 6.0 file, and inherits the file structure as described in the corresponding portion of the TIFF spec.</w:t>
            </w:r>
          </w:p>
        </w:tc>
      </w:tr>
      <w:tr w:rsidR="004A0B62" w:rsidRPr="00823FC7" w14:paraId="6CEEE87C"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0E0B88C"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1480C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http://www.opengis.net/spec/GeoTIFF/0.0/TIFF.griddedValueDataTypes</w:t>
            </w:r>
          </w:p>
          <w:p w14:paraId="659DAC7B"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For gridded data (e.g. elevation data, matrices of </w:t>
            </w:r>
            <w:proofErr w:type="spellStart"/>
            <w:r w:rsidRPr="00823FC7">
              <w:rPr>
                <w:i/>
                <w:iCs/>
                <w:sz w:val="22"/>
                <w:szCs w:val="22"/>
              </w:rPr>
              <w:t>lat</w:t>
            </w:r>
            <w:proofErr w:type="spellEnd"/>
            <w:r w:rsidRPr="00823FC7">
              <w:rPr>
                <w:i/>
                <w:iCs/>
                <w:sz w:val="22"/>
                <w:szCs w:val="22"/>
              </w:rPr>
              <w:t>/</w:t>
            </w:r>
            <w:proofErr w:type="spellStart"/>
            <w:r w:rsidRPr="00823FC7">
              <w:rPr>
                <w:i/>
                <w:iCs/>
                <w:sz w:val="22"/>
                <w:szCs w:val="22"/>
              </w:rPr>
              <w:t>lon</w:t>
            </w:r>
            <w:proofErr w:type="spellEnd"/>
            <w:r w:rsidRPr="00823FC7">
              <w:rPr>
                <w:i/>
                <w:iCs/>
                <w:sz w:val="22"/>
                <w:szCs w:val="22"/>
              </w:rPr>
              <w:t xml:space="preserve"> values, etc.), the range (data) values MAY be stored in additional representations to include 8-bit and 16-bit signed integer and 32-bit floating point.</w:t>
            </w:r>
          </w:p>
        </w:tc>
      </w:tr>
      <w:tr w:rsidR="004A0B62" w:rsidRPr="00823FC7" w14:paraId="4E354EFF"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59DC47"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6453C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http://www.opengis.net/spec/GeoTIFF/0.0/TIFF.IFD</w:t>
            </w:r>
          </w:p>
          <w:p w14:paraId="71EDE349"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There must be at least 1 IFD in a TIFF file and each IFD must have at least one entry.</w:t>
            </w:r>
          </w:p>
        </w:tc>
      </w:tr>
      <w:tr w:rsidR="004A0B62" w:rsidRPr="00823FC7" w14:paraId="1A401C2B"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2460A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49BF21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http://www.opengis.net/spec/GeoTIFF/0.0/TIFF.IFDCount</w:t>
            </w:r>
          </w:p>
          <w:p w14:paraId="6DA2D130"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The maximum </w:t>
            </w:r>
            <w:proofErr w:type="spellStart"/>
            <w:r w:rsidRPr="00823FC7">
              <w:rPr>
                <w:i/>
                <w:iCs/>
                <w:sz w:val="22"/>
                <w:szCs w:val="22"/>
              </w:rPr>
              <w:t>nuber</w:t>
            </w:r>
            <w:proofErr w:type="spellEnd"/>
            <w:r w:rsidRPr="00823FC7">
              <w:rPr>
                <w:i/>
                <w:iCs/>
                <w:sz w:val="22"/>
                <w:szCs w:val="22"/>
              </w:rPr>
              <w:t xml:space="preserve"> of IFDs in a GeoTIFF is two, with the second IFD only used to support a transparency mask.</w:t>
            </w:r>
          </w:p>
        </w:tc>
      </w:tr>
      <w:tr w:rsidR="004A0B62" w:rsidRPr="00823FC7" w14:paraId="0D5E2BD2"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856FA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19C8FE"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http://www.opengis.net/spec/GeoTIFF/0.0/TIFF.imageryValueDataTypes</w:t>
            </w:r>
          </w:p>
          <w:p w14:paraId="524071E4"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For imagery, the range (data) values SHALL be unsigned integer data, 8 or 16-bits-per-band.</w:t>
            </w:r>
          </w:p>
        </w:tc>
      </w:tr>
      <w:tr w:rsidR="004A0B62" w:rsidRPr="00823FC7" w14:paraId="7F67E3D2" w14:textId="77777777" w:rsidTr="005D4DDB">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0C3D1A8"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4F06FB"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http://www.opengis.net/spec/GeoTIFF/0.0/TIFF.noPrivateInformation</w:t>
            </w:r>
          </w:p>
          <w:p w14:paraId="29CB82DB"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All GeoTIFF specific information is encoded in several additional reserved TIFF tags, and contains no private Image File Directories (IFD's), binary structures or other private information invisible to standard TIFF readers</w:t>
            </w:r>
          </w:p>
        </w:tc>
      </w:tr>
      <w:tr w:rsidR="004A0B62" w:rsidRPr="00823FC7" w14:paraId="4447601D" w14:textId="77777777" w:rsidTr="005D4DDB">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F9BEE71"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174855" w14:textId="77777777" w:rsidR="004A0B62" w:rsidRPr="00823FC7" w:rsidRDefault="004A0B62" w:rsidP="005D4DDB">
            <w:pPr>
              <w:widowControl w:val="0"/>
              <w:autoSpaceDE w:val="0"/>
              <w:autoSpaceDN w:val="0"/>
              <w:adjustRightInd w:val="0"/>
              <w:spacing w:after="0"/>
              <w:rPr>
                <w:sz w:val="22"/>
                <w:szCs w:val="22"/>
              </w:rPr>
            </w:pPr>
            <w:r w:rsidRPr="00823FC7">
              <w:rPr>
                <w:sz w:val="22"/>
                <w:szCs w:val="22"/>
              </w:rPr>
              <w:t>http://www.opengis.net/spec/GeoTIFF/0.0/TIFF.tagOrder</w:t>
            </w:r>
          </w:p>
          <w:p w14:paraId="143EB235" w14:textId="77777777" w:rsidR="004A0B62" w:rsidRPr="00823FC7" w:rsidRDefault="004A0B62" w:rsidP="005D4DDB">
            <w:pPr>
              <w:widowControl w:val="0"/>
              <w:autoSpaceDE w:val="0"/>
              <w:autoSpaceDN w:val="0"/>
              <w:adjustRightInd w:val="0"/>
              <w:spacing w:after="0"/>
              <w:rPr>
                <w:sz w:val="22"/>
                <w:szCs w:val="22"/>
              </w:rPr>
            </w:pPr>
            <w:r w:rsidRPr="00823FC7">
              <w:rPr>
                <w:i/>
                <w:iCs/>
                <w:sz w:val="22"/>
                <w:szCs w:val="22"/>
              </w:rPr>
              <w:t xml:space="preserve">GeoKey entries SHALL be written within the </w:t>
            </w:r>
            <w:proofErr w:type="spellStart"/>
            <w:r w:rsidRPr="00823FC7">
              <w:rPr>
                <w:i/>
                <w:iCs/>
                <w:sz w:val="22"/>
                <w:szCs w:val="22"/>
              </w:rPr>
              <w:t>CoordSystemInfoTag</w:t>
            </w:r>
            <w:proofErr w:type="spellEnd"/>
            <w:r w:rsidRPr="00823FC7">
              <w:rPr>
                <w:i/>
                <w:iCs/>
                <w:sz w:val="22"/>
                <w:szCs w:val="22"/>
              </w:rPr>
              <w:t xml:space="preserve"> in tag-ID sorted order.</w:t>
            </w:r>
          </w:p>
        </w:tc>
      </w:tr>
    </w:tbl>
    <w:p w14:paraId="2DBACBAC" w14:textId="77777777" w:rsidR="00CD33DC" w:rsidRDefault="00CD33DC" w:rsidP="00CD33DC">
      <w:pPr>
        <w:pStyle w:val="Heading2"/>
      </w:pPr>
      <w:bookmarkStart w:id="14" w:name="_Toc279222929"/>
      <w:r>
        <w:t xml:space="preserve">Requirements Class </w:t>
      </w:r>
      <w:proofErr w:type="spellStart"/>
      <w:r>
        <w:t>GeoKeyDirectoryTag</w:t>
      </w:r>
      <w:bookmarkEnd w:id="14"/>
      <w:proofErr w:type="spellEnd"/>
    </w:p>
    <w:tbl>
      <w:tblPr>
        <w:tblW w:w="5000" w:type="pct"/>
        <w:tblBorders>
          <w:top w:val="single" w:sz="8" w:space="0" w:color="6D6D6D"/>
          <w:left w:val="single" w:sz="8" w:space="0" w:color="6D6D6D"/>
          <w:right w:val="single" w:sz="8" w:space="0" w:color="6D6D6D"/>
        </w:tblBorders>
        <w:tblLayout w:type="fixed"/>
        <w:tblLook w:val="0000" w:firstRow="0" w:lastRow="0" w:firstColumn="0" w:lastColumn="0" w:noHBand="0" w:noVBand="0"/>
      </w:tblPr>
      <w:tblGrid>
        <w:gridCol w:w="1367"/>
        <w:gridCol w:w="7489"/>
      </w:tblGrid>
      <w:tr w:rsidR="00CD33DC" w14:paraId="75E0220D" w14:textId="77777777" w:rsidTr="00CD33DC">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2244E63" w14:textId="77777777" w:rsidR="00CD33DC" w:rsidRPr="00CD653B" w:rsidRDefault="00CD33DC" w:rsidP="00CD33DC">
            <w:pPr>
              <w:widowControl w:val="0"/>
              <w:autoSpaceDE w:val="0"/>
              <w:autoSpaceDN w:val="0"/>
              <w:adjustRightInd w:val="0"/>
              <w:spacing w:after="0"/>
              <w:rPr>
                <w:sz w:val="22"/>
                <w:szCs w:val="22"/>
              </w:rPr>
            </w:pPr>
            <w:r w:rsidRPr="00CD653B">
              <w:rPr>
                <w:b/>
                <w:bCs/>
                <w:sz w:val="22"/>
                <w:szCs w:val="22"/>
              </w:rPr>
              <w:t>Requirements Class</w:t>
            </w:r>
          </w:p>
        </w:tc>
      </w:tr>
      <w:tr w:rsidR="00CD33DC" w14:paraId="0766227A" w14:textId="77777777" w:rsidTr="00CD33DC">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28730C1"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w:t>
            </w:r>
          </w:p>
        </w:tc>
      </w:tr>
      <w:tr w:rsidR="00CD33DC" w14:paraId="27A3AAD6"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4544EF"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7281E2"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http://www.opengis.net/spec/GeoTIFF/0.0/GeoKeyDirectoryTag.count</w:t>
            </w:r>
          </w:p>
          <w:p w14:paraId="63ED74B8"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include at least 4 keys (short integers) as header information</w:t>
            </w:r>
          </w:p>
        </w:tc>
      </w:tr>
      <w:tr w:rsidR="00CD33DC" w14:paraId="2AB9725A"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DD8E1C"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A1B51E"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http://www.opengis.net/spec/GeoTIFF/0.0/GeoKeyDirectoryTag.ID</w:t>
            </w:r>
          </w:p>
          <w:p w14:paraId="58AE1DC8"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ID = 34735</w:t>
            </w:r>
          </w:p>
        </w:tc>
      </w:tr>
      <w:tr w:rsidR="00CD33DC" w14:paraId="1278B1EE"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64A15E"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A8F4F3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http://www.opengis.net/spec/GeoTIFF/0.0/GeoKeyDirectoryTag.keyDirectoryVersion</w:t>
            </w:r>
          </w:p>
          <w:p w14:paraId="46DFCAED"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first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KeyDirectoryVersion</w:t>
            </w:r>
            <w:proofErr w:type="spellEnd"/>
            <w:r w:rsidRPr="00CD653B">
              <w:rPr>
                <w:i/>
                <w:iCs/>
                <w:sz w:val="22"/>
                <w:szCs w:val="22"/>
              </w:rPr>
              <w:t>.</w:t>
            </w:r>
          </w:p>
        </w:tc>
      </w:tr>
      <w:tr w:rsidR="00CD33DC" w14:paraId="68A53FA2"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B4EA40B"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F816C2"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http://www.opengis.net/spec/GeoTIFF/0.0/GeoKeyDirectoryTag.keyEntrySetCount</w:t>
            </w:r>
          </w:p>
          <w:p w14:paraId="128DE560"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hold </w:t>
            </w:r>
            <w:proofErr w:type="spellStart"/>
            <w:r w:rsidRPr="00CD653B">
              <w:rPr>
                <w:i/>
                <w:iCs/>
                <w:sz w:val="22"/>
                <w:szCs w:val="22"/>
              </w:rPr>
              <w:t>NumberOfKeys</w:t>
            </w:r>
            <w:proofErr w:type="spellEnd"/>
            <w:r w:rsidRPr="00CD653B">
              <w:rPr>
                <w:i/>
                <w:iCs/>
                <w:sz w:val="22"/>
                <w:szCs w:val="22"/>
              </w:rPr>
              <w:t xml:space="preserve"> </w:t>
            </w:r>
            <w:proofErr w:type="spellStart"/>
            <w:r w:rsidRPr="00CD653B">
              <w:rPr>
                <w:i/>
                <w:iCs/>
                <w:sz w:val="22"/>
                <w:szCs w:val="22"/>
              </w:rPr>
              <w:t>KeyEntry</w:t>
            </w:r>
            <w:proofErr w:type="spellEnd"/>
            <w:r w:rsidRPr="00CD653B">
              <w:rPr>
                <w:i/>
                <w:iCs/>
                <w:sz w:val="22"/>
                <w:szCs w:val="22"/>
              </w:rPr>
              <w:t xml:space="preserve"> Sets in addition to the header information</w:t>
            </w:r>
          </w:p>
        </w:tc>
      </w:tr>
      <w:tr w:rsidR="00CD33DC" w14:paraId="6C821E2A"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68706B1"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1869C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http://www.opengis.net/spec/GeoTIFF/0.0/GeoKeyDirectoryTag.keyRevision</w:t>
            </w:r>
          </w:p>
          <w:p w14:paraId="349FAB79"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second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KeyRevision</w:t>
            </w:r>
            <w:proofErr w:type="spellEnd"/>
            <w:r w:rsidRPr="00CD653B">
              <w:rPr>
                <w:i/>
                <w:iCs/>
                <w:sz w:val="22"/>
                <w:szCs w:val="22"/>
              </w:rPr>
              <w:t>.</w:t>
            </w:r>
          </w:p>
        </w:tc>
      </w:tr>
      <w:tr w:rsidR="00CD33DC" w14:paraId="076088E5"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CC2FF6"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58D033"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http://www.opengis.net/spec/GeoTIFF/0.0/GeoKeyDirectoryTag.minorRevision</w:t>
            </w:r>
          </w:p>
          <w:p w14:paraId="54381A94"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third unsigned short </w:t>
            </w:r>
            <w:proofErr w:type="gramStart"/>
            <w:r w:rsidRPr="00CD653B">
              <w:rPr>
                <w:i/>
                <w:iCs/>
                <w:sz w:val="22"/>
                <w:szCs w:val="22"/>
              </w:rPr>
              <w:t xml:space="preserve">integer in the </w:t>
            </w:r>
            <w:proofErr w:type="spellStart"/>
            <w:r w:rsidRPr="00CD653B">
              <w:rPr>
                <w:i/>
                <w:iCs/>
                <w:sz w:val="22"/>
                <w:szCs w:val="22"/>
              </w:rPr>
              <w:t>GeoKeyDirectoryTag</w:t>
            </w:r>
            <w:proofErr w:type="spellEnd"/>
            <w:r w:rsidRPr="00CD653B">
              <w:rPr>
                <w:i/>
                <w:iCs/>
                <w:sz w:val="22"/>
                <w:szCs w:val="22"/>
              </w:rPr>
              <w:t xml:space="preserve"> SHALL hold</w:t>
            </w:r>
            <w:proofErr w:type="gramEnd"/>
            <w:r w:rsidRPr="00CD653B">
              <w:rPr>
                <w:i/>
                <w:iCs/>
                <w:sz w:val="22"/>
                <w:szCs w:val="22"/>
              </w:rPr>
              <w:t xml:space="preserve"> the </w:t>
            </w:r>
            <w:proofErr w:type="spellStart"/>
            <w:r w:rsidRPr="00CD653B">
              <w:rPr>
                <w:i/>
                <w:iCs/>
                <w:sz w:val="22"/>
                <w:szCs w:val="22"/>
              </w:rPr>
              <w:t>MinorRevision</w:t>
            </w:r>
            <w:proofErr w:type="spellEnd"/>
            <w:r w:rsidRPr="00CD653B">
              <w:rPr>
                <w:i/>
                <w:iCs/>
                <w:sz w:val="22"/>
                <w:szCs w:val="22"/>
              </w:rPr>
              <w:t>.</w:t>
            </w:r>
          </w:p>
        </w:tc>
      </w:tr>
      <w:tr w:rsidR="00CD33DC" w14:paraId="48109284" w14:textId="77777777" w:rsidTr="00CD33DC">
        <w:tblPrEx>
          <w:tblBorders>
            <w:top w:val="none" w:sz="0" w:space="0" w:color="auto"/>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D70669A"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C1CD844"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http://www.opengis.net/spec/GeoTIFF/0.0/GeoKeyDirectoryTag.numberOfKeys</w:t>
            </w:r>
          </w:p>
          <w:p w14:paraId="79A19CFD"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fourth unsigned short integer in the </w:t>
            </w:r>
            <w:proofErr w:type="spellStart"/>
            <w:r w:rsidRPr="00CD653B">
              <w:rPr>
                <w:i/>
                <w:iCs/>
                <w:sz w:val="22"/>
                <w:szCs w:val="22"/>
              </w:rPr>
              <w:t>GeoKeyDirectoryTag</w:t>
            </w:r>
            <w:proofErr w:type="spellEnd"/>
            <w:r w:rsidRPr="00CD653B">
              <w:rPr>
                <w:i/>
                <w:iCs/>
                <w:sz w:val="22"/>
                <w:szCs w:val="22"/>
              </w:rPr>
              <w:t xml:space="preserve"> SHALL hold the </w:t>
            </w:r>
            <w:proofErr w:type="spellStart"/>
            <w:r w:rsidRPr="00CD653B">
              <w:rPr>
                <w:i/>
                <w:iCs/>
                <w:sz w:val="22"/>
                <w:szCs w:val="22"/>
              </w:rPr>
              <w:t>NumberOfKeys</w:t>
            </w:r>
            <w:proofErr w:type="spellEnd"/>
            <w:r w:rsidRPr="00CD653B">
              <w:rPr>
                <w:i/>
                <w:iCs/>
                <w:sz w:val="22"/>
                <w:szCs w:val="22"/>
              </w:rPr>
              <w:t xml:space="preserve"> defined in the rest of the </w:t>
            </w:r>
            <w:proofErr w:type="spellStart"/>
            <w:r w:rsidRPr="00CD653B">
              <w:rPr>
                <w:i/>
                <w:iCs/>
                <w:sz w:val="22"/>
                <w:szCs w:val="22"/>
              </w:rPr>
              <w:t>GeoKeyDirectoryTag</w:t>
            </w:r>
            <w:proofErr w:type="spellEnd"/>
            <w:r w:rsidRPr="00CD653B">
              <w:rPr>
                <w:i/>
                <w:iCs/>
                <w:sz w:val="22"/>
                <w:szCs w:val="22"/>
              </w:rPr>
              <w:t>.</w:t>
            </w:r>
          </w:p>
        </w:tc>
      </w:tr>
      <w:tr w:rsidR="00CD33DC" w14:paraId="718875DD" w14:textId="77777777" w:rsidTr="00CD33DC">
        <w:tblPrEx>
          <w:tblBorders>
            <w:top w:val="none" w:sz="0" w:space="0" w:color="auto"/>
            <w:bottom w:val="single" w:sz="8" w:space="0" w:color="6D6D6D"/>
          </w:tblBorders>
        </w:tblPrEx>
        <w:tc>
          <w:tcPr>
            <w:tcW w:w="77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ED1AE7D"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Requirement</w:t>
            </w:r>
          </w:p>
        </w:tc>
        <w:tc>
          <w:tcPr>
            <w:tcW w:w="422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D1FD7C4" w14:textId="77777777" w:rsidR="00CD33DC" w:rsidRPr="00CD653B" w:rsidRDefault="00CD33DC" w:rsidP="00CD33DC">
            <w:pPr>
              <w:widowControl w:val="0"/>
              <w:autoSpaceDE w:val="0"/>
              <w:autoSpaceDN w:val="0"/>
              <w:adjustRightInd w:val="0"/>
              <w:spacing w:after="0"/>
              <w:rPr>
                <w:sz w:val="22"/>
                <w:szCs w:val="22"/>
              </w:rPr>
            </w:pPr>
            <w:r w:rsidRPr="00CD653B">
              <w:rPr>
                <w:sz w:val="22"/>
                <w:szCs w:val="22"/>
              </w:rPr>
              <w:t>http://www.opengis.net/spec/GeoTIFF/0.0/GeoKeyDirectoryTag.type</w:t>
            </w:r>
          </w:p>
          <w:p w14:paraId="19A53254" w14:textId="77777777" w:rsidR="00CD33DC" w:rsidRPr="00CD653B" w:rsidRDefault="00CD33DC" w:rsidP="00CD33DC">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GeoKeyDirectoryTag</w:t>
            </w:r>
            <w:proofErr w:type="spellEnd"/>
            <w:r w:rsidRPr="00CD653B">
              <w:rPr>
                <w:i/>
                <w:iCs/>
                <w:sz w:val="22"/>
                <w:szCs w:val="22"/>
              </w:rPr>
              <w:t xml:space="preserve"> SHALL have type = SHORT (2-byte unsigned integer)</w:t>
            </w:r>
          </w:p>
        </w:tc>
      </w:tr>
    </w:tbl>
    <w:p w14:paraId="4E9A2800" w14:textId="77777777" w:rsidR="005D4DDB" w:rsidRDefault="005D4DDB" w:rsidP="005D4DDB">
      <w:pPr>
        <w:pStyle w:val="Heading2"/>
      </w:pPr>
      <w:bookmarkStart w:id="15" w:name="_Toc279222930"/>
      <w:r>
        <w:t xml:space="preserve">Requirements Class </w:t>
      </w:r>
      <w:proofErr w:type="spellStart"/>
      <w:r>
        <w:t>KeyEntrySet</w:t>
      </w:r>
      <w:bookmarkEnd w:id="1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5D4DDB" w:rsidRPr="00823FC7" w14:paraId="34E46F2F"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AFD5CF9" w14:textId="77777777" w:rsidR="005D4DDB" w:rsidRPr="00823FC7" w:rsidRDefault="005D4DDB" w:rsidP="005D4DDB">
            <w:pPr>
              <w:widowControl w:val="0"/>
              <w:autoSpaceDE w:val="0"/>
              <w:autoSpaceDN w:val="0"/>
              <w:adjustRightInd w:val="0"/>
              <w:spacing w:after="0"/>
              <w:rPr>
                <w:sz w:val="22"/>
                <w:szCs w:val="22"/>
              </w:rPr>
            </w:pPr>
            <w:r w:rsidRPr="00823FC7">
              <w:rPr>
                <w:b/>
                <w:bCs/>
                <w:sz w:val="22"/>
                <w:szCs w:val="22"/>
              </w:rPr>
              <w:t>Requirements Class</w:t>
            </w:r>
          </w:p>
        </w:tc>
      </w:tr>
      <w:tr w:rsidR="005D4DDB" w:rsidRPr="00823FC7" w14:paraId="6364BF9E"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8A36CA"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w:t>
            </w:r>
          </w:p>
        </w:tc>
      </w:tr>
      <w:tr w:rsidR="005D4DDB" w:rsidRPr="00823FC7" w14:paraId="3D6FA50B"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18013E"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2F4702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http://www.opengis.net/spec/GeoTIFF/0.0/KeyEntrySet.count</w:t>
            </w:r>
          </w:p>
          <w:p w14:paraId="067E7C35"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third unsigned short integer in each Key Entry Set SHALL hold the number of values in the key (the Count). If </w:t>
            </w:r>
            <w:proofErr w:type="spellStart"/>
            <w:r w:rsidRPr="00823FC7">
              <w:rPr>
                <w:i/>
                <w:iCs/>
                <w:sz w:val="22"/>
                <w:szCs w:val="22"/>
              </w:rPr>
              <w:t>TIFFTagLocation</w:t>
            </w:r>
            <w:proofErr w:type="spellEnd"/>
            <w:r w:rsidRPr="00823FC7">
              <w:rPr>
                <w:i/>
                <w:iCs/>
                <w:sz w:val="22"/>
                <w:szCs w:val="22"/>
              </w:rPr>
              <w:t>=0, Count=1 is implied.</w:t>
            </w:r>
          </w:p>
        </w:tc>
      </w:tr>
      <w:tr w:rsidR="005D4DDB" w:rsidRPr="00823FC7" w14:paraId="2B7E76AD"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F1B5BC7"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9CD7C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http://www.opengis.net/spec/GeoTIFF/0.0/KeyEntrySet.keyID</w:t>
            </w:r>
          </w:p>
          <w:p w14:paraId="370DE7B2"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first unsigned short integer in each Key Entry Set SHALL hold the </w:t>
            </w:r>
            <w:proofErr w:type="spellStart"/>
            <w:r w:rsidRPr="00823FC7">
              <w:rPr>
                <w:i/>
                <w:iCs/>
                <w:sz w:val="22"/>
                <w:szCs w:val="22"/>
              </w:rPr>
              <w:t>KeyID</w:t>
            </w:r>
            <w:proofErr w:type="spellEnd"/>
            <w:r w:rsidRPr="00823FC7">
              <w:rPr>
                <w:i/>
                <w:iCs/>
                <w:sz w:val="22"/>
                <w:szCs w:val="22"/>
              </w:rPr>
              <w:t>.</w:t>
            </w:r>
          </w:p>
        </w:tc>
      </w:tr>
      <w:tr w:rsidR="005D4DDB" w:rsidRPr="00823FC7" w14:paraId="5433EC79"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D9B8A9D"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21729D"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http://www.opengis.net/spec/GeoTIFF/0.0/KeyEntrySet.shortKeyValues</w:t>
            </w:r>
          </w:p>
          <w:p w14:paraId="7536D91C"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Following the </w:t>
            </w:r>
            <w:proofErr w:type="spellStart"/>
            <w:r w:rsidRPr="00823FC7">
              <w:rPr>
                <w:i/>
                <w:iCs/>
                <w:sz w:val="22"/>
                <w:szCs w:val="22"/>
              </w:rPr>
              <w:t>KeyEntry</w:t>
            </w:r>
            <w:proofErr w:type="spellEnd"/>
            <w:r w:rsidRPr="00823FC7">
              <w:rPr>
                <w:i/>
                <w:iCs/>
                <w:sz w:val="22"/>
                <w:szCs w:val="22"/>
              </w:rPr>
              <w:t xml:space="preserve"> definitions, the </w:t>
            </w:r>
            <w:proofErr w:type="spellStart"/>
            <w:r w:rsidRPr="00823FC7">
              <w:rPr>
                <w:i/>
                <w:iCs/>
                <w:sz w:val="22"/>
                <w:szCs w:val="22"/>
              </w:rPr>
              <w:t>GeoKeyDirectoryTag</w:t>
            </w:r>
            <w:proofErr w:type="spellEnd"/>
            <w:r w:rsidRPr="00823FC7">
              <w:rPr>
                <w:i/>
                <w:iCs/>
                <w:sz w:val="22"/>
                <w:szCs w:val="22"/>
              </w:rPr>
              <w:t xml:space="preserve"> MAY hold values for keys that are short integers. (NOT CLEAR, maybe the following: If </w:t>
            </w:r>
            <w:proofErr w:type="spellStart"/>
            <w:r w:rsidRPr="00823FC7">
              <w:rPr>
                <w:i/>
                <w:iCs/>
                <w:sz w:val="22"/>
                <w:szCs w:val="22"/>
              </w:rPr>
              <w:t>TIFFTagLocation</w:t>
            </w:r>
            <w:proofErr w:type="spellEnd"/>
            <w:r w:rsidRPr="00823FC7">
              <w:rPr>
                <w:i/>
                <w:iCs/>
                <w:sz w:val="22"/>
                <w:szCs w:val="22"/>
              </w:rPr>
              <w:t xml:space="preserve">=0,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w:t>
            </w:r>
            <w:proofErr w:type="spellStart"/>
            <w:r w:rsidRPr="00823FC7">
              <w:rPr>
                <w:i/>
                <w:iCs/>
                <w:sz w:val="22"/>
                <w:szCs w:val="22"/>
              </w:rPr>
              <w:t>shortKeyValues</w:t>
            </w:r>
            <w:proofErr w:type="spellEnd"/>
            <w:r w:rsidRPr="00823FC7">
              <w:rPr>
                <w:i/>
                <w:iCs/>
                <w:sz w:val="22"/>
                <w:szCs w:val="22"/>
              </w:rPr>
              <w:t xml:space="preserve"> specifies that value</w:t>
            </w:r>
            <w:proofErr w:type="gramStart"/>
            <w:r w:rsidRPr="00823FC7">
              <w:rPr>
                <w:i/>
                <w:iCs/>
                <w:sz w:val="22"/>
                <w:szCs w:val="22"/>
              </w:rPr>
              <w:t>. )</w:t>
            </w:r>
            <w:proofErr w:type="gramEnd"/>
          </w:p>
        </w:tc>
      </w:tr>
      <w:tr w:rsidR="005D4DDB" w:rsidRPr="00823FC7" w14:paraId="1E37EE9B"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03CDF9"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01B88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http://www.opengis.net/spec/GeoTIFF/0.0/KeyEntrySet.size</w:t>
            </w:r>
          </w:p>
          <w:p w14:paraId="150FE7AF"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Each Key Entry Set SHALL hold four unsigned short integers</w:t>
            </w:r>
          </w:p>
        </w:tc>
      </w:tr>
      <w:tr w:rsidR="005D4DDB" w:rsidRPr="00823FC7" w14:paraId="4F162661" w14:textId="77777777" w:rsidTr="005D4DDB">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C97577"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5AC492B"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http://www.opengis.net/spec/GeoTIFF/0.0/KeyEntrySet.TIFFTagLocation</w:t>
            </w:r>
          </w:p>
          <w:p w14:paraId="1D7FE8E4"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second unsigned short integer in each Key Entry Set SHALL hold the </w:t>
            </w:r>
            <w:proofErr w:type="spellStart"/>
            <w:r w:rsidRPr="00823FC7">
              <w:rPr>
                <w:i/>
                <w:iCs/>
                <w:sz w:val="22"/>
                <w:szCs w:val="22"/>
              </w:rPr>
              <w:t>TIFFTagLocation</w:t>
            </w:r>
            <w:proofErr w:type="spellEnd"/>
            <w:r w:rsidRPr="00823FC7">
              <w:rPr>
                <w:i/>
                <w:iCs/>
                <w:sz w:val="22"/>
                <w:szCs w:val="22"/>
              </w:rPr>
              <w:t xml:space="preserve">. If </w:t>
            </w:r>
            <w:proofErr w:type="spellStart"/>
            <w:r w:rsidRPr="00823FC7">
              <w:rPr>
                <w:i/>
                <w:iCs/>
                <w:sz w:val="22"/>
                <w:szCs w:val="22"/>
              </w:rPr>
              <w:t>TIFFTagLocation</w:t>
            </w:r>
            <w:proofErr w:type="spellEnd"/>
            <w:r w:rsidRPr="00823FC7">
              <w:rPr>
                <w:i/>
                <w:iCs/>
                <w:sz w:val="22"/>
                <w:szCs w:val="22"/>
              </w:rPr>
              <w:t xml:space="preserve"> is 0, then the value is SHORT, and is contained in the "</w:t>
            </w:r>
            <w:proofErr w:type="spellStart"/>
            <w:r w:rsidRPr="00823FC7">
              <w:rPr>
                <w:i/>
                <w:iCs/>
                <w:sz w:val="22"/>
                <w:szCs w:val="22"/>
              </w:rPr>
              <w:t>Value_Offset</w:t>
            </w:r>
            <w:proofErr w:type="spellEnd"/>
            <w:r w:rsidRPr="00823FC7">
              <w:rPr>
                <w:i/>
                <w:iCs/>
                <w:sz w:val="22"/>
                <w:szCs w:val="22"/>
              </w:rPr>
              <w:t>" entry. Otherwise, the type of the value is implied by the TIFF-Type of the tag containing the value.</w:t>
            </w:r>
          </w:p>
        </w:tc>
      </w:tr>
      <w:tr w:rsidR="005D4DDB" w:rsidRPr="00823FC7" w14:paraId="6233CDBF" w14:textId="77777777" w:rsidTr="005D4DDB">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B2FE1"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8A002" w14:textId="77777777" w:rsidR="005D4DDB" w:rsidRPr="00823FC7" w:rsidRDefault="005D4DDB" w:rsidP="005D4DDB">
            <w:pPr>
              <w:widowControl w:val="0"/>
              <w:autoSpaceDE w:val="0"/>
              <w:autoSpaceDN w:val="0"/>
              <w:adjustRightInd w:val="0"/>
              <w:spacing w:after="0"/>
              <w:rPr>
                <w:sz w:val="22"/>
                <w:szCs w:val="22"/>
              </w:rPr>
            </w:pPr>
            <w:r w:rsidRPr="00823FC7">
              <w:rPr>
                <w:sz w:val="22"/>
                <w:szCs w:val="22"/>
              </w:rPr>
              <w:t>http://www.opengis.net/spec/GeoTIFF/0.0/KeyEntrySet.valueOffset</w:t>
            </w:r>
          </w:p>
          <w:p w14:paraId="6D1F3B53" w14:textId="77777777" w:rsidR="005D4DDB" w:rsidRPr="00823FC7" w:rsidRDefault="005D4DDB" w:rsidP="005D4DDB">
            <w:pPr>
              <w:widowControl w:val="0"/>
              <w:autoSpaceDE w:val="0"/>
              <w:autoSpaceDN w:val="0"/>
              <w:adjustRightInd w:val="0"/>
              <w:spacing w:after="0"/>
              <w:rPr>
                <w:sz w:val="22"/>
                <w:szCs w:val="22"/>
              </w:rPr>
            </w:pPr>
            <w:r w:rsidRPr="00823FC7">
              <w:rPr>
                <w:i/>
                <w:iCs/>
                <w:sz w:val="22"/>
                <w:szCs w:val="22"/>
              </w:rPr>
              <w:t xml:space="preserve">The fourth unsigned short integer in each Key Entry Set SHALL hold the </w:t>
            </w:r>
            <w:proofErr w:type="spellStart"/>
            <w:r w:rsidRPr="00823FC7">
              <w:rPr>
                <w:i/>
                <w:iCs/>
                <w:sz w:val="22"/>
                <w:szCs w:val="22"/>
              </w:rPr>
              <w:t>Value_Offset</w:t>
            </w:r>
            <w:proofErr w:type="spellEnd"/>
            <w:r w:rsidRPr="00823FC7">
              <w:rPr>
                <w:i/>
                <w:iCs/>
                <w:sz w:val="22"/>
                <w:szCs w:val="22"/>
              </w:rPr>
              <w:t xml:space="preserve">. </w:t>
            </w:r>
            <w:proofErr w:type="spellStart"/>
            <w:r w:rsidRPr="00823FC7">
              <w:rPr>
                <w:i/>
                <w:iCs/>
                <w:sz w:val="22"/>
                <w:szCs w:val="22"/>
              </w:rPr>
              <w:t>Value_Offset</w:t>
            </w:r>
            <w:proofErr w:type="spellEnd"/>
            <w:r w:rsidRPr="00823FC7">
              <w:rPr>
                <w:i/>
                <w:iCs/>
                <w:sz w:val="22"/>
                <w:szCs w:val="22"/>
              </w:rPr>
              <w:t xml:space="preserve"> indicates the index-offset *into* the </w:t>
            </w:r>
            <w:proofErr w:type="spellStart"/>
            <w:r w:rsidRPr="00823FC7">
              <w:rPr>
                <w:i/>
                <w:iCs/>
                <w:sz w:val="22"/>
                <w:szCs w:val="22"/>
              </w:rPr>
              <w:t>TagArray</w:t>
            </w:r>
            <w:proofErr w:type="spellEnd"/>
            <w:r w:rsidRPr="00823FC7">
              <w:rPr>
                <w:i/>
                <w:iCs/>
                <w:sz w:val="22"/>
                <w:szCs w:val="22"/>
              </w:rPr>
              <w:t xml:space="preserve"> indicated by </w:t>
            </w:r>
            <w:proofErr w:type="spellStart"/>
            <w:r w:rsidRPr="00823FC7">
              <w:rPr>
                <w:i/>
                <w:iCs/>
                <w:sz w:val="22"/>
                <w:szCs w:val="22"/>
              </w:rPr>
              <w:t>TIFFTagLocation</w:t>
            </w:r>
            <w:proofErr w:type="spellEnd"/>
            <w:r w:rsidRPr="00823FC7">
              <w:rPr>
                <w:i/>
                <w:iCs/>
                <w:sz w:val="22"/>
                <w:szCs w:val="22"/>
              </w:rPr>
              <w:t xml:space="preserve">, if it is nonzero. If </w:t>
            </w:r>
            <w:proofErr w:type="spellStart"/>
            <w:r w:rsidRPr="00823FC7">
              <w:rPr>
                <w:i/>
                <w:iCs/>
                <w:sz w:val="22"/>
                <w:szCs w:val="22"/>
              </w:rPr>
              <w:t>TIFFTagLocation</w:t>
            </w:r>
            <w:proofErr w:type="spellEnd"/>
            <w:r w:rsidRPr="00823FC7">
              <w:rPr>
                <w:i/>
                <w:iCs/>
                <w:sz w:val="22"/>
                <w:szCs w:val="22"/>
              </w:rPr>
              <w:t xml:space="preserve"> is 0, then </w:t>
            </w:r>
            <w:proofErr w:type="spellStart"/>
            <w:r w:rsidRPr="00823FC7">
              <w:rPr>
                <w:i/>
                <w:iCs/>
                <w:sz w:val="22"/>
                <w:szCs w:val="22"/>
              </w:rPr>
              <w:t>Value_Offset</w:t>
            </w:r>
            <w:proofErr w:type="spellEnd"/>
            <w:r w:rsidRPr="00823FC7">
              <w:rPr>
                <w:i/>
                <w:iCs/>
                <w:sz w:val="22"/>
                <w:szCs w:val="22"/>
              </w:rPr>
              <w:t xml:space="preserve"> contains the actual (SHORT) value of the Key, and Count=1 is implied. Note that the offset is not a byte-offset, but rather an index based on the natural data type of the specified tag array.</w:t>
            </w:r>
          </w:p>
        </w:tc>
      </w:tr>
    </w:tbl>
    <w:p w14:paraId="6B869230" w14:textId="77777777" w:rsidR="005D4DDB" w:rsidRDefault="005D4DDB" w:rsidP="005D4DDB">
      <w:pPr>
        <w:pStyle w:val="Heading2"/>
      </w:pPr>
      <w:bookmarkStart w:id="16" w:name="_Toc279222931"/>
      <w:r>
        <w:t xml:space="preserve">Requirements Class </w:t>
      </w:r>
      <w:proofErr w:type="spellStart"/>
      <w:r>
        <w:t>GeoDoubleParamsTag</w:t>
      </w:r>
      <w:bookmarkEnd w:id="1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5D4DDB" w:rsidRPr="00885944" w14:paraId="24761CDD" w14:textId="77777777" w:rsidTr="005D4DDB">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4A336B2" w14:textId="77777777" w:rsidR="005D4DDB" w:rsidRPr="00885944" w:rsidRDefault="005D4DDB" w:rsidP="005D4DDB">
            <w:pPr>
              <w:widowControl w:val="0"/>
              <w:autoSpaceDE w:val="0"/>
              <w:autoSpaceDN w:val="0"/>
              <w:adjustRightInd w:val="0"/>
              <w:spacing w:after="0"/>
              <w:rPr>
                <w:sz w:val="22"/>
                <w:szCs w:val="22"/>
              </w:rPr>
            </w:pPr>
            <w:r w:rsidRPr="00885944">
              <w:rPr>
                <w:b/>
                <w:bCs/>
                <w:sz w:val="22"/>
                <w:szCs w:val="22"/>
              </w:rPr>
              <w:t>Requirements Class</w:t>
            </w:r>
          </w:p>
        </w:tc>
      </w:tr>
      <w:tr w:rsidR="005D4DDB" w:rsidRPr="00885944" w14:paraId="00BB4251" w14:textId="77777777" w:rsidTr="005D4DDB">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23E07B9"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w:t>
            </w:r>
          </w:p>
        </w:tc>
      </w:tr>
      <w:tr w:rsidR="005D4DDB" w:rsidRPr="00885944" w14:paraId="737F153C" w14:textId="77777777" w:rsidTr="005D4DDB">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EBC570"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023361"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http://www.opengis.net/spec/GeoTIFF/0.0/GeoDoubleParamsTag.count</w:t>
            </w:r>
          </w:p>
          <w:p w14:paraId="1979DF7A"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MAY hold any number of key parameters with type = double. (May not be necessary, the same as </w:t>
            </w:r>
            <w:proofErr w:type="spellStart"/>
            <w:r w:rsidRPr="00885944">
              <w:rPr>
                <w:i/>
                <w:iCs/>
                <w:sz w:val="22"/>
                <w:szCs w:val="22"/>
              </w:rPr>
              <w:t>keyentry.count</w:t>
            </w:r>
            <w:proofErr w:type="spellEnd"/>
            <w:r w:rsidRPr="00885944">
              <w:rPr>
                <w:i/>
                <w:iCs/>
                <w:sz w:val="22"/>
                <w:szCs w:val="22"/>
              </w:rPr>
              <w:t>)</w:t>
            </w:r>
          </w:p>
        </w:tc>
      </w:tr>
      <w:tr w:rsidR="005D4DDB" w:rsidRPr="00885944" w14:paraId="5B587313" w14:textId="77777777" w:rsidTr="005D4DDB">
        <w:tblPrEx>
          <w:tblBorders>
            <w:top w:val="none" w:sz="0" w:space="0" w:color="auto"/>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5E930C"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3C1956"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http://www.opengis.net/spec/GeoTIFF/0.0/GeoDoubleParamsTag.ID</w:t>
            </w:r>
          </w:p>
          <w:p w14:paraId="7CA4DA52"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ID = 34736</w:t>
            </w:r>
          </w:p>
        </w:tc>
      </w:tr>
      <w:tr w:rsidR="005D4DDB" w:rsidRPr="00885944" w14:paraId="07765DE6" w14:textId="77777777" w:rsidTr="005D4DDB">
        <w:tblPrEx>
          <w:tblBorders>
            <w:top w:val="none" w:sz="0" w:space="0" w:color="auto"/>
            <w:bottom w:val="single" w:sz="8" w:space="0" w:color="6D6D6D"/>
          </w:tblBorders>
        </w:tblPrEx>
        <w:tc>
          <w:tcPr>
            <w:tcW w:w="41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B438055"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Requirement</w:t>
            </w:r>
          </w:p>
        </w:tc>
        <w:tc>
          <w:tcPr>
            <w:tcW w:w="458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F3451" w14:textId="77777777" w:rsidR="005D4DDB" w:rsidRPr="00885944" w:rsidRDefault="005D4DDB" w:rsidP="005D4DDB">
            <w:pPr>
              <w:widowControl w:val="0"/>
              <w:autoSpaceDE w:val="0"/>
              <w:autoSpaceDN w:val="0"/>
              <w:adjustRightInd w:val="0"/>
              <w:spacing w:after="0"/>
              <w:rPr>
                <w:sz w:val="22"/>
                <w:szCs w:val="22"/>
              </w:rPr>
            </w:pPr>
            <w:r w:rsidRPr="00885944">
              <w:rPr>
                <w:sz w:val="22"/>
                <w:szCs w:val="22"/>
              </w:rPr>
              <w:t>http://www.opengis.net/spec/GeoTIFF/0.0/GeoDoubleParamsTag.type</w:t>
            </w:r>
          </w:p>
          <w:p w14:paraId="51A6CF95" w14:textId="77777777" w:rsidR="005D4DDB" w:rsidRPr="00885944" w:rsidRDefault="005D4DDB" w:rsidP="005D4DDB">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GeoDoubleParamsTag</w:t>
            </w:r>
            <w:proofErr w:type="spellEnd"/>
            <w:r w:rsidRPr="00885944">
              <w:rPr>
                <w:i/>
                <w:iCs/>
                <w:sz w:val="22"/>
                <w:szCs w:val="22"/>
              </w:rPr>
              <w:t xml:space="preserve"> SHALL have type = DOUBLE (IEEE Double Precision)</w:t>
            </w:r>
          </w:p>
        </w:tc>
      </w:tr>
    </w:tbl>
    <w:p w14:paraId="50F7EF5B" w14:textId="77777777" w:rsidR="00CC1190" w:rsidRDefault="00CC1190" w:rsidP="00CC1190">
      <w:pPr>
        <w:pStyle w:val="Heading2"/>
      </w:pPr>
      <w:bookmarkStart w:id="17" w:name="_Toc279222932"/>
      <w:r>
        <w:t xml:space="preserve">Requirements Class </w:t>
      </w:r>
      <w:proofErr w:type="spellStart"/>
      <w:r>
        <w:t>GeoAsciiParamsTag</w:t>
      </w:r>
      <w:bookmarkEnd w:id="1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CC1190" w:rsidRPr="00CC1190" w14:paraId="281E1C51" w14:textId="77777777" w:rsidTr="00CC1190">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2A64508" w14:textId="77777777" w:rsidR="00CC1190" w:rsidRPr="00CC1190" w:rsidRDefault="00CC1190">
            <w:pPr>
              <w:widowControl w:val="0"/>
              <w:autoSpaceDE w:val="0"/>
              <w:autoSpaceDN w:val="0"/>
              <w:adjustRightInd w:val="0"/>
              <w:spacing w:after="0"/>
              <w:rPr>
                <w:sz w:val="22"/>
                <w:szCs w:val="22"/>
              </w:rPr>
            </w:pPr>
            <w:r w:rsidRPr="00CC1190">
              <w:rPr>
                <w:b/>
                <w:bCs/>
                <w:sz w:val="22"/>
                <w:szCs w:val="22"/>
              </w:rPr>
              <w:t>Requirements Class</w:t>
            </w:r>
          </w:p>
        </w:tc>
      </w:tr>
      <w:tr w:rsidR="00CC1190" w:rsidRPr="00CC1190" w14:paraId="3668EF80" w14:textId="77777777" w:rsidTr="00CC1190">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6310DB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w:t>
            </w:r>
          </w:p>
        </w:tc>
      </w:tr>
      <w:tr w:rsidR="00CC1190" w:rsidRPr="00CC1190" w14:paraId="0AA9F6EC"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B8DF4F"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5BC36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http://www.opengis.net/spec/GeoTIFF/0.0/GeoAsciiParamsTag.count</w:t>
            </w:r>
          </w:p>
          <w:p w14:paraId="1064EB77"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MAY hold any number of key parameters with type = ASCII. (May not be necessary, the same as </w:t>
            </w:r>
            <w:proofErr w:type="spellStart"/>
            <w:r w:rsidRPr="00CC1190">
              <w:rPr>
                <w:i/>
                <w:iCs/>
                <w:sz w:val="22"/>
                <w:szCs w:val="22"/>
              </w:rPr>
              <w:t>keyentry.count</w:t>
            </w:r>
            <w:proofErr w:type="spellEnd"/>
            <w:r w:rsidRPr="00CC1190">
              <w:rPr>
                <w:i/>
                <w:iCs/>
                <w:sz w:val="22"/>
                <w:szCs w:val="22"/>
              </w:rPr>
              <w:t>)</w:t>
            </w:r>
          </w:p>
        </w:tc>
      </w:tr>
      <w:tr w:rsidR="00CC1190" w:rsidRPr="00CC1190" w14:paraId="3BEF1460"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72622C"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02D12CC"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http://www.opengis.net/spec/GeoTIFF/0.0/GeoAsciiParamsTag.ID</w:t>
            </w:r>
          </w:p>
          <w:p w14:paraId="5C36C34C" w14:textId="77777777" w:rsidR="00CC1190" w:rsidRPr="00CC1190" w:rsidRDefault="00CC1190">
            <w:pPr>
              <w:widowControl w:val="0"/>
              <w:autoSpaceDE w:val="0"/>
              <w:autoSpaceDN w:val="0"/>
              <w:adjustRightInd w:val="0"/>
              <w:spacing w:after="0"/>
              <w:rPr>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ID = 34737</w:t>
            </w:r>
          </w:p>
        </w:tc>
      </w:tr>
      <w:tr w:rsidR="00CC1190" w:rsidRPr="00CC1190" w14:paraId="42399539"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DED7FF7"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B52FF71"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http://www.opengis.net/spec/GeoTIFF/0.0/GeoAsciiParamsTag.NULLRead</w:t>
            </w:r>
          </w:p>
          <w:p w14:paraId="3A1E94A7" w14:textId="12E963BE" w:rsidR="00CC1190" w:rsidRPr="00CC1190" w:rsidRDefault="00CC1190">
            <w:pPr>
              <w:widowControl w:val="0"/>
              <w:autoSpaceDE w:val="0"/>
              <w:autoSpaceDN w:val="0"/>
              <w:adjustRightInd w:val="0"/>
              <w:spacing w:after="0"/>
              <w:rPr>
                <w:sz w:val="22"/>
                <w:szCs w:val="22"/>
              </w:rPr>
            </w:pPr>
            <w:r w:rsidRPr="00CC1190">
              <w:rPr>
                <w:i/>
                <w:iCs/>
                <w:sz w:val="22"/>
                <w:szCs w:val="22"/>
              </w:rPr>
              <w:t>Pipe characters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in the </w:t>
            </w:r>
            <w:proofErr w:type="spellStart"/>
            <w:r w:rsidRPr="00CC1190">
              <w:rPr>
                <w:i/>
                <w:iCs/>
                <w:sz w:val="22"/>
                <w:szCs w:val="22"/>
              </w:rPr>
              <w:t>GeoAsciiParamsTag</w:t>
            </w:r>
            <w:proofErr w:type="spellEnd"/>
            <w:r w:rsidRPr="00CC1190">
              <w:rPr>
                <w:i/>
                <w:iCs/>
                <w:sz w:val="22"/>
                <w:szCs w:val="22"/>
              </w:rPr>
              <w:t xml:space="preserve"> SHALL be converted NULL characters before returning strings to the client</w:t>
            </w:r>
          </w:p>
        </w:tc>
      </w:tr>
      <w:tr w:rsidR="00CC1190" w:rsidRPr="00CC1190" w14:paraId="1BA84B8F" w14:textId="77777777" w:rsidTr="00901E39">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1E7B48"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6C4F40"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http://www.opengis.net/spec/GeoTIFF/0.0/GeoAsciiParamsTag.NULLWrite</w:t>
            </w:r>
          </w:p>
          <w:p w14:paraId="382918C7" w14:textId="7CCE56EB" w:rsidR="00CC1190" w:rsidRPr="00CC1190" w:rsidRDefault="00CC1190">
            <w:pPr>
              <w:widowControl w:val="0"/>
              <w:autoSpaceDE w:val="0"/>
              <w:autoSpaceDN w:val="0"/>
              <w:adjustRightInd w:val="0"/>
              <w:spacing w:after="0"/>
              <w:rPr>
                <w:sz w:val="22"/>
                <w:szCs w:val="22"/>
              </w:rPr>
            </w:pPr>
            <w:r w:rsidRPr="00CC1190">
              <w:rPr>
                <w:i/>
                <w:iCs/>
                <w:sz w:val="22"/>
                <w:szCs w:val="22"/>
              </w:rPr>
              <w:t xml:space="preserve">NULL characters used to terminate strings in the </w:t>
            </w:r>
            <w:proofErr w:type="spellStart"/>
            <w:r w:rsidRPr="00CC1190">
              <w:rPr>
                <w:i/>
                <w:iCs/>
                <w:sz w:val="22"/>
                <w:szCs w:val="22"/>
              </w:rPr>
              <w:t>GeoAsciiParamsTag</w:t>
            </w:r>
            <w:proofErr w:type="spellEnd"/>
            <w:r w:rsidRPr="00CC1190">
              <w:rPr>
                <w:i/>
                <w:iCs/>
                <w:sz w:val="22"/>
                <w:szCs w:val="22"/>
              </w:rPr>
              <w:t xml:space="preserve"> SHALL be converted to a </w:t>
            </w:r>
            <w:r w:rsidR="00D67844">
              <w:rPr>
                <w:i/>
                <w:iCs/>
                <w:sz w:val="22"/>
                <w:szCs w:val="22"/>
              </w:rPr>
              <w:t>“</w:t>
            </w:r>
            <w:r w:rsidRPr="00CC1190">
              <w:rPr>
                <w:i/>
                <w:iCs/>
                <w:sz w:val="22"/>
                <w:szCs w:val="22"/>
              </w:rPr>
              <w:t>|</w:t>
            </w:r>
            <w:r w:rsidR="00D67844">
              <w:rPr>
                <w:i/>
                <w:iCs/>
                <w:sz w:val="22"/>
                <w:szCs w:val="22"/>
              </w:rPr>
              <w:t>”</w:t>
            </w:r>
            <w:r w:rsidRPr="00CC1190">
              <w:rPr>
                <w:i/>
                <w:iCs/>
                <w:sz w:val="22"/>
                <w:szCs w:val="22"/>
              </w:rPr>
              <w:t xml:space="preserve"> (pipe) prior to being written into the </w:t>
            </w:r>
            <w:proofErr w:type="spellStart"/>
            <w:r w:rsidRPr="00CC1190">
              <w:rPr>
                <w:i/>
                <w:iCs/>
                <w:sz w:val="22"/>
                <w:szCs w:val="22"/>
              </w:rPr>
              <w:t>GeoAsciiParamsTag</w:t>
            </w:r>
            <w:proofErr w:type="spellEnd"/>
          </w:p>
        </w:tc>
      </w:tr>
      <w:tr w:rsidR="00CC1190" w:rsidRPr="00CC1190" w14:paraId="3C43CB6D" w14:textId="77777777" w:rsidTr="00901E39">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676872" w14:textId="77777777" w:rsidR="00CC1190" w:rsidRPr="00CC1190" w:rsidRDefault="00CC1190">
            <w:pPr>
              <w:widowControl w:val="0"/>
              <w:autoSpaceDE w:val="0"/>
              <w:autoSpaceDN w:val="0"/>
              <w:adjustRightInd w:val="0"/>
              <w:spacing w:after="0"/>
              <w:rPr>
                <w:sz w:val="22"/>
                <w:szCs w:val="22"/>
              </w:rPr>
            </w:pPr>
            <w:r w:rsidRPr="00CC1190">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41E996E" w14:textId="77777777" w:rsidR="00CC1190" w:rsidRPr="00CC1190" w:rsidRDefault="00CC1190">
            <w:pPr>
              <w:widowControl w:val="0"/>
              <w:autoSpaceDE w:val="0"/>
              <w:autoSpaceDN w:val="0"/>
              <w:adjustRightInd w:val="0"/>
              <w:spacing w:after="0"/>
              <w:rPr>
                <w:sz w:val="22"/>
                <w:szCs w:val="22"/>
              </w:rPr>
            </w:pPr>
            <w:r w:rsidRPr="00CC1190">
              <w:rPr>
                <w:sz w:val="22"/>
                <w:szCs w:val="22"/>
              </w:rPr>
              <w:t>http://www.opengis.net/spec/GeoTIFF/0.0/GeoAsciiParamsTag.type</w:t>
            </w:r>
          </w:p>
          <w:p w14:paraId="54F0FDC2" w14:textId="77777777" w:rsidR="00CC1190" w:rsidRPr="00CC1190" w:rsidRDefault="00CC1190">
            <w:pPr>
              <w:widowControl w:val="0"/>
              <w:autoSpaceDE w:val="0"/>
              <w:autoSpaceDN w:val="0"/>
              <w:adjustRightInd w:val="0"/>
              <w:spacing w:after="0"/>
              <w:rPr>
                <w:i/>
                <w:iCs/>
                <w:sz w:val="22"/>
                <w:szCs w:val="22"/>
              </w:rPr>
            </w:pPr>
            <w:r w:rsidRPr="00CC1190">
              <w:rPr>
                <w:i/>
                <w:iCs/>
                <w:sz w:val="22"/>
                <w:szCs w:val="22"/>
              </w:rPr>
              <w:t xml:space="preserve">The </w:t>
            </w:r>
            <w:proofErr w:type="spellStart"/>
            <w:r w:rsidRPr="00CC1190">
              <w:rPr>
                <w:i/>
                <w:iCs/>
                <w:sz w:val="22"/>
                <w:szCs w:val="22"/>
              </w:rPr>
              <w:t>GeoAsciiParamsTag</w:t>
            </w:r>
            <w:proofErr w:type="spellEnd"/>
            <w:r w:rsidRPr="00CC1190">
              <w:rPr>
                <w:i/>
                <w:iCs/>
                <w:sz w:val="22"/>
                <w:szCs w:val="22"/>
              </w:rPr>
              <w:t xml:space="preserve"> SHALL have type = ASCII</w:t>
            </w:r>
          </w:p>
        </w:tc>
      </w:tr>
    </w:tbl>
    <w:p w14:paraId="7C8D0D96" w14:textId="77777777" w:rsidR="00FC1F1E" w:rsidRDefault="00FC1F1E" w:rsidP="00FC1F1E">
      <w:pPr>
        <w:pStyle w:val="Heading2"/>
      </w:pPr>
      <w:bookmarkStart w:id="18" w:name="_Toc279222933"/>
      <w:r>
        <w:t xml:space="preserve">Requirements Class </w:t>
      </w:r>
      <w:proofErr w:type="spellStart"/>
      <w:r>
        <w:t>GeoKeyCode</w:t>
      </w:r>
      <w:bookmarkEnd w:id="1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FC1F1E" w:rsidRPr="00CD653B" w14:paraId="59B03A4E" w14:textId="77777777" w:rsidTr="004428A6">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A4F27A1" w14:textId="77777777" w:rsidR="00FC1F1E" w:rsidRPr="00CD653B" w:rsidRDefault="00FC1F1E" w:rsidP="004428A6">
            <w:pPr>
              <w:widowControl w:val="0"/>
              <w:autoSpaceDE w:val="0"/>
              <w:autoSpaceDN w:val="0"/>
              <w:adjustRightInd w:val="0"/>
              <w:spacing w:after="0"/>
              <w:rPr>
                <w:sz w:val="22"/>
                <w:szCs w:val="22"/>
              </w:rPr>
            </w:pPr>
            <w:r w:rsidRPr="00CD653B">
              <w:rPr>
                <w:b/>
                <w:bCs/>
                <w:sz w:val="22"/>
                <w:szCs w:val="22"/>
              </w:rPr>
              <w:t>Requirements Class</w:t>
            </w:r>
          </w:p>
        </w:tc>
      </w:tr>
      <w:tr w:rsidR="00FC1F1E" w:rsidRPr="00CD653B" w14:paraId="6760B136" w14:textId="77777777" w:rsidTr="004428A6">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8B9B4FA"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w:t>
            </w:r>
          </w:p>
        </w:tc>
      </w:tr>
      <w:tr w:rsidR="00FC1F1E" w:rsidRPr="00CD653B" w14:paraId="7FB118B1" w14:textId="77777777" w:rsidTr="004428A6">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B4F05"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932399"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http://www.opengis.net/spec/GeoTIFF/0.0/GeoKeyCode.undefined</w:t>
            </w:r>
          </w:p>
          <w:p w14:paraId="23C96193" w14:textId="77777777" w:rsidR="00FC1F1E" w:rsidRPr="00CD653B" w:rsidRDefault="00FC1F1E" w:rsidP="004428A6">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zero SHALL indicate intentionally omitted parameters</w:t>
            </w:r>
          </w:p>
        </w:tc>
      </w:tr>
      <w:tr w:rsidR="00FC1F1E" w:rsidRPr="00CD653B" w14:paraId="6F5AB002" w14:textId="77777777" w:rsidTr="004428A6">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0D4BC4"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2075A5" w14:textId="77777777" w:rsidR="00FC1F1E" w:rsidRPr="00CD653B" w:rsidRDefault="00FC1F1E" w:rsidP="004428A6">
            <w:pPr>
              <w:widowControl w:val="0"/>
              <w:autoSpaceDE w:val="0"/>
              <w:autoSpaceDN w:val="0"/>
              <w:adjustRightInd w:val="0"/>
              <w:spacing w:after="0"/>
              <w:rPr>
                <w:sz w:val="22"/>
                <w:szCs w:val="22"/>
              </w:rPr>
            </w:pPr>
            <w:r w:rsidRPr="00CD653B">
              <w:rPr>
                <w:sz w:val="22"/>
                <w:szCs w:val="22"/>
              </w:rPr>
              <w:t>http://www.opengis.net/spec/GeoTIFF/0.0/GeoKeyCode.userDefined</w:t>
            </w:r>
          </w:p>
          <w:p w14:paraId="154E13CF" w14:textId="77777777" w:rsidR="00FC1F1E" w:rsidRPr="00CD653B" w:rsidRDefault="00FC1F1E" w:rsidP="004428A6">
            <w:pPr>
              <w:widowControl w:val="0"/>
              <w:autoSpaceDE w:val="0"/>
              <w:autoSpaceDN w:val="0"/>
              <w:adjustRightInd w:val="0"/>
              <w:spacing w:after="0"/>
              <w:rPr>
                <w:sz w:val="22"/>
                <w:szCs w:val="22"/>
              </w:rPr>
            </w:pPr>
            <w:proofErr w:type="spellStart"/>
            <w:r w:rsidRPr="00CD653B">
              <w:rPr>
                <w:i/>
                <w:iCs/>
                <w:sz w:val="22"/>
                <w:szCs w:val="22"/>
              </w:rPr>
              <w:t>GeoKeys</w:t>
            </w:r>
            <w:proofErr w:type="spellEnd"/>
            <w:r w:rsidRPr="00CD653B">
              <w:rPr>
                <w:i/>
                <w:iCs/>
                <w:sz w:val="22"/>
                <w:szCs w:val="22"/>
              </w:rPr>
              <w:t xml:space="preserve"> with a value of 32767 SHALL indicate user-defined parameters</w:t>
            </w:r>
          </w:p>
        </w:tc>
      </w:tr>
    </w:tbl>
    <w:p w14:paraId="48F7FCEB" w14:textId="77777777" w:rsidR="00901E39" w:rsidRDefault="00901E39" w:rsidP="00901E39">
      <w:pPr>
        <w:pStyle w:val="Heading2"/>
      </w:pPr>
      <w:bookmarkStart w:id="19" w:name="_Toc279222934"/>
      <w:r>
        <w:t xml:space="preserve">Requirements Class </w:t>
      </w:r>
      <w:proofErr w:type="spellStart"/>
      <w:r>
        <w:t>GeodeticDatumGeoKey</w:t>
      </w:r>
      <w:bookmarkEnd w:id="1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0"/>
        <w:gridCol w:w="7506"/>
      </w:tblGrid>
      <w:tr w:rsidR="00901E39" w:rsidRPr="00901E39" w14:paraId="1D255EE0" w14:textId="77777777" w:rsidTr="00901E3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CAEAD3E" w14:textId="77777777" w:rsidR="00901E39" w:rsidRPr="00901E39" w:rsidRDefault="00901E39">
            <w:pPr>
              <w:widowControl w:val="0"/>
              <w:autoSpaceDE w:val="0"/>
              <w:autoSpaceDN w:val="0"/>
              <w:adjustRightInd w:val="0"/>
              <w:spacing w:after="0"/>
              <w:rPr>
                <w:sz w:val="22"/>
                <w:szCs w:val="22"/>
              </w:rPr>
            </w:pPr>
            <w:r w:rsidRPr="00901E39">
              <w:rPr>
                <w:b/>
                <w:bCs/>
                <w:sz w:val="22"/>
                <w:szCs w:val="22"/>
              </w:rPr>
              <w:t>Requirements Class</w:t>
            </w:r>
          </w:p>
        </w:tc>
      </w:tr>
      <w:tr w:rsidR="00901E39" w:rsidRPr="00901E39" w14:paraId="4CA715FA" w14:textId="77777777" w:rsidTr="00901E3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DB5890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t>
            </w:r>
          </w:p>
        </w:tc>
      </w:tr>
      <w:tr w:rsidR="00901E39" w:rsidRPr="00901E39" w14:paraId="164815C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02E393"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6E14A6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http://www.opengis.net/spec/GeoTIFF/0.0/GeodeticDatumGeoKey.ArchaicDatum</w:t>
            </w:r>
          </w:p>
          <w:p w14:paraId="2BEF4C1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6900-6999 SHALL be Archaic Datum</w:t>
            </w:r>
          </w:p>
        </w:tc>
      </w:tr>
      <w:tr w:rsidR="00901E39" w:rsidRPr="00901E39" w14:paraId="5DBE29B9"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6786F4C"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52A80D"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http://www.opengis.net/spec/GeoTIFF/0.0/GeodeticDatumGeoKey.EPSGDatum</w:t>
            </w:r>
          </w:p>
          <w:p w14:paraId="3F05D4B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6200-6999 SHALL be EPSG Datum Based on EPSG Datum</w:t>
            </w:r>
          </w:p>
        </w:tc>
      </w:tr>
      <w:tr w:rsidR="00901E39" w:rsidRPr="00901E39" w14:paraId="18880422"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5395B7"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A382D2"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http://www.opengis.net/spec/GeoTIFF/0.0/GeodeticDatumGeoKey.EPSGEllipsoid</w:t>
            </w:r>
          </w:p>
          <w:p w14:paraId="53DE76FF"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6000-6199 SHALL be EPSG Datum Based on Ellipsoid only</w:t>
            </w:r>
          </w:p>
        </w:tc>
      </w:tr>
      <w:tr w:rsidR="00901E39" w:rsidRPr="00901E39" w14:paraId="501437F0"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134A9E"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226711"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http://www.opengis.net/spec/GeoTIFF/0.0/GeodeticDatumGeoKey.obsolete</w:t>
            </w:r>
          </w:p>
          <w:p w14:paraId="02D8BE96"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1-1000 SHALL be obsolete EPSG/POSC Datum Codes</w:t>
            </w:r>
          </w:p>
        </w:tc>
      </w:tr>
      <w:tr w:rsidR="00901E39" w:rsidRPr="00901E39" w14:paraId="7A791727"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B2DBEA"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AB75CE"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http://www.opengis.net/spec/GeoTIFF/0.0/GeodeticDatumGeoKey.private</w:t>
            </w:r>
          </w:p>
          <w:p w14:paraId="56D3127D"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32768-65535 SHALL be private</w:t>
            </w:r>
          </w:p>
        </w:tc>
      </w:tr>
      <w:tr w:rsidR="00901E39" w:rsidRPr="00901E39" w14:paraId="717B8A06" w14:textId="77777777" w:rsidTr="00901E39">
        <w:tblPrEx>
          <w:tblBorders>
            <w:top w:val="none" w:sz="0" w:space="0" w:color="auto"/>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7A39E4"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60BAA14"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http://www.opengis.net/spec/GeoTIFF/0.0/GeodeticDatumGeoKey.reserved</w:t>
            </w:r>
          </w:p>
          <w:p w14:paraId="3888C1B2"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1001-5999 and 7000-32766 SHALL be reserved</w:t>
            </w:r>
          </w:p>
        </w:tc>
      </w:tr>
      <w:tr w:rsidR="00901E39" w:rsidRPr="00901E39" w14:paraId="5C9C7C56" w14:textId="77777777" w:rsidTr="00901E39">
        <w:tblPrEx>
          <w:tblBorders>
            <w:top w:val="none" w:sz="0" w:space="0" w:color="auto"/>
            <w:bottom w:val="single" w:sz="8" w:space="0" w:color="6D6D6D"/>
          </w:tblBorders>
        </w:tblPrEx>
        <w:tc>
          <w:tcPr>
            <w:tcW w:w="762"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6B0982" w14:textId="77777777" w:rsidR="00901E39" w:rsidRPr="00901E39" w:rsidRDefault="00901E39">
            <w:pPr>
              <w:widowControl w:val="0"/>
              <w:autoSpaceDE w:val="0"/>
              <w:autoSpaceDN w:val="0"/>
              <w:adjustRightInd w:val="0"/>
              <w:spacing w:after="0"/>
              <w:rPr>
                <w:sz w:val="22"/>
                <w:szCs w:val="22"/>
              </w:rPr>
            </w:pPr>
            <w:r w:rsidRPr="00901E39">
              <w:rPr>
                <w:sz w:val="22"/>
                <w:szCs w:val="22"/>
              </w:rPr>
              <w:t>Requirement</w:t>
            </w:r>
          </w:p>
        </w:tc>
        <w:tc>
          <w:tcPr>
            <w:tcW w:w="4238"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58877C" w14:textId="77777777" w:rsidR="00901E39" w:rsidRPr="00901E39" w:rsidRDefault="00901E39">
            <w:pPr>
              <w:widowControl w:val="0"/>
              <w:autoSpaceDE w:val="0"/>
              <w:autoSpaceDN w:val="0"/>
              <w:adjustRightInd w:val="0"/>
              <w:spacing w:after="0"/>
              <w:rPr>
                <w:sz w:val="22"/>
                <w:szCs w:val="22"/>
              </w:rPr>
            </w:pPr>
            <w:r w:rsidRPr="00901E39">
              <w:rPr>
                <w:sz w:val="22"/>
                <w:szCs w:val="22"/>
              </w:rPr>
              <w:t>http://www.opengis.net/spec/GeoTIFF/0.0/GeodeticDatumGeoKey.WGSDatum</w:t>
            </w:r>
          </w:p>
          <w:p w14:paraId="13526FEC" w14:textId="77777777" w:rsidR="00901E39" w:rsidRPr="00901E39" w:rsidRDefault="00901E39">
            <w:pPr>
              <w:widowControl w:val="0"/>
              <w:autoSpaceDE w:val="0"/>
              <w:autoSpaceDN w:val="0"/>
              <w:adjustRightInd w:val="0"/>
              <w:spacing w:after="0"/>
              <w:rPr>
                <w:sz w:val="22"/>
                <w:szCs w:val="22"/>
              </w:rPr>
            </w:pPr>
            <w:proofErr w:type="spellStart"/>
            <w:r w:rsidRPr="00901E39">
              <w:rPr>
                <w:i/>
                <w:iCs/>
                <w:sz w:val="22"/>
                <w:szCs w:val="22"/>
              </w:rPr>
              <w:t>GeodeticDatumGeoKey</w:t>
            </w:r>
            <w:proofErr w:type="spellEnd"/>
            <w:r w:rsidRPr="00901E39">
              <w:rPr>
                <w:i/>
                <w:iCs/>
                <w:sz w:val="22"/>
                <w:szCs w:val="22"/>
              </w:rPr>
              <w:t xml:space="preserve"> values in the range 6322-6327 SHALL be WGS Datum</w:t>
            </w:r>
          </w:p>
        </w:tc>
      </w:tr>
    </w:tbl>
    <w:p w14:paraId="24A89AC3" w14:textId="77777777" w:rsidR="00901E39" w:rsidRDefault="00901E39" w:rsidP="00885944">
      <w:pPr>
        <w:pStyle w:val="Heading2"/>
      </w:pPr>
      <w:bookmarkStart w:id="20" w:name="_Toc279222935"/>
      <w:r>
        <w:t xml:space="preserve">Requirements Class </w:t>
      </w:r>
      <w:proofErr w:type="spellStart"/>
      <w:r>
        <w:t>GeogAngularUnitsGeoKey</w:t>
      </w:r>
      <w:bookmarkEnd w:id="2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2EA3B322"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345EDAC"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0D8C2605"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91BF49E"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w:t>
            </w:r>
          </w:p>
        </w:tc>
      </w:tr>
      <w:tr w:rsidR="00901E39" w:rsidRPr="00885944" w14:paraId="4889649C" w14:textId="77777777" w:rsidTr="00885944">
        <w:tblPrEx>
          <w:tblBorders>
            <w:top w:val="none" w:sz="0" w:space="0" w:color="auto"/>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49B453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BA253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http://www.opengis.net/spec/GeoTIFF/0.0/GeogAngularUnitsGeoKey.ID</w:t>
            </w:r>
          </w:p>
          <w:p w14:paraId="7731B212"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ID = 2054</w:t>
            </w:r>
          </w:p>
        </w:tc>
      </w:tr>
      <w:tr w:rsidR="00901E39" w:rsidRPr="00885944" w14:paraId="1B81CD90" w14:textId="77777777" w:rsidTr="00885944">
        <w:tblPrEx>
          <w:tblBorders>
            <w:top w:val="none" w:sz="0" w:space="0" w:color="auto"/>
            <w:bottom w:val="single" w:sz="8" w:space="0" w:color="6D6D6D"/>
          </w:tblBorders>
        </w:tblPrEx>
        <w:tc>
          <w:tcPr>
            <w:tcW w:w="726"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9E5891D"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74"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CA1292"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http://www.opengis.net/spec/GeoTIFF/0.0/GeogAngularUnitsGeoKey.type</w:t>
            </w:r>
          </w:p>
          <w:p w14:paraId="4437609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GeogAngularUnitsGeoKey</w:t>
            </w:r>
            <w:proofErr w:type="spellEnd"/>
            <w:r w:rsidRPr="00885944">
              <w:rPr>
                <w:i/>
                <w:iCs/>
                <w:sz w:val="22"/>
                <w:szCs w:val="22"/>
              </w:rPr>
              <w:t xml:space="preserve"> SHALL have type = SHORT</w:t>
            </w:r>
          </w:p>
        </w:tc>
      </w:tr>
    </w:tbl>
    <w:p w14:paraId="5DB7CA14" w14:textId="77777777" w:rsidR="00901E39" w:rsidRDefault="00901E39" w:rsidP="00885944">
      <w:pPr>
        <w:pStyle w:val="Heading2"/>
      </w:pPr>
      <w:bookmarkStart w:id="21" w:name="_Toc279222936"/>
      <w:r>
        <w:t xml:space="preserve">Requirements Class </w:t>
      </w:r>
      <w:proofErr w:type="spellStart"/>
      <w:r>
        <w:t>GeogAngularUnitSizeGeoKey</w:t>
      </w:r>
      <w:bookmarkEnd w:id="2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30D6A8C4" w14:textId="77777777" w:rsidTr="00885944">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D04704"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61B45F53" w14:textId="77777777" w:rsidTr="00885944">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6152B3D"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w:t>
            </w:r>
          </w:p>
        </w:tc>
      </w:tr>
      <w:tr w:rsidR="00901E39" w:rsidRPr="00885944" w14:paraId="5EDFE572"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B9EDCF"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E5054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http://www.opengis.net/spec/GeoTIFF/0.0/GeogAngularUnitSizeGeoKey.ID</w:t>
            </w:r>
          </w:p>
          <w:p w14:paraId="3F09326A"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ID = 2055</w:t>
            </w:r>
          </w:p>
        </w:tc>
      </w:tr>
      <w:tr w:rsidR="00901E39" w:rsidRPr="00885944" w14:paraId="2AE313EF" w14:textId="77777777" w:rsidTr="00885944">
        <w:tblPrEx>
          <w:tblBorders>
            <w:top w:val="none" w:sz="0" w:space="0" w:color="auto"/>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72378E"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ECA2711"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http://www.opengis.net/spec/GeoTIFF/0.0/GeogAngularUnitSizeGeoKey.type</w:t>
            </w:r>
          </w:p>
          <w:p w14:paraId="7C4980E7"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GeogAngularUnitSizeGeoKey</w:t>
            </w:r>
            <w:proofErr w:type="spellEnd"/>
            <w:r w:rsidRPr="00885944">
              <w:rPr>
                <w:i/>
                <w:iCs/>
                <w:sz w:val="22"/>
                <w:szCs w:val="22"/>
              </w:rPr>
              <w:t xml:space="preserve"> SHALL have type = DOUBLE</w:t>
            </w:r>
          </w:p>
        </w:tc>
      </w:tr>
      <w:tr w:rsidR="00901E39" w:rsidRPr="00885944" w14:paraId="3E184507" w14:textId="77777777" w:rsidTr="00885944">
        <w:tblPrEx>
          <w:tblBorders>
            <w:top w:val="none" w:sz="0" w:space="0" w:color="auto"/>
            <w:bottom w:val="single" w:sz="8" w:space="0" w:color="6D6D6D"/>
          </w:tblBorders>
        </w:tblPrEx>
        <w:tc>
          <w:tcPr>
            <w:tcW w:w="695"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4806E98"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305"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1FB4F5"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http://www.opengis.net/spec/GeoTIFF/0.0/GeogAngularUnitSizeGeoKey.units</w:t>
            </w:r>
          </w:p>
          <w:p w14:paraId="116DD886"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units of the </w:t>
            </w:r>
            <w:proofErr w:type="spellStart"/>
            <w:r w:rsidRPr="00885944">
              <w:rPr>
                <w:i/>
                <w:iCs/>
                <w:sz w:val="22"/>
                <w:szCs w:val="22"/>
              </w:rPr>
              <w:t>GeogAngularUnitSizeGeoKey</w:t>
            </w:r>
            <w:proofErr w:type="spellEnd"/>
            <w:r w:rsidRPr="00885944">
              <w:rPr>
                <w:i/>
                <w:iCs/>
                <w:sz w:val="22"/>
                <w:szCs w:val="22"/>
              </w:rPr>
              <w:t xml:space="preserve"> SHALL be radians</w:t>
            </w:r>
          </w:p>
        </w:tc>
      </w:tr>
    </w:tbl>
    <w:p w14:paraId="441CE7CC" w14:textId="77777777" w:rsidR="00901E39" w:rsidRDefault="00901E39" w:rsidP="00885944">
      <w:pPr>
        <w:pStyle w:val="Heading2"/>
      </w:pPr>
      <w:bookmarkStart w:id="22" w:name="_Toc279222937"/>
      <w:r>
        <w:t xml:space="preserve">Requirements Class </w:t>
      </w:r>
      <w:proofErr w:type="spellStart"/>
      <w:r>
        <w:t>GeogAzimuthUnitsGeoKey</w:t>
      </w:r>
      <w:bookmarkEnd w:id="2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85944" w14:paraId="1BC77657"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3F5572D" w14:textId="77777777" w:rsidR="00901E39" w:rsidRPr="00885944" w:rsidRDefault="00901E39">
            <w:pPr>
              <w:widowControl w:val="0"/>
              <w:autoSpaceDE w:val="0"/>
              <w:autoSpaceDN w:val="0"/>
              <w:adjustRightInd w:val="0"/>
              <w:spacing w:after="0"/>
              <w:rPr>
                <w:sz w:val="22"/>
                <w:szCs w:val="22"/>
              </w:rPr>
            </w:pPr>
            <w:r w:rsidRPr="00885944">
              <w:rPr>
                <w:b/>
                <w:bCs/>
                <w:sz w:val="22"/>
                <w:szCs w:val="22"/>
              </w:rPr>
              <w:t>Requirements Class</w:t>
            </w:r>
          </w:p>
        </w:tc>
      </w:tr>
      <w:tr w:rsidR="00901E39" w:rsidRPr="00885944" w14:paraId="78B4B0B0"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E13B6F4"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w:t>
            </w:r>
          </w:p>
        </w:tc>
      </w:tr>
      <w:tr w:rsidR="00901E39" w:rsidRPr="00885944" w14:paraId="61CE76C1" w14:textId="77777777" w:rsidTr="00823FC7">
        <w:tblPrEx>
          <w:tblBorders>
            <w:top w:val="none" w:sz="0" w:space="0" w:color="auto"/>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6EB3670"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94531C"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http://www.opengis.net/spec/GeoTIFF/0.0/GeogAzimuthUnitsGeoKey.ID</w:t>
            </w:r>
          </w:p>
          <w:p w14:paraId="7D452CA3"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ID = 2060</w:t>
            </w:r>
          </w:p>
        </w:tc>
      </w:tr>
      <w:tr w:rsidR="00901E39" w:rsidRPr="00885944" w14:paraId="10447C04" w14:textId="77777777" w:rsidTr="00823FC7">
        <w:tblPrEx>
          <w:tblBorders>
            <w:top w:val="none" w:sz="0" w:space="0" w:color="auto"/>
            <w:bottom w:val="single" w:sz="8" w:space="0" w:color="6D6D6D"/>
          </w:tblBorders>
        </w:tblPrEx>
        <w:tc>
          <w:tcPr>
            <w:tcW w:w="72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AEA899" w14:textId="77777777" w:rsidR="00901E39" w:rsidRPr="00885944" w:rsidRDefault="00901E39">
            <w:pPr>
              <w:widowControl w:val="0"/>
              <w:autoSpaceDE w:val="0"/>
              <w:autoSpaceDN w:val="0"/>
              <w:adjustRightInd w:val="0"/>
              <w:spacing w:after="0"/>
              <w:rPr>
                <w:sz w:val="22"/>
                <w:szCs w:val="22"/>
              </w:rPr>
            </w:pPr>
            <w:r w:rsidRPr="00885944">
              <w:rPr>
                <w:sz w:val="22"/>
                <w:szCs w:val="22"/>
              </w:rPr>
              <w:t>Requirement</w:t>
            </w:r>
          </w:p>
        </w:tc>
        <w:tc>
          <w:tcPr>
            <w:tcW w:w="428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F86D14B" w14:textId="77777777" w:rsidR="00901E39" w:rsidRPr="00885944" w:rsidRDefault="00901E39">
            <w:pPr>
              <w:widowControl w:val="0"/>
              <w:autoSpaceDE w:val="0"/>
              <w:autoSpaceDN w:val="0"/>
              <w:adjustRightInd w:val="0"/>
              <w:spacing w:after="0"/>
              <w:rPr>
                <w:sz w:val="22"/>
                <w:szCs w:val="22"/>
              </w:rPr>
            </w:pPr>
            <w:r w:rsidRPr="00885944">
              <w:rPr>
                <w:sz w:val="22"/>
                <w:szCs w:val="22"/>
              </w:rPr>
              <w:t>http://www.opengis.net/spec/GeoTIFF/0.0/GeogAzimuthUnitsGeoKey.type</w:t>
            </w:r>
          </w:p>
          <w:p w14:paraId="221810AD" w14:textId="77777777" w:rsidR="00901E39" w:rsidRPr="00885944" w:rsidRDefault="00901E39">
            <w:pPr>
              <w:widowControl w:val="0"/>
              <w:autoSpaceDE w:val="0"/>
              <w:autoSpaceDN w:val="0"/>
              <w:adjustRightInd w:val="0"/>
              <w:spacing w:after="0"/>
              <w:rPr>
                <w:sz w:val="22"/>
                <w:szCs w:val="22"/>
              </w:rPr>
            </w:pPr>
            <w:r w:rsidRPr="00885944">
              <w:rPr>
                <w:i/>
                <w:iCs/>
                <w:sz w:val="22"/>
                <w:szCs w:val="22"/>
              </w:rPr>
              <w:t xml:space="preserve">The </w:t>
            </w:r>
            <w:proofErr w:type="spellStart"/>
            <w:r w:rsidRPr="00885944">
              <w:rPr>
                <w:i/>
                <w:iCs/>
                <w:sz w:val="22"/>
                <w:szCs w:val="22"/>
              </w:rPr>
              <w:t>GeogAzimuthUnitsGeoKey</w:t>
            </w:r>
            <w:proofErr w:type="spellEnd"/>
            <w:r w:rsidRPr="00885944">
              <w:rPr>
                <w:i/>
                <w:iCs/>
                <w:sz w:val="22"/>
                <w:szCs w:val="22"/>
              </w:rPr>
              <w:t xml:space="preserve"> SHALL have type = SHORT</w:t>
            </w:r>
          </w:p>
        </w:tc>
      </w:tr>
    </w:tbl>
    <w:p w14:paraId="2E565DA7" w14:textId="77777777" w:rsidR="00901E39" w:rsidRDefault="00901E39" w:rsidP="00885944">
      <w:pPr>
        <w:pStyle w:val="Heading2"/>
      </w:pPr>
      <w:bookmarkStart w:id="23" w:name="_Toc279222938"/>
      <w:r>
        <w:t xml:space="preserve">Requirements Class </w:t>
      </w:r>
      <w:proofErr w:type="spellStart"/>
      <w:r>
        <w:t>GeogCitationGeoKey</w:t>
      </w:r>
      <w:bookmarkEnd w:id="2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71"/>
        <w:gridCol w:w="7485"/>
      </w:tblGrid>
      <w:tr w:rsidR="00901E39" w:rsidRPr="00823FC7" w14:paraId="7748A505" w14:textId="77777777" w:rsidTr="00823FC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2538BFC"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04A20F7" w14:textId="77777777" w:rsidTr="00823FC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8EFAB4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w:t>
            </w:r>
          </w:p>
        </w:tc>
      </w:tr>
      <w:tr w:rsidR="00901E39" w:rsidRPr="00823FC7" w14:paraId="7C5F02D2" w14:textId="77777777" w:rsidTr="00823FC7">
        <w:tblPrEx>
          <w:tblBorders>
            <w:top w:val="none" w:sz="0" w:space="0" w:color="auto"/>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DF4C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94AF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http://www.opengis.net/spec/GeoTIFF/0.0/GeogCitationGeoKey.ID</w:t>
            </w:r>
          </w:p>
          <w:p w14:paraId="76281FF5"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ID = 2049</w:t>
            </w:r>
          </w:p>
        </w:tc>
      </w:tr>
      <w:tr w:rsidR="00901E39" w:rsidRPr="00823FC7" w14:paraId="28C9B0B3" w14:textId="77777777" w:rsidTr="00823FC7">
        <w:tblPrEx>
          <w:tblBorders>
            <w:top w:val="none" w:sz="0" w:space="0" w:color="auto"/>
            <w:bottom w:val="single" w:sz="8" w:space="0" w:color="6D6D6D"/>
          </w:tblBorders>
        </w:tblPrEx>
        <w:tc>
          <w:tcPr>
            <w:tcW w:w="77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C263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2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5272B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http://www.opengis.net/spec/GeoTIFF/0.0/GeogCitationGeoKey.type</w:t>
            </w:r>
          </w:p>
          <w:p w14:paraId="0508419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GeogCitationGeoKey</w:t>
            </w:r>
            <w:proofErr w:type="spellEnd"/>
            <w:r w:rsidRPr="00823FC7">
              <w:rPr>
                <w:i/>
                <w:iCs/>
                <w:sz w:val="22"/>
                <w:szCs w:val="22"/>
              </w:rPr>
              <w:t xml:space="preserve"> SHALL have type = ASCII</w:t>
            </w:r>
          </w:p>
        </w:tc>
      </w:tr>
    </w:tbl>
    <w:p w14:paraId="5C8C9140" w14:textId="77777777" w:rsidR="00901E39" w:rsidRDefault="00901E39" w:rsidP="00823FC7">
      <w:pPr>
        <w:pStyle w:val="Heading2"/>
      </w:pPr>
      <w:bookmarkStart w:id="24" w:name="_Toc279222939"/>
      <w:r>
        <w:t xml:space="preserve">Requirements Class </w:t>
      </w:r>
      <w:proofErr w:type="spellStart"/>
      <w:r>
        <w:t>GeogEllipsoidGeoKey</w:t>
      </w:r>
      <w:bookmarkEnd w:id="2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333F2C82"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7AD365E"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450ECBE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99B4BD3"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w:t>
            </w:r>
          </w:p>
        </w:tc>
      </w:tr>
      <w:tr w:rsidR="00901E39" w:rsidRPr="003E3EBD" w14:paraId="6350885F"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B02AD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867509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http://www.opengis.net/spec/GeoTIFF/0.0/GeogEllipsoidGeoKey.EPSGEllipsoid</w:t>
            </w:r>
          </w:p>
          <w:p w14:paraId="2E8C9C2F"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7000-7999 SHALL be EPSG Ellipsoid Codes</w:t>
            </w:r>
          </w:p>
        </w:tc>
      </w:tr>
      <w:tr w:rsidR="00901E39" w:rsidRPr="003E3EBD" w14:paraId="2E08DBAC"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8C816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4DEF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http://www.opengis.net/spec/GeoTIFF/0.0/GeogEllipsoidGeoKey.ID</w:t>
            </w:r>
          </w:p>
          <w:p w14:paraId="28D9290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ID = 2056</w:t>
            </w:r>
          </w:p>
        </w:tc>
      </w:tr>
      <w:tr w:rsidR="00901E39" w:rsidRPr="003E3EBD" w14:paraId="3BF702A3"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4E02A4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6C3BD7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http://www.opengis.net/spec/GeoTIFF/0.0/GeogEllipsoidGeoKey.obsolete</w:t>
            </w:r>
          </w:p>
          <w:p w14:paraId="5E49455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1-1000 SHALL be obsolete EPSG/POSC Datum Codes</w:t>
            </w:r>
          </w:p>
        </w:tc>
      </w:tr>
      <w:tr w:rsidR="00901E39" w:rsidRPr="003E3EBD" w14:paraId="5E546A84"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2CF8B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4F361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http://www.opengis.net/spec/GeoTIFF/0.0/GeogEllipsoidGeoKey.private</w:t>
            </w:r>
          </w:p>
          <w:p w14:paraId="6FDBCD00"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32768-65535 SHALL be private</w:t>
            </w:r>
          </w:p>
        </w:tc>
      </w:tr>
      <w:tr w:rsidR="00901E39" w:rsidRPr="003E3EBD" w14:paraId="30B69A08" w14:textId="77777777" w:rsidTr="003E3EBD">
        <w:tblPrEx>
          <w:tblBorders>
            <w:top w:val="none" w:sz="0" w:space="0" w:color="auto"/>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7872AF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788E8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http://www.opengis.net/spec/GeoTIFF/0.0/GeogEllipsoidGeoKey.reserved</w:t>
            </w:r>
          </w:p>
          <w:p w14:paraId="6A393BC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GeogEllipsoidGeoKey</w:t>
            </w:r>
            <w:proofErr w:type="spellEnd"/>
            <w:r w:rsidRPr="003E3EBD">
              <w:rPr>
                <w:i/>
                <w:iCs/>
                <w:sz w:val="22"/>
                <w:szCs w:val="22"/>
              </w:rPr>
              <w:t xml:space="preserve"> values in the range 1001-6999 and 8000-32766 SHALL be reserved</w:t>
            </w:r>
          </w:p>
        </w:tc>
      </w:tr>
      <w:tr w:rsidR="00901E39" w:rsidRPr="003E3EBD" w14:paraId="1A729AC1" w14:textId="77777777" w:rsidTr="003E3EBD">
        <w:tblPrEx>
          <w:tblBorders>
            <w:top w:val="none" w:sz="0" w:space="0" w:color="auto"/>
            <w:bottom w:val="single" w:sz="8" w:space="0" w:color="6D6D6D"/>
          </w:tblBorders>
        </w:tblPrEx>
        <w:tc>
          <w:tcPr>
            <w:tcW w:w="57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3FF7D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2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1442F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http://www.opengis.net/spec/GeoTIFF/0.0/GeogEllipsoidGeoKey.type</w:t>
            </w:r>
          </w:p>
          <w:p w14:paraId="195985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GeogEllipsoidGeoKey</w:t>
            </w:r>
            <w:proofErr w:type="spellEnd"/>
            <w:r w:rsidRPr="003E3EBD">
              <w:rPr>
                <w:i/>
                <w:iCs/>
                <w:sz w:val="22"/>
                <w:szCs w:val="22"/>
              </w:rPr>
              <w:t xml:space="preserve"> SHALL have type = SHORT</w:t>
            </w:r>
          </w:p>
        </w:tc>
      </w:tr>
    </w:tbl>
    <w:p w14:paraId="39A79B8E" w14:textId="77777777" w:rsidR="00901E39" w:rsidRDefault="00901E39" w:rsidP="00823FC7">
      <w:pPr>
        <w:pStyle w:val="Heading2"/>
      </w:pPr>
      <w:bookmarkStart w:id="25" w:name="_Toc279222940"/>
      <w:r>
        <w:t xml:space="preserve">Requirements Class </w:t>
      </w:r>
      <w:proofErr w:type="spellStart"/>
      <w:r>
        <w:t>GeogGeodeticDatumGeoKey</w:t>
      </w:r>
      <w:bookmarkEnd w:id="2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2A4BB6AB"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E076E53"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634E64F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AB8FC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w:t>
            </w:r>
          </w:p>
        </w:tc>
      </w:tr>
      <w:tr w:rsidR="00901E39" w14:paraId="6804EE6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1833D4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2D3A55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http://www.opengis.net/spec/GeoTIFF/0.0/GeogGeodeticDatumGeoKey.ID</w:t>
            </w:r>
          </w:p>
          <w:p w14:paraId="7C79CEF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ID = 2050</w:t>
            </w:r>
          </w:p>
        </w:tc>
      </w:tr>
      <w:tr w:rsidR="00901E39" w14:paraId="24763B11"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03BEDF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6250E2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http://www.opengis.net/spec/GeoTIFF/0.0/GeogGeodeticDatumGeoKey.type</w:t>
            </w:r>
          </w:p>
          <w:p w14:paraId="469D87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GeogCitationGeoKey</w:t>
            </w:r>
            <w:proofErr w:type="spellEnd"/>
            <w:r w:rsidRPr="003E3EBD">
              <w:rPr>
                <w:i/>
                <w:iCs/>
                <w:sz w:val="22"/>
                <w:szCs w:val="22"/>
              </w:rPr>
              <w:t xml:space="preserve"> SHALL have type = SHORT</w:t>
            </w:r>
          </w:p>
        </w:tc>
      </w:tr>
    </w:tbl>
    <w:p w14:paraId="66C4CC52" w14:textId="77777777" w:rsidR="00901E39" w:rsidRDefault="00901E39" w:rsidP="00823FC7">
      <w:pPr>
        <w:pStyle w:val="Heading2"/>
      </w:pPr>
      <w:bookmarkStart w:id="26" w:name="_Toc279222941"/>
      <w:r>
        <w:t xml:space="preserve">Requirements Class </w:t>
      </w:r>
      <w:proofErr w:type="spellStart"/>
      <w:r>
        <w:t>GeogInvFlatteningGeoKey</w:t>
      </w:r>
      <w:bookmarkEnd w:id="2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62282D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DF5B2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37CC03B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593C2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w:t>
            </w:r>
          </w:p>
        </w:tc>
      </w:tr>
      <w:tr w:rsidR="00901E39" w14:paraId="6CAD20C3" w14:textId="77777777" w:rsidTr="003E3EBD">
        <w:tblPrEx>
          <w:tblBorders>
            <w:top w:val="none" w:sz="0" w:space="0" w:color="auto"/>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B787A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DBFB6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http://www.opengis.net/spec/GeoTIFF/0.0/GeogInvFlatteningGeoKey.ID</w:t>
            </w:r>
          </w:p>
          <w:p w14:paraId="4948107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ID = 2059</w:t>
            </w:r>
          </w:p>
        </w:tc>
      </w:tr>
      <w:tr w:rsidR="00901E39" w14:paraId="3B5FC8B0" w14:textId="77777777" w:rsidTr="003E3EBD">
        <w:tblPrEx>
          <w:tblBorders>
            <w:top w:val="none" w:sz="0" w:space="0" w:color="auto"/>
            <w:bottom w:val="single" w:sz="8" w:space="0" w:color="6D6D6D"/>
          </w:tblBorders>
        </w:tblPrEx>
        <w:tc>
          <w:tcPr>
            <w:tcW w:w="727"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CED02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73"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1133C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http://www.opengis.net/spec/GeoTIFF/0.0/GeogInvFlatteningGeoKey.type</w:t>
            </w:r>
          </w:p>
          <w:p w14:paraId="19F3DC8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GeogInvFlatteningGeoKey</w:t>
            </w:r>
            <w:proofErr w:type="spellEnd"/>
            <w:r w:rsidRPr="003E3EBD">
              <w:rPr>
                <w:i/>
                <w:iCs/>
                <w:sz w:val="22"/>
                <w:szCs w:val="22"/>
              </w:rPr>
              <w:t xml:space="preserve"> SHALL have type = DOUBLE</w:t>
            </w:r>
          </w:p>
        </w:tc>
      </w:tr>
    </w:tbl>
    <w:p w14:paraId="64A2D0C4" w14:textId="77777777" w:rsidR="00901E39" w:rsidRDefault="00901E39" w:rsidP="00823FC7">
      <w:pPr>
        <w:pStyle w:val="Heading2"/>
      </w:pPr>
      <w:bookmarkStart w:id="27" w:name="_Toc279222942"/>
      <w:r>
        <w:t xml:space="preserve">Requirements Class </w:t>
      </w:r>
      <w:proofErr w:type="spellStart"/>
      <w:r>
        <w:t>GeogLinearUnitsGeoKey</w:t>
      </w:r>
      <w:bookmarkEnd w:id="2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0C18FE76"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52FDE52"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1429619F"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E6BA6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w:t>
            </w:r>
          </w:p>
        </w:tc>
      </w:tr>
      <w:tr w:rsidR="00901E39" w14:paraId="52FA7E78"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92C65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FA6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http://www.opengis.net/spec/GeoTIFF/0.0/GeogLinearUnitsGeoKey.angular</w:t>
            </w:r>
          </w:p>
          <w:p w14:paraId="70283EB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9100-9199 SHALL be EPSG angular units</w:t>
            </w:r>
          </w:p>
        </w:tc>
      </w:tr>
      <w:tr w:rsidR="00901E39" w14:paraId="43C5C30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ED29DD4"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FDBED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http://www.opengis.net/spec/GeoTIFF/0.0/GeogLinearUnitsGeoKey.ID</w:t>
            </w:r>
          </w:p>
          <w:p w14:paraId="418FC6AD"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ID = 2052</w:t>
            </w:r>
          </w:p>
        </w:tc>
      </w:tr>
      <w:tr w:rsidR="00901E39" w14:paraId="607051DD"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4D69CE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84E5C2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http://www.opengis.net/spec/GeoTIFF/0.0/GeogLinearUnitsGeoKey.linear</w:t>
            </w:r>
          </w:p>
          <w:p w14:paraId="413319C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9000-9099 SHALL be EPSG linear units</w:t>
            </w:r>
          </w:p>
        </w:tc>
      </w:tr>
      <w:tr w:rsidR="00901E39" w14:paraId="2C555A8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01671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DC0AE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http://www.opengis.net/spec/GeoTIFF/0.0/GeogLinearUnitsGeoKey.obsolete</w:t>
            </w:r>
          </w:p>
          <w:p w14:paraId="749C5427"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1-2000 SHALL be obsolete GeoTIFF Codes</w:t>
            </w:r>
          </w:p>
        </w:tc>
      </w:tr>
      <w:tr w:rsidR="00901E39" w14:paraId="2E72897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17D9D9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129EF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http://www.opengis.net/spec/GeoTIFF/0.0/GeogLinearUnitsGeoKey.private</w:t>
            </w:r>
          </w:p>
          <w:p w14:paraId="0468402C"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32768-65535 SHALL be private</w:t>
            </w:r>
          </w:p>
        </w:tc>
      </w:tr>
      <w:tr w:rsidR="00901E39" w14:paraId="28C3ACD0" w14:textId="77777777" w:rsidTr="003E3EBD">
        <w:tblPrEx>
          <w:tblBorders>
            <w:top w:val="none" w:sz="0" w:space="0" w:color="auto"/>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0F63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856FF7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http://www.opengis.net/spec/GeoTIFF/0.0/GeogLinearUnitsGeoKey.reserved</w:t>
            </w:r>
          </w:p>
          <w:p w14:paraId="5C93AF9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GeogLinearUnitsGeoKey</w:t>
            </w:r>
            <w:proofErr w:type="spellEnd"/>
            <w:r w:rsidRPr="003E3EBD">
              <w:rPr>
                <w:i/>
                <w:iCs/>
                <w:sz w:val="22"/>
                <w:szCs w:val="22"/>
              </w:rPr>
              <w:t xml:space="preserve"> values in the range 2001-8999 SHALL be reserved</w:t>
            </w:r>
          </w:p>
        </w:tc>
      </w:tr>
      <w:tr w:rsidR="00901E39" w14:paraId="0EC652E9" w14:textId="77777777" w:rsidTr="003E3EBD">
        <w:tblPrEx>
          <w:tblBorders>
            <w:top w:val="none" w:sz="0" w:space="0" w:color="auto"/>
            <w:bottom w:val="single" w:sz="8" w:space="0" w:color="6D6D6D"/>
          </w:tblBorders>
        </w:tblPrEx>
        <w:tc>
          <w:tcPr>
            <w:tcW w:w="6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C97E8D"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08E301"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http://www.opengis.net/spec/GeoTIFF/0.0/GeogLinearUnitsGeoKey.type</w:t>
            </w:r>
          </w:p>
          <w:p w14:paraId="45F979E6"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GeogLinearUnitsGeoKey</w:t>
            </w:r>
            <w:proofErr w:type="spellEnd"/>
            <w:r w:rsidRPr="003E3EBD">
              <w:rPr>
                <w:i/>
                <w:iCs/>
                <w:sz w:val="22"/>
                <w:szCs w:val="22"/>
              </w:rPr>
              <w:t xml:space="preserve"> SHALL have type = DOUBLE</w:t>
            </w:r>
          </w:p>
        </w:tc>
      </w:tr>
    </w:tbl>
    <w:p w14:paraId="69676CC3" w14:textId="77777777" w:rsidR="00901E39" w:rsidRDefault="00901E39" w:rsidP="00823FC7">
      <w:pPr>
        <w:pStyle w:val="Heading2"/>
      </w:pPr>
      <w:bookmarkStart w:id="28" w:name="_Toc279222943"/>
      <w:r>
        <w:t xml:space="preserve">Requirements Class </w:t>
      </w:r>
      <w:proofErr w:type="spellStart"/>
      <w:r>
        <w:t>GeogLinearUnitSizeGeoKey</w:t>
      </w:r>
      <w:bookmarkEnd w:id="2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4092E8C7"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3FC476EA"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7333C0A1"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EF8F208"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w:t>
            </w:r>
          </w:p>
        </w:tc>
      </w:tr>
      <w:tr w:rsidR="00901E39" w:rsidRPr="003E3EBD" w14:paraId="2FE37B3E"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71CA9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75BE1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http://www.opengis.net/spec/GeoTIFF/0.0/GeogLinearUnitSizeGeoKey.ID</w:t>
            </w:r>
          </w:p>
          <w:p w14:paraId="430B9F1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ID = 2053</w:t>
            </w:r>
          </w:p>
        </w:tc>
      </w:tr>
      <w:tr w:rsidR="00901E39" w:rsidRPr="003E3EBD" w14:paraId="190DF69D" w14:textId="77777777" w:rsidTr="003E3EBD">
        <w:tblPrEx>
          <w:tblBorders>
            <w:top w:val="none" w:sz="0" w:space="0" w:color="auto"/>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FBC85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41DB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http://www.opengis.net/spec/GeoTIFF/0.0/GeogLinearUnitSizeGeoKey.type</w:t>
            </w:r>
          </w:p>
          <w:p w14:paraId="1B8D5BF8"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GeogLinearUnitSizeGeoKey</w:t>
            </w:r>
            <w:proofErr w:type="spellEnd"/>
            <w:r w:rsidRPr="003E3EBD">
              <w:rPr>
                <w:i/>
                <w:iCs/>
                <w:sz w:val="22"/>
                <w:szCs w:val="22"/>
              </w:rPr>
              <w:t xml:space="preserve"> SHALL have type = DOUBLE</w:t>
            </w:r>
          </w:p>
        </w:tc>
      </w:tr>
      <w:tr w:rsidR="00901E39" w:rsidRPr="003E3EBD" w14:paraId="3251EB57" w14:textId="77777777" w:rsidTr="003E3EBD">
        <w:tblPrEx>
          <w:tblBorders>
            <w:top w:val="none" w:sz="0" w:space="0" w:color="auto"/>
            <w:bottom w:val="single" w:sz="8" w:space="0" w:color="6D6D6D"/>
          </w:tblBorders>
        </w:tblPrEx>
        <w:tc>
          <w:tcPr>
            <w:tcW w:w="70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7BA9D62"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29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3482D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http://www.opengis.net/spec/GeoTIFF/0.0/GeogLinearUnitSizeGeoKey.units</w:t>
            </w:r>
          </w:p>
          <w:p w14:paraId="428CE59F"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GeogLinearUnitSizeGeoKey</w:t>
            </w:r>
            <w:proofErr w:type="spellEnd"/>
            <w:r w:rsidRPr="003E3EBD">
              <w:rPr>
                <w:i/>
                <w:iCs/>
                <w:sz w:val="22"/>
                <w:szCs w:val="22"/>
              </w:rPr>
              <w:t xml:space="preserve"> SHALL be meters</w:t>
            </w:r>
          </w:p>
        </w:tc>
      </w:tr>
    </w:tbl>
    <w:p w14:paraId="0BBE35A3" w14:textId="77777777" w:rsidR="00901E39" w:rsidRDefault="00901E39" w:rsidP="00823FC7">
      <w:pPr>
        <w:pStyle w:val="Heading2"/>
      </w:pPr>
      <w:bookmarkStart w:id="29" w:name="_Toc279222944"/>
      <w:r>
        <w:t xml:space="preserve">Requirements Class </w:t>
      </w:r>
      <w:proofErr w:type="spellStart"/>
      <w:r>
        <w:t>GeogPrimeMeridianGeoKey</w:t>
      </w:r>
      <w:bookmarkEnd w:id="2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7"/>
        <w:gridCol w:w="7559"/>
      </w:tblGrid>
      <w:tr w:rsidR="00901E39" w14:paraId="1CCA052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B1C573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0DC1CAF8"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D348FA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w:t>
            </w:r>
          </w:p>
        </w:tc>
      </w:tr>
      <w:tr w:rsidR="00901E39" w14:paraId="09224D9F"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E944CE8"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A573EB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http://www.opengis.net/spec/GeoTIFF/0.0/GeogPrimeMeridianGeoKey.EPSGEllipsoid</w:t>
            </w:r>
          </w:p>
          <w:p w14:paraId="000CE10D"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8000-8999 SHALL be EPSG Prime Meridian Codes</w:t>
            </w:r>
          </w:p>
        </w:tc>
      </w:tr>
      <w:tr w:rsidR="00901E39" w14:paraId="3FDF689E"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089273"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E7040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http://www.opengis.net/spec/GeoTIFF/0.0/GeogPrimeMeridianGeoKey.ID</w:t>
            </w:r>
          </w:p>
          <w:p w14:paraId="5493A9A1"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ID = 2051</w:t>
            </w:r>
          </w:p>
        </w:tc>
      </w:tr>
      <w:tr w:rsidR="00901E39" w14:paraId="4F771FE7"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BD5B2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5EB446"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http://www.opengis.net/spec/GeoTIFF/0.0/GeogPrimeMeridianGeoKey.obsolete</w:t>
            </w:r>
          </w:p>
          <w:p w14:paraId="3336917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1-100 SHALL be obsolete EPSG/POSC Datum Codes</w:t>
            </w:r>
          </w:p>
        </w:tc>
      </w:tr>
      <w:tr w:rsidR="00901E39" w14:paraId="778E2A29"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80FB81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14FAC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http://www.opengis.net/spec/GeoTIFF/0.0/GeogPrimeMeridianGeoKey.private</w:t>
            </w:r>
          </w:p>
          <w:p w14:paraId="05E68522"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32768-65535 SHALL be private</w:t>
            </w:r>
          </w:p>
        </w:tc>
      </w:tr>
      <w:tr w:rsidR="00901E39" w14:paraId="6948E39B" w14:textId="77777777" w:rsidTr="003E3EBD">
        <w:tblPrEx>
          <w:tblBorders>
            <w:top w:val="none" w:sz="0" w:space="0" w:color="auto"/>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F46BA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D353DD"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http://www.opengis.net/spec/GeoTIFF/0.0/GeogPrimeMeridianGeoKey.reserved</w:t>
            </w:r>
          </w:p>
          <w:p w14:paraId="30452FD6"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GeogPrimeMeridianGeoKey</w:t>
            </w:r>
            <w:proofErr w:type="spellEnd"/>
            <w:r w:rsidRPr="003E3EBD">
              <w:rPr>
                <w:i/>
                <w:iCs/>
                <w:sz w:val="22"/>
                <w:szCs w:val="22"/>
              </w:rPr>
              <w:t xml:space="preserve"> values in the range 101-7999 and 9000-32766 SHALL be reserved</w:t>
            </w:r>
          </w:p>
        </w:tc>
      </w:tr>
      <w:tr w:rsidR="00901E39" w14:paraId="364B3C81" w14:textId="77777777" w:rsidTr="003E3EBD">
        <w:tblPrEx>
          <w:tblBorders>
            <w:top w:val="none" w:sz="0" w:space="0" w:color="auto"/>
            <w:bottom w:val="single" w:sz="8" w:space="0" w:color="6D6D6D"/>
          </w:tblBorders>
        </w:tblPrEx>
        <w:tc>
          <w:tcPr>
            <w:tcW w:w="55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C509A5C"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4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B3E883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http://www.opengis.net/spec/GeoTIFF/0.0/GeogPrimeMeridianGeoKey.type</w:t>
            </w:r>
          </w:p>
          <w:p w14:paraId="18FCD38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GeogPrimeMeridianGeoKey</w:t>
            </w:r>
            <w:proofErr w:type="spellEnd"/>
            <w:r w:rsidRPr="003E3EBD">
              <w:rPr>
                <w:i/>
                <w:iCs/>
                <w:sz w:val="22"/>
                <w:szCs w:val="22"/>
              </w:rPr>
              <w:t xml:space="preserve"> SHALL have type = SHORT</w:t>
            </w:r>
          </w:p>
        </w:tc>
      </w:tr>
    </w:tbl>
    <w:p w14:paraId="7F5CFAA0" w14:textId="77777777" w:rsidR="00901E39" w:rsidRDefault="00901E39" w:rsidP="00823FC7">
      <w:pPr>
        <w:pStyle w:val="Heading2"/>
      </w:pPr>
      <w:bookmarkStart w:id="30" w:name="_Toc279222945"/>
      <w:r>
        <w:t xml:space="preserve">Requirements Class </w:t>
      </w:r>
      <w:proofErr w:type="spellStart"/>
      <w:r>
        <w:t>GeogPrimeMeridianLongGeoKey</w:t>
      </w:r>
      <w:bookmarkEnd w:id="3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05ED50CA"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D07BD31"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62A9DB30"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C40FA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w:t>
            </w:r>
          </w:p>
        </w:tc>
      </w:tr>
      <w:tr w:rsidR="00901E39" w:rsidRPr="003E3EBD" w14:paraId="610A3631"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94A9FE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E4FDC4"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http://www.opengis.net/spec/GeoTIFF/0.0/GeogPrimeMeridianLongGeoKey.ID</w:t>
            </w:r>
          </w:p>
          <w:p w14:paraId="21E81F6C"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ID = 2061</w:t>
            </w:r>
          </w:p>
        </w:tc>
      </w:tr>
      <w:tr w:rsidR="00901E39" w:rsidRPr="003E3EBD" w14:paraId="42C26777" w14:textId="77777777" w:rsidTr="003E3EBD">
        <w:tblPrEx>
          <w:tblBorders>
            <w:top w:val="none" w:sz="0" w:space="0" w:color="auto"/>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CDEC5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9F086B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http://www.opengis.net/spec/GeoTIFF/0.0/GeogPrimeMeridianLongGeoKey.type</w:t>
            </w:r>
          </w:p>
          <w:p w14:paraId="1B6D14C4"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type = DOUBLE</w:t>
            </w:r>
          </w:p>
        </w:tc>
      </w:tr>
      <w:tr w:rsidR="00901E39" w:rsidRPr="003E3EBD" w14:paraId="1B598769" w14:textId="77777777" w:rsidTr="003E3EBD">
        <w:tblPrEx>
          <w:tblBorders>
            <w:top w:val="none" w:sz="0" w:space="0" w:color="auto"/>
            <w:bottom w:val="single" w:sz="8" w:space="0" w:color="6D6D6D"/>
          </w:tblBorders>
        </w:tblPrEx>
        <w:tc>
          <w:tcPr>
            <w:tcW w:w="67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0805E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9D7B9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http://www.opengis.net/spec/GeoTIFF/0.0/GeogPrimeMeridianLongGeoKey.units</w:t>
            </w:r>
          </w:p>
          <w:p w14:paraId="73E10A6A"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GeogPrimeMeridianLongGeoKey</w:t>
            </w:r>
            <w:proofErr w:type="spellEnd"/>
            <w:r w:rsidRPr="003E3EBD">
              <w:rPr>
                <w:i/>
                <w:iCs/>
                <w:sz w:val="22"/>
                <w:szCs w:val="22"/>
              </w:rPr>
              <w:t xml:space="preserve"> SHALL have units = </w:t>
            </w:r>
            <w:proofErr w:type="spellStart"/>
            <w:r w:rsidRPr="003E3EBD">
              <w:rPr>
                <w:i/>
                <w:iCs/>
                <w:sz w:val="22"/>
                <w:szCs w:val="22"/>
              </w:rPr>
              <w:t>GeogAngularUnits</w:t>
            </w:r>
            <w:proofErr w:type="spellEnd"/>
          </w:p>
        </w:tc>
      </w:tr>
    </w:tbl>
    <w:p w14:paraId="54AC8735" w14:textId="77777777" w:rsidR="00901E39" w:rsidRDefault="00901E39" w:rsidP="00823FC7">
      <w:pPr>
        <w:pStyle w:val="Heading2"/>
      </w:pPr>
      <w:bookmarkStart w:id="31" w:name="_Toc279222946"/>
      <w:r>
        <w:t xml:space="preserve">Requirements Class </w:t>
      </w:r>
      <w:proofErr w:type="spellStart"/>
      <w:r>
        <w:t>GeographicTypeGeoKey</w:t>
      </w:r>
      <w:bookmarkEnd w:id="3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299"/>
        <w:gridCol w:w="7557"/>
      </w:tblGrid>
      <w:tr w:rsidR="00901E39" w14:paraId="6C797AD8"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CBE1B4"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14:paraId="45D19BED"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B6A995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w:t>
            </w:r>
          </w:p>
        </w:tc>
      </w:tr>
      <w:tr w:rsidR="00901E39" w14:paraId="4BF0990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5579FE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D9E1B5C"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http://www.opengis.net/spec/GeoTIFF/0.0/GeographicTypeGeoKey.DGIWGReference</w:t>
            </w:r>
          </w:p>
          <w:p w14:paraId="158C8C57" w14:textId="77777777" w:rsidR="00901E39" w:rsidRPr="003E3EBD" w:rsidRDefault="00901E39">
            <w:pPr>
              <w:widowControl w:val="0"/>
              <w:autoSpaceDE w:val="0"/>
              <w:autoSpaceDN w:val="0"/>
              <w:adjustRightInd w:val="0"/>
              <w:spacing w:after="0"/>
              <w:rPr>
                <w:sz w:val="22"/>
                <w:szCs w:val="22"/>
              </w:rPr>
            </w:pPr>
            <w:r w:rsidRPr="003E3EBD">
              <w:rPr>
                <w:i/>
                <w:iCs/>
                <w:sz w:val="22"/>
                <w:szCs w:val="22"/>
              </w:rPr>
              <w:t>WGS84 + may include Reference document citation (EPSG, DGIWG Registry or [DMA TR 8350.2])</w:t>
            </w:r>
          </w:p>
        </w:tc>
      </w:tr>
      <w:tr w:rsidR="00901E39" w14:paraId="0BD7E47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2AAC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25D579"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http://www.opengis.net/spec/GeoTIFF/0.0/GeographicTypeGeoKey.DGIWGValues</w:t>
            </w:r>
          </w:p>
          <w:p w14:paraId="6E7B50CE" w14:textId="77777777" w:rsidR="00901E39" w:rsidRPr="003E3EBD" w:rsidRDefault="00901E39">
            <w:pPr>
              <w:widowControl w:val="0"/>
              <w:autoSpaceDE w:val="0"/>
              <w:autoSpaceDN w:val="0"/>
              <w:adjustRightInd w:val="0"/>
              <w:spacing w:after="0"/>
              <w:rPr>
                <w:sz w:val="22"/>
                <w:szCs w:val="22"/>
              </w:rPr>
            </w:pPr>
            <w:r w:rsidRPr="003E3EBD">
              <w:rPr>
                <w:i/>
                <w:iCs/>
                <w:sz w:val="22"/>
                <w:szCs w:val="22"/>
              </w:rPr>
              <w:t>SHALL be 4326 (GCS_WGS84) or 4030 (GCSE_WGS84, not recommended by GeoTIFF)</w:t>
            </w:r>
          </w:p>
        </w:tc>
      </w:tr>
      <w:tr w:rsidR="00901E39" w14:paraId="63133CFB"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64D6B0"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B8D0AE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http://www.opengis.net/spec/GeoTIFF/0.0/GeographicTypeGeoKey.EPSGDatum</w:t>
            </w:r>
          </w:p>
          <w:p w14:paraId="4CE75E2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4200-4999 SHALL be EPSG GCS Based on EPSG Datum</w:t>
            </w:r>
          </w:p>
        </w:tc>
      </w:tr>
      <w:tr w:rsidR="00901E39" w14:paraId="1EC3D7E2"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1741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4AD0AA"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http://www.opengis.net/spec/GeoTIFF/0.0/GeographicTypeGeoKey.EPSGEllipsoid</w:t>
            </w:r>
          </w:p>
          <w:p w14:paraId="4033D01E"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4000-4199 SHALL be EPSG GCS Based on Ellipsoid only</w:t>
            </w:r>
          </w:p>
        </w:tc>
      </w:tr>
      <w:tr w:rsidR="00901E39" w14:paraId="6BAC11F9"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3DA96E"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A99C0DF"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http://www.opengis.net/spec/GeoTIFF/0.0/GeographicTypeGeoKey.ID</w:t>
            </w:r>
          </w:p>
          <w:p w14:paraId="4788F1AB"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ID = 2048</w:t>
            </w:r>
          </w:p>
        </w:tc>
      </w:tr>
      <w:tr w:rsidR="00901E39" w14:paraId="64F50CAA"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3A6A07"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302700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http://www.opengis.net/spec/GeoTIFF/0.0/GeographicTypeGeoKey.obsolete</w:t>
            </w:r>
          </w:p>
          <w:p w14:paraId="7F907C14"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1-1000 SHALL be obsolete EPSG/POSC Geographic Codes</w:t>
            </w:r>
          </w:p>
        </w:tc>
      </w:tr>
      <w:tr w:rsidR="00901E39" w14:paraId="7C59B9C5"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7F3CA46"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A3A437"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http://www.opengis.net/spec/GeoTIFF/0.0/GeographicTypeGeoKey.private</w:t>
            </w:r>
          </w:p>
          <w:p w14:paraId="76DFA213"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32768-65535 SHALL be private</w:t>
            </w:r>
          </w:p>
        </w:tc>
      </w:tr>
      <w:tr w:rsidR="00901E39" w14:paraId="71B0AE78" w14:textId="77777777" w:rsidTr="003E3EBD">
        <w:tblPrEx>
          <w:tblBorders>
            <w:top w:val="none" w:sz="0" w:space="0" w:color="auto"/>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938B8F9"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01CEC6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http://www.opengis.net/spec/GeoTIFF/0.0/GeographicTypeGeoKey.reserved</w:t>
            </w:r>
          </w:p>
          <w:p w14:paraId="60A6950B" w14:textId="77777777" w:rsidR="00901E39" w:rsidRPr="003E3EBD" w:rsidRDefault="00901E39">
            <w:pPr>
              <w:widowControl w:val="0"/>
              <w:autoSpaceDE w:val="0"/>
              <w:autoSpaceDN w:val="0"/>
              <w:adjustRightInd w:val="0"/>
              <w:spacing w:after="0"/>
              <w:rPr>
                <w:sz w:val="22"/>
                <w:szCs w:val="22"/>
              </w:rPr>
            </w:pPr>
            <w:proofErr w:type="spellStart"/>
            <w:r w:rsidRPr="003E3EBD">
              <w:rPr>
                <w:i/>
                <w:iCs/>
                <w:sz w:val="22"/>
                <w:szCs w:val="22"/>
              </w:rPr>
              <w:t>GeographicTypeGeoKey</w:t>
            </w:r>
            <w:proofErr w:type="spellEnd"/>
            <w:r w:rsidRPr="003E3EBD">
              <w:rPr>
                <w:i/>
                <w:iCs/>
                <w:sz w:val="22"/>
                <w:szCs w:val="22"/>
              </w:rPr>
              <w:t xml:space="preserve"> values in the range 1001-3999 and 5000-32766 SHALL be reserved</w:t>
            </w:r>
          </w:p>
        </w:tc>
      </w:tr>
      <w:tr w:rsidR="00901E39" w14:paraId="4E56D491" w14:textId="77777777" w:rsidTr="003E3EBD">
        <w:tblPrEx>
          <w:tblBorders>
            <w:top w:val="none" w:sz="0" w:space="0" w:color="auto"/>
            <w:bottom w:val="single" w:sz="8" w:space="0" w:color="6D6D6D"/>
          </w:tblBorders>
        </w:tblPrEx>
        <w:tc>
          <w:tcPr>
            <w:tcW w:w="54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22BE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45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FA1B0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http://www.opengis.net/spec/GeoTIFF/0.0/GeographicTypeGeoKey.type</w:t>
            </w:r>
          </w:p>
          <w:p w14:paraId="7CEA94A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GeographicTypeGeoKey</w:t>
            </w:r>
            <w:proofErr w:type="spellEnd"/>
            <w:r w:rsidRPr="003E3EBD">
              <w:rPr>
                <w:i/>
                <w:iCs/>
                <w:sz w:val="22"/>
                <w:szCs w:val="22"/>
              </w:rPr>
              <w:t xml:space="preserve"> SHALL have type = SHORT</w:t>
            </w:r>
          </w:p>
        </w:tc>
      </w:tr>
    </w:tbl>
    <w:p w14:paraId="7425942B" w14:textId="77777777" w:rsidR="00901E39" w:rsidRDefault="00901E39" w:rsidP="00823FC7">
      <w:pPr>
        <w:pStyle w:val="Heading2"/>
      </w:pPr>
      <w:bookmarkStart w:id="32" w:name="_Toc279222947"/>
      <w:r>
        <w:t xml:space="preserve">Requirements Class </w:t>
      </w:r>
      <w:proofErr w:type="spellStart"/>
      <w:r>
        <w:t>GeogSemiMajorAxisGeoKey</w:t>
      </w:r>
      <w:bookmarkEnd w:id="3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E3EBD" w14:paraId="1F922A6C"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0B21920" w14:textId="77777777" w:rsidR="00901E39" w:rsidRPr="003E3EBD" w:rsidRDefault="00901E39">
            <w:pPr>
              <w:widowControl w:val="0"/>
              <w:autoSpaceDE w:val="0"/>
              <w:autoSpaceDN w:val="0"/>
              <w:adjustRightInd w:val="0"/>
              <w:spacing w:after="0"/>
              <w:rPr>
                <w:sz w:val="22"/>
                <w:szCs w:val="22"/>
              </w:rPr>
            </w:pPr>
            <w:r w:rsidRPr="003E3EBD">
              <w:rPr>
                <w:b/>
                <w:bCs/>
                <w:sz w:val="22"/>
                <w:szCs w:val="22"/>
              </w:rPr>
              <w:t>Requirements Class</w:t>
            </w:r>
          </w:p>
        </w:tc>
      </w:tr>
      <w:tr w:rsidR="00901E39" w:rsidRPr="003E3EBD" w14:paraId="194AA42E"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5722310"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w:t>
            </w:r>
          </w:p>
        </w:tc>
      </w:tr>
      <w:tr w:rsidR="00901E39" w:rsidRPr="003E3EBD" w14:paraId="3891FA9F"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93EB1"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F36FF2B"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http://www.opengis.net/spec/GeoTIFF/0.0/GeogSemiMajorAxisGeoKey.ID</w:t>
            </w:r>
          </w:p>
          <w:p w14:paraId="6BE7D98E"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ID = 2057</w:t>
            </w:r>
          </w:p>
        </w:tc>
      </w:tr>
      <w:tr w:rsidR="00901E39" w:rsidRPr="003E3EBD" w14:paraId="3C3FC58E" w14:textId="77777777" w:rsidTr="003E3EBD">
        <w:tblPrEx>
          <w:tblBorders>
            <w:top w:val="none" w:sz="0" w:space="0" w:color="auto"/>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487E1A"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F1A8B35"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http://www.opengis.net/spec/GeoTIFF/0.0/GeogSemiMajorAxisGeoKey.type</w:t>
            </w:r>
          </w:p>
          <w:p w14:paraId="585B28F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w:t>
            </w:r>
            <w:proofErr w:type="spellStart"/>
            <w:r w:rsidRPr="003E3EBD">
              <w:rPr>
                <w:i/>
                <w:iCs/>
                <w:sz w:val="22"/>
                <w:szCs w:val="22"/>
              </w:rPr>
              <w:t>GeogSemiMajorAxisGeoKey</w:t>
            </w:r>
            <w:proofErr w:type="spellEnd"/>
            <w:r w:rsidRPr="003E3EBD">
              <w:rPr>
                <w:i/>
                <w:iCs/>
                <w:sz w:val="22"/>
                <w:szCs w:val="22"/>
              </w:rPr>
              <w:t xml:space="preserve"> SHALL have type = DOUBLE</w:t>
            </w:r>
          </w:p>
        </w:tc>
      </w:tr>
      <w:tr w:rsidR="00901E39" w:rsidRPr="003E3EBD" w14:paraId="280F6852" w14:textId="77777777" w:rsidTr="003E3EBD">
        <w:tblPrEx>
          <w:tblBorders>
            <w:top w:val="none" w:sz="0" w:space="0" w:color="auto"/>
            <w:bottom w:val="single" w:sz="8" w:space="0" w:color="6D6D6D"/>
          </w:tblBorders>
        </w:tblPrEx>
        <w:tc>
          <w:tcPr>
            <w:tcW w:w="66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8A9E0B" w14:textId="77777777" w:rsidR="00901E39" w:rsidRPr="003E3EBD" w:rsidRDefault="00901E39">
            <w:pPr>
              <w:widowControl w:val="0"/>
              <w:autoSpaceDE w:val="0"/>
              <w:autoSpaceDN w:val="0"/>
              <w:adjustRightInd w:val="0"/>
              <w:spacing w:after="0"/>
              <w:rPr>
                <w:sz w:val="22"/>
                <w:szCs w:val="22"/>
              </w:rPr>
            </w:pPr>
            <w:r w:rsidRPr="003E3EBD">
              <w:rPr>
                <w:sz w:val="22"/>
                <w:szCs w:val="22"/>
              </w:rPr>
              <w:t>Requirement</w:t>
            </w:r>
          </w:p>
        </w:tc>
        <w:tc>
          <w:tcPr>
            <w:tcW w:w="433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DDF472" w14:textId="77777777" w:rsidR="00901E39" w:rsidRPr="003E3EBD" w:rsidRDefault="00901E39">
            <w:pPr>
              <w:widowControl w:val="0"/>
              <w:autoSpaceDE w:val="0"/>
              <w:autoSpaceDN w:val="0"/>
              <w:adjustRightInd w:val="0"/>
              <w:spacing w:after="0"/>
              <w:rPr>
                <w:sz w:val="22"/>
                <w:szCs w:val="22"/>
              </w:rPr>
            </w:pPr>
            <w:r w:rsidRPr="003E3EBD">
              <w:rPr>
                <w:sz w:val="22"/>
                <w:szCs w:val="22"/>
              </w:rPr>
              <w:t>http://www.opengis.net/spec/GeoTIFF/0.0/GeogSemiMajorAxisGeoKey.units</w:t>
            </w:r>
          </w:p>
          <w:p w14:paraId="1AF79B59" w14:textId="77777777" w:rsidR="00901E39" w:rsidRPr="003E3EBD" w:rsidRDefault="00901E39">
            <w:pPr>
              <w:widowControl w:val="0"/>
              <w:autoSpaceDE w:val="0"/>
              <w:autoSpaceDN w:val="0"/>
              <w:adjustRightInd w:val="0"/>
              <w:spacing w:after="0"/>
              <w:rPr>
                <w:sz w:val="22"/>
                <w:szCs w:val="22"/>
              </w:rPr>
            </w:pPr>
            <w:r w:rsidRPr="003E3EBD">
              <w:rPr>
                <w:i/>
                <w:iCs/>
                <w:sz w:val="22"/>
                <w:szCs w:val="22"/>
              </w:rPr>
              <w:t xml:space="preserve">The units of the </w:t>
            </w:r>
            <w:proofErr w:type="spellStart"/>
            <w:r w:rsidRPr="003E3EBD">
              <w:rPr>
                <w:i/>
                <w:iCs/>
                <w:sz w:val="22"/>
                <w:szCs w:val="22"/>
              </w:rPr>
              <w:t>GeogSemiMajorAxisGeoKey</w:t>
            </w:r>
            <w:proofErr w:type="spellEnd"/>
            <w:r w:rsidRPr="003E3EBD">
              <w:rPr>
                <w:i/>
                <w:iCs/>
                <w:sz w:val="22"/>
                <w:szCs w:val="22"/>
              </w:rPr>
              <w:t xml:space="preserve"> SHALL be Geocentric CS linear Units</w:t>
            </w:r>
          </w:p>
        </w:tc>
      </w:tr>
    </w:tbl>
    <w:p w14:paraId="7221D419" w14:textId="77777777" w:rsidR="00901E39" w:rsidRDefault="00901E39" w:rsidP="00823FC7">
      <w:pPr>
        <w:pStyle w:val="Heading2"/>
      </w:pPr>
      <w:bookmarkStart w:id="33" w:name="_Toc279222948"/>
      <w:r>
        <w:t xml:space="preserve">Requirements Class </w:t>
      </w:r>
      <w:proofErr w:type="spellStart"/>
      <w:r>
        <w:t>GeogSemiMinorAxisGeoKey</w:t>
      </w:r>
      <w:bookmarkEnd w:id="3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CD653B" w14:paraId="47053E13" w14:textId="77777777" w:rsidTr="003E3EBD">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6D2B9C5"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1FC72A79" w14:textId="77777777" w:rsidTr="003E3EBD">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2F2B4A47"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w:t>
            </w:r>
          </w:p>
        </w:tc>
      </w:tr>
      <w:tr w:rsidR="00901E39" w:rsidRPr="00CD653B" w14:paraId="48D396F1"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6B516C2"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C36F029"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http://www.opengis.net/spec/GeoTIFF/0.0/GeogSemiMinorAxisGeoKey.ID</w:t>
            </w:r>
          </w:p>
          <w:p w14:paraId="42A82D0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ID = 2058</w:t>
            </w:r>
          </w:p>
        </w:tc>
      </w:tr>
      <w:tr w:rsidR="00901E39" w:rsidRPr="00CD653B" w14:paraId="13FC2614" w14:textId="77777777" w:rsidTr="003E3EBD">
        <w:tblPrEx>
          <w:tblBorders>
            <w:top w:val="none" w:sz="0" w:space="0" w:color="auto"/>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85286FF"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111D09D"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http://www.opengis.net/spec/GeoTIFF/0.0/GeogSemiMinorAxisGeoKey.type</w:t>
            </w:r>
          </w:p>
          <w:p w14:paraId="737CC0C4"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GeogSemiMinorAxisGeoKey</w:t>
            </w:r>
            <w:proofErr w:type="spellEnd"/>
            <w:r w:rsidRPr="00CD653B">
              <w:rPr>
                <w:i/>
                <w:iCs/>
                <w:sz w:val="22"/>
                <w:szCs w:val="22"/>
              </w:rPr>
              <w:t xml:space="preserve"> SHALL have type = DOUBLE</w:t>
            </w:r>
          </w:p>
        </w:tc>
      </w:tr>
      <w:tr w:rsidR="00901E39" w:rsidRPr="00CD653B" w14:paraId="10B7AA86" w14:textId="77777777" w:rsidTr="003E3EBD">
        <w:tblPrEx>
          <w:tblBorders>
            <w:top w:val="none" w:sz="0" w:space="0" w:color="auto"/>
            <w:bottom w:val="single" w:sz="8" w:space="0" w:color="6D6D6D"/>
          </w:tblBorders>
        </w:tblPrEx>
        <w:tc>
          <w:tcPr>
            <w:tcW w:w="66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B4D7EF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33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70BCDCC"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http://www.opengis.net/spec/GeoTIFF/0.0/GeogSemiMinorAxisGeoKey.units</w:t>
            </w:r>
          </w:p>
          <w:p w14:paraId="1AE2FAAE"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units of the </w:t>
            </w:r>
            <w:proofErr w:type="spellStart"/>
            <w:r w:rsidRPr="00CD653B">
              <w:rPr>
                <w:i/>
                <w:iCs/>
                <w:sz w:val="22"/>
                <w:szCs w:val="22"/>
              </w:rPr>
              <w:t>GeogSemiMinorAxisGeoKey</w:t>
            </w:r>
            <w:proofErr w:type="spellEnd"/>
            <w:r w:rsidRPr="00CD653B">
              <w:rPr>
                <w:i/>
                <w:iCs/>
                <w:sz w:val="22"/>
                <w:szCs w:val="22"/>
              </w:rPr>
              <w:t xml:space="preserve"> HALL be Geocentric CS linear Units</w:t>
            </w:r>
          </w:p>
        </w:tc>
      </w:tr>
    </w:tbl>
    <w:p w14:paraId="519106A4" w14:textId="77777777" w:rsidR="00901E39" w:rsidRDefault="00901E39" w:rsidP="00823FC7">
      <w:pPr>
        <w:pStyle w:val="Heading2"/>
      </w:pPr>
      <w:bookmarkStart w:id="34" w:name="_Toc279222949"/>
      <w:r>
        <w:t xml:space="preserve">Requirements Class </w:t>
      </w:r>
      <w:proofErr w:type="spellStart"/>
      <w:r>
        <w:t>GeoKeyRange</w:t>
      </w:r>
      <w:bookmarkEnd w:id="3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5E8AB38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3B89007"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14:paraId="7268B14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A153DE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w:t>
            </w:r>
          </w:p>
        </w:tc>
      </w:tr>
      <w:tr w:rsidR="00901E39" w14:paraId="16C061F5"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5660E5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74205B1"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http://www.opengis.net/spec/GeoTIFF/0.0/GeoKeyRange.configuration</w:t>
            </w:r>
          </w:p>
          <w:p w14:paraId="2AE10D1A"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1024-2047 SHALL be GeoTIFF Configuration Keys</w:t>
            </w:r>
          </w:p>
        </w:tc>
      </w:tr>
      <w:tr w:rsidR="00901E39" w14:paraId="72440D34"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7AC0B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9409FC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http://www.opengis.net/spec/GeoTIFF/0.0/GeoKeyRange.geographic</w:t>
            </w:r>
          </w:p>
          <w:p w14:paraId="5F3E40A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2048-3071 SHALL be Geographic/Geocentric Coordinate System Parameter Keys</w:t>
            </w:r>
          </w:p>
        </w:tc>
      </w:tr>
      <w:tr w:rsidR="00901E39" w14:paraId="257E2F61"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7BB745C"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D6BB9A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http://www.opengis.net/spec/GeoTIFF/0.0/GeoKeyRange.projected</w:t>
            </w:r>
          </w:p>
          <w:p w14:paraId="18BCFE8D"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3072-4095 SHALL be Projected Coordinate System Parameter Keys</w:t>
            </w:r>
          </w:p>
        </w:tc>
      </w:tr>
      <w:tr w:rsidR="00901E39" w14:paraId="1651318D"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EC7301"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E04D43E"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0A4F1123"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0-1023 and 5120-32767 SHALL be reserved</w:t>
            </w:r>
          </w:p>
        </w:tc>
      </w:tr>
      <w:tr w:rsidR="00901E39" w14:paraId="6AA99A1A" w14:textId="77777777" w:rsidTr="003F35A9">
        <w:tblPrEx>
          <w:tblBorders>
            <w:top w:val="none" w:sz="0" w:space="0" w:color="auto"/>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E6ACCA"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7F8E90"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4F8CE13C"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4096-5119 SHALL be Vertical Coordinate System Parameter Keys</w:t>
            </w:r>
          </w:p>
        </w:tc>
      </w:tr>
      <w:tr w:rsidR="00901E39" w14:paraId="0151A6B6" w14:textId="77777777" w:rsidTr="003F35A9">
        <w:tblPrEx>
          <w:tblBorders>
            <w:top w:val="none" w:sz="0" w:space="0" w:color="auto"/>
            <w:bottom w:val="single" w:sz="8" w:space="0" w:color="6D6D6D"/>
          </w:tblBorders>
        </w:tblPrEx>
        <w:tc>
          <w:tcPr>
            <w:tcW w:w="528"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789D973"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472"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E67C9DF"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http://www.opengis.net/spec/GeoTIFF/0.0/GeoKeyRange.reserved</w:t>
            </w:r>
          </w:p>
          <w:p w14:paraId="7EB85995" w14:textId="77777777" w:rsidR="00901E39" w:rsidRPr="00CD653B" w:rsidRDefault="00901E39">
            <w:pPr>
              <w:widowControl w:val="0"/>
              <w:autoSpaceDE w:val="0"/>
              <w:autoSpaceDN w:val="0"/>
              <w:adjustRightInd w:val="0"/>
              <w:spacing w:after="0"/>
              <w:rPr>
                <w:sz w:val="22"/>
                <w:szCs w:val="22"/>
              </w:rPr>
            </w:pPr>
            <w:r w:rsidRPr="00CD653B">
              <w:rPr>
                <w:i/>
                <w:iCs/>
                <w:sz w:val="22"/>
                <w:szCs w:val="22"/>
              </w:rPr>
              <w:t>GeoKey ID's in the range 32768-65535 SHALL be for private use</w:t>
            </w:r>
          </w:p>
        </w:tc>
      </w:tr>
    </w:tbl>
    <w:p w14:paraId="34755814" w14:textId="77777777" w:rsidR="00901E39" w:rsidRDefault="00901E39" w:rsidP="00823FC7">
      <w:pPr>
        <w:pStyle w:val="Heading2"/>
      </w:pPr>
      <w:bookmarkStart w:id="35" w:name="_Toc279222950"/>
      <w:r>
        <w:t xml:space="preserve">Requirements Class </w:t>
      </w:r>
      <w:proofErr w:type="spellStart"/>
      <w:r>
        <w:t>GTCitationGeoKey</w:t>
      </w:r>
      <w:bookmarkEnd w:id="3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405"/>
        <w:gridCol w:w="7451"/>
      </w:tblGrid>
      <w:tr w:rsidR="00901E39" w:rsidRPr="00CD653B" w14:paraId="75FC8A5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4C0C771" w14:textId="77777777" w:rsidR="00901E39" w:rsidRPr="00CD653B" w:rsidRDefault="00901E39">
            <w:pPr>
              <w:widowControl w:val="0"/>
              <w:autoSpaceDE w:val="0"/>
              <w:autoSpaceDN w:val="0"/>
              <w:adjustRightInd w:val="0"/>
              <w:spacing w:after="0"/>
              <w:rPr>
                <w:sz w:val="22"/>
                <w:szCs w:val="22"/>
              </w:rPr>
            </w:pPr>
            <w:r w:rsidRPr="00CD653B">
              <w:rPr>
                <w:b/>
                <w:bCs/>
                <w:sz w:val="22"/>
                <w:szCs w:val="22"/>
              </w:rPr>
              <w:t>Requirements Class</w:t>
            </w:r>
          </w:p>
        </w:tc>
      </w:tr>
      <w:tr w:rsidR="00901E39" w:rsidRPr="00CD653B" w14:paraId="6F8D965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4537D26"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w:t>
            </w:r>
          </w:p>
        </w:tc>
      </w:tr>
      <w:tr w:rsidR="00901E39" w:rsidRPr="00CD653B" w14:paraId="4F6A8292" w14:textId="77777777" w:rsidTr="003F35A9">
        <w:tblPrEx>
          <w:tblBorders>
            <w:top w:val="none" w:sz="0" w:space="0" w:color="auto"/>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5CD65DE"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C9BC9B"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http://www.opengis.net/spec/GeoTIFF/0.0/GTCitationGeoKey.ID</w:t>
            </w:r>
          </w:p>
          <w:p w14:paraId="7D5560AB"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ID = 1026</w:t>
            </w:r>
          </w:p>
        </w:tc>
      </w:tr>
      <w:tr w:rsidR="00901E39" w:rsidRPr="00CD653B" w14:paraId="15EE04BC" w14:textId="77777777" w:rsidTr="003F35A9">
        <w:tblPrEx>
          <w:tblBorders>
            <w:top w:val="none" w:sz="0" w:space="0" w:color="auto"/>
            <w:bottom w:val="single" w:sz="8" w:space="0" w:color="6D6D6D"/>
          </w:tblBorders>
        </w:tblPrEx>
        <w:tc>
          <w:tcPr>
            <w:tcW w:w="79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41FFE05" w14:textId="77777777" w:rsidR="00901E39" w:rsidRPr="00CD653B" w:rsidRDefault="00901E39">
            <w:pPr>
              <w:widowControl w:val="0"/>
              <w:autoSpaceDE w:val="0"/>
              <w:autoSpaceDN w:val="0"/>
              <w:adjustRightInd w:val="0"/>
              <w:spacing w:after="0"/>
              <w:rPr>
                <w:sz w:val="22"/>
                <w:szCs w:val="22"/>
              </w:rPr>
            </w:pPr>
            <w:r w:rsidRPr="00CD653B">
              <w:rPr>
                <w:sz w:val="22"/>
                <w:szCs w:val="22"/>
              </w:rPr>
              <w:t>Requirement</w:t>
            </w:r>
          </w:p>
        </w:tc>
        <w:tc>
          <w:tcPr>
            <w:tcW w:w="420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A60DDA3" w14:textId="77777777" w:rsidR="00901E39" w:rsidRPr="00CD653B" w:rsidRDefault="00901E39">
            <w:pPr>
              <w:widowControl w:val="0"/>
              <w:autoSpaceDE w:val="0"/>
              <w:autoSpaceDN w:val="0"/>
              <w:adjustRightInd w:val="0"/>
              <w:spacing w:after="0"/>
              <w:rPr>
                <w:sz w:val="22"/>
                <w:szCs w:val="22"/>
              </w:rPr>
            </w:pPr>
            <w:r w:rsidRPr="00CD653B">
              <w:rPr>
                <w:sz w:val="22"/>
                <w:szCs w:val="22"/>
              </w:rPr>
              <w:t>http://www.opengis.net/spec/GeoTIFF/0.0/GTCitationGeoKey.type</w:t>
            </w:r>
          </w:p>
          <w:p w14:paraId="11236533" w14:textId="77777777" w:rsidR="00901E39" w:rsidRPr="00CD653B" w:rsidRDefault="00901E39">
            <w:pPr>
              <w:widowControl w:val="0"/>
              <w:autoSpaceDE w:val="0"/>
              <w:autoSpaceDN w:val="0"/>
              <w:adjustRightInd w:val="0"/>
              <w:spacing w:after="0"/>
              <w:rPr>
                <w:sz w:val="22"/>
                <w:szCs w:val="22"/>
              </w:rPr>
            </w:pPr>
            <w:r w:rsidRPr="00CD653B">
              <w:rPr>
                <w:i/>
                <w:iCs/>
                <w:sz w:val="22"/>
                <w:szCs w:val="22"/>
              </w:rPr>
              <w:t xml:space="preserve">The </w:t>
            </w:r>
            <w:proofErr w:type="spellStart"/>
            <w:r w:rsidRPr="00CD653B">
              <w:rPr>
                <w:i/>
                <w:iCs/>
                <w:sz w:val="22"/>
                <w:szCs w:val="22"/>
              </w:rPr>
              <w:t>GTCitationGeoKey</w:t>
            </w:r>
            <w:proofErr w:type="spellEnd"/>
            <w:r w:rsidRPr="00CD653B">
              <w:rPr>
                <w:i/>
                <w:iCs/>
                <w:sz w:val="22"/>
                <w:szCs w:val="22"/>
              </w:rPr>
              <w:t xml:space="preserve"> SHALL have type = ASCII</w:t>
            </w:r>
          </w:p>
        </w:tc>
      </w:tr>
    </w:tbl>
    <w:p w14:paraId="67386468" w14:textId="77777777" w:rsidR="00901E39" w:rsidRDefault="00901E39" w:rsidP="00823FC7">
      <w:pPr>
        <w:pStyle w:val="Heading2"/>
      </w:pPr>
      <w:bookmarkStart w:id="36" w:name="_Toc279222951"/>
      <w:r>
        <w:t xml:space="preserve">Requirements Class </w:t>
      </w:r>
      <w:proofErr w:type="spellStart"/>
      <w:r>
        <w:t>GTModelTypeGeoKey</w:t>
      </w:r>
      <w:bookmarkEnd w:id="3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0C191B8F"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970C7E3"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FD372F6"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A43013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w:t>
            </w:r>
          </w:p>
        </w:tc>
      </w:tr>
      <w:tr w:rsidR="00901E39" w:rsidRPr="00823FC7" w14:paraId="3681155C"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EE432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892E55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http://www.opengis.net/spec/GeoTIFF/0.0/GTModelTypeGeoKey.geocentric</w:t>
            </w:r>
          </w:p>
          <w:p w14:paraId="6675210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3 for the </w:t>
            </w:r>
            <w:proofErr w:type="spellStart"/>
            <w:r w:rsidRPr="00823FC7">
              <w:rPr>
                <w:i/>
                <w:iCs/>
                <w:sz w:val="22"/>
                <w:szCs w:val="22"/>
              </w:rPr>
              <w:t>GTModelTypeGeoKey</w:t>
            </w:r>
            <w:proofErr w:type="spellEnd"/>
            <w:r w:rsidRPr="00823FC7">
              <w:rPr>
                <w:i/>
                <w:iCs/>
                <w:sz w:val="22"/>
                <w:szCs w:val="22"/>
              </w:rPr>
              <w:t xml:space="preserve"> SHALL indicate a </w:t>
            </w:r>
            <w:proofErr w:type="gramStart"/>
            <w:r w:rsidRPr="00823FC7">
              <w:rPr>
                <w:i/>
                <w:iCs/>
                <w:sz w:val="22"/>
                <w:szCs w:val="22"/>
              </w:rPr>
              <w:t>geocentric(</w:t>
            </w:r>
            <w:proofErr w:type="gramEnd"/>
            <w:r w:rsidRPr="00823FC7">
              <w:rPr>
                <w:i/>
                <w:iCs/>
                <w:sz w:val="22"/>
                <w:szCs w:val="22"/>
              </w:rPr>
              <w:t>X,Y,Z) coordinate system</w:t>
            </w:r>
          </w:p>
        </w:tc>
      </w:tr>
      <w:tr w:rsidR="00901E39" w:rsidRPr="00823FC7" w14:paraId="0D5B82D4"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11D420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7A53E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http://www.opengis.net/spec/GeoTIFF/0.0/GTModelTypeGeoKey.geographic</w:t>
            </w:r>
          </w:p>
          <w:p w14:paraId="31F133C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GTModelTypeGeoKey</w:t>
            </w:r>
            <w:proofErr w:type="spellEnd"/>
            <w:r w:rsidRPr="00823FC7">
              <w:rPr>
                <w:i/>
                <w:iCs/>
                <w:sz w:val="22"/>
                <w:szCs w:val="22"/>
              </w:rPr>
              <w:t xml:space="preserve"> SHALL indicate a geographic latitude-longitude coordinate system</w:t>
            </w:r>
          </w:p>
        </w:tc>
      </w:tr>
      <w:tr w:rsidR="00901E39" w:rsidRPr="00823FC7" w14:paraId="5A11303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AB6C15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02383D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http://www.opengis.net/spec/GeoTIFF/0.0/GTModelTypeGeoKey.ID</w:t>
            </w:r>
          </w:p>
          <w:p w14:paraId="0D859E2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1024</w:t>
            </w:r>
          </w:p>
        </w:tc>
      </w:tr>
      <w:tr w:rsidR="00901E39" w:rsidRPr="00823FC7" w14:paraId="17217285"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734CA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24F7B2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http://www.opengis.net/spec/GeoTIFF/0.0/GTModelTypeGeoKey.private</w:t>
            </w:r>
          </w:p>
          <w:p w14:paraId="7E337521"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32768-65535 SHALL be private</w:t>
            </w:r>
          </w:p>
        </w:tc>
      </w:tr>
      <w:tr w:rsidR="00901E39" w:rsidRPr="00823FC7" w14:paraId="5992DE8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93311C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73E32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http://www.opengis.net/spec/GeoTIFF/0.0/GTModelTypeGeoKey.projected</w:t>
            </w:r>
          </w:p>
          <w:p w14:paraId="6813C5A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1 for the </w:t>
            </w:r>
            <w:proofErr w:type="spellStart"/>
            <w:r w:rsidRPr="00823FC7">
              <w:rPr>
                <w:i/>
                <w:iCs/>
                <w:sz w:val="22"/>
                <w:szCs w:val="22"/>
              </w:rPr>
              <w:t>GTModelTypeGeoKey</w:t>
            </w:r>
            <w:proofErr w:type="spellEnd"/>
            <w:r w:rsidRPr="00823FC7">
              <w:rPr>
                <w:i/>
                <w:iCs/>
                <w:sz w:val="22"/>
                <w:szCs w:val="22"/>
              </w:rPr>
              <w:t xml:space="preserve"> SHALL indicate a projected coordinate system</w:t>
            </w:r>
          </w:p>
        </w:tc>
      </w:tr>
      <w:tr w:rsidR="00901E39" w:rsidRPr="00823FC7" w14:paraId="79F659B7" w14:textId="77777777" w:rsidTr="003F35A9">
        <w:tblPrEx>
          <w:tblBorders>
            <w:top w:val="none" w:sz="0" w:space="0" w:color="auto"/>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6FBDB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3CE7CD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http://www.opengis.net/spec/GeoTIFF/0.0/GTModelTypeGeoKey.reserved</w:t>
            </w:r>
          </w:p>
          <w:p w14:paraId="6398DA2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GTModelTypeGeoKey</w:t>
            </w:r>
            <w:proofErr w:type="spellEnd"/>
            <w:r w:rsidRPr="00823FC7">
              <w:rPr>
                <w:i/>
                <w:iCs/>
                <w:sz w:val="22"/>
                <w:szCs w:val="22"/>
              </w:rPr>
              <w:t xml:space="preserve"> values in the range 1-32766 SHALL be reserved</w:t>
            </w:r>
          </w:p>
        </w:tc>
      </w:tr>
      <w:tr w:rsidR="00901E39" w:rsidRPr="00823FC7" w14:paraId="6D6334C9" w14:textId="77777777" w:rsidTr="003F35A9">
        <w:tblPrEx>
          <w:tblBorders>
            <w:top w:val="none" w:sz="0" w:space="0" w:color="auto"/>
            <w:bottom w:val="single" w:sz="8" w:space="0" w:color="6D6D6D"/>
          </w:tblBorders>
        </w:tblPrEx>
        <w:tc>
          <w:tcPr>
            <w:tcW w:w="52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ADCC73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2D3DEC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http://www.opengis.net/spec/GeoTIFF/0.0/GTModelTypeGeoKey.type</w:t>
            </w:r>
          </w:p>
          <w:p w14:paraId="15154E2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11ECE9F9" w14:textId="77777777" w:rsidR="00901E39" w:rsidRDefault="00901E39" w:rsidP="00823FC7">
      <w:pPr>
        <w:pStyle w:val="Heading2"/>
      </w:pPr>
      <w:bookmarkStart w:id="37" w:name="_Toc279222952"/>
      <w:r>
        <w:t xml:space="preserve">Requirements Class </w:t>
      </w:r>
      <w:proofErr w:type="spellStart"/>
      <w:r>
        <w:t>GTRasterTypeGeoKey</w:t>
      </w:r>
      <w:bookmarkEnd w:id="3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31"/>
        <w:gridCol w:w="7525"/>
      </w:tblGrid>
      <w:tr w:rsidR="00901E39" w:rsidRPr="00823FC7" w14:paraId="3365132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8D8BF1D"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21AF3A9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79CFC4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w:t>
            </w:r>
          </w:p>
        </w:tc>
      </w:tr>
      <w:tr w:rsidR="00901E39" w:rsidRPr="00823FC7" w14:paraId="0D78C68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A66E57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87D7A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http://www.opengis.net/spec/GeoTIFF/0.0/GTRasterTypeGeoKey.ID</w:t>
            </w:r>
          </w:p>
          <w:p w14:paraId="40E432A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ID = 1025</w:t>
            </w:r>
          </w:p>
        </w:tc>
      </w:tr>
      <w:tr w:rsidR="00901E39" w:rsidRPr="00823FC7" w14:paraId="2333B96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D640A6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1F0969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http://www.opengis.net/spec/GeoTIFF/0.0/GTRasterTypeGeoKey.private</w:t>
            </w:r>
          </w:p>
          <w:p w14:paraId="75CF0D07"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32768-65535 SHALL be private</w:t>
            </w:r>
          </w:p>
        </w:tc>
      </w:tr>
      <w:tr w:rsidR="00901E39" w:rsidRPr="00823FC7" w14:paraId="7276692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25BB78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9D529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http://www.opengis.net/spec/GeoTIFF/0.0/GTRasterTypeGeoKey.rasterPixelIsArea</w:t>
            </w:r>
          </w:p>
          <w:p w14:paraId="257772A8" w14:textId="77777777" w:rsidR="00901E39" w:rsidRPr="00823FC7" w:rsidRDefault="00901E39">
            <w:pPr>
              <w:widowControl w:val="0"/>
              <w:autoSpaceDE w:val="0"/>
              <w:autoSpaceDN w:val="0"/>
              <w:adjustRightInd w:val="0"/>
              <w:spacing w:after="0"/>
              <w:rPr>
                <w:sz w:val="22"/>
                <w:szCs w:val="22"/>
              </w:rPr>
            </w:pPr>
            <w:proofErr w:type="gramStart"/>
            <w:r w:rsidRPr="00823FC7">
              <w:rPr>
                <w:i/>
                <w:iCs/>
                <w:sz w:val="22"/>
                <w:szCs w:val="22"/>
              </w:rPr>
              <w:t xml:space="preserve">A value of 1 for the </w:t>
            </w:r>
            <w:proofErr w:type="spellStart"/>
            <w:r w:rsidRPr="00823FC7">
              <w:rPr>
                <w:i/>
                <w:iCs/>
                <w:sz w:val="22"/>
                <w:szCs w:val="22"/>
              </w:rPr>
              <w:t>GTRasterTypeGeoKey</w:t>
            </w:r>
            <w:proofErr w:type="spellEnd"/>
            <w:r w:rsidRPr="00823FC7">
              <w:rPr>
                <w:i/>
                <w:iCs/>
                <w:sz w:val="22"/>
                <w:szCs w:val="22"/>
              </w:rPr>
              <w:t xml:space="preserve"> SHALL indicate</w:t>
            </w:r>
            <w:proofErr w:type="gramEnd"/>
            <w:r w:rsidRPr="00823FC7">
              <w:rPr>
                <w:i/>
                <w:iCs/>
                <w:sz w:val="22"/>
                <w:szCs w:val="22"/>
              </w:rPr>
              <w:t xml:space="preserve"> that this raster pixel is an area (for DGIWG profile, this is used by imagery products).</w:t>
            </w:r>
          </w:p>
        </w:tc>
      </w:tr>
      <w:tr w:rsidR="00901E39" w:rsidRPr="00823FC7" w14:paraId="715FF0A3"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3ACDA0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34344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http://www.opengis.net/spec/GeoTIFF/0.0/GTRasterTypeGeoKey.rasterPixelIsPoint</w:t>
            </w:r>
          </w:p>
          <w:p w14:paraId="42C742F1"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A value of 2 for the </w:t>
            </w:r>
            <w:proofErr w:type="spellStart"/>
            <w:r w:rsidRPr="00823FC7">
              <w:rPr>
                <w:i/>
                <w:iCs/>
                <w:sz w:val="22"/>
                <w:szCs w:val="22"/>
              </w:rPr>
              <w:t>GTRasterTypeGeoKey</w:t>
            </w:r>
            <w:proofErr w:type="spellEnd"/>
            <w:r w:rsidRPr="00823FC7">
              <w:rPr>
                <w:i/>
                <w:iCs/>
                <w:sz w:val="22"/>
                <w:szCs w:val="22"/>
              </w:rPr>
              <w:t xml:space="preserve"> SHALL indicate that this raster pixel is a point (for DGIWG profile, this is used for discrete coverage data including elevation </w:t>
            </w:r>
            <w:proofErr w:type="gramStart"/>
            <w:r w:rsidRPr="00823FC7">
              <w:rPr>
                <w:i/>
                <w:iCs/>
                <w:sz w:val="22"/>
                <w:szCs w:val="22"/>
              </w:rPr>
              <w:t>data )</w:t>
            </w:r>
            <w:proofErr w:type="gramEnd"/>
            <w:r w:rsidRPr="00823FC7">
              <w:rPr>
                <w:i/>
                <w:iCs/>
                <w:sz w:val="22"/>
                <w:szCs w:val="22"/>
              </w:rPr>
              <w:t>.</w:t>
            </w:r>
          </w:p>
        </w:tc>
      </w:tr>
      <w:tr w:rsidR="00901E39" w:rsidRPr="00823FC7" w14:paraId="45FF33C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89F9C4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E3BC57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http://www.opengis.net/spec/GeoTIFF/0.0/GTRasterTypeGeoKey.reserved</w:t>
            </w:r>
          </w:p>
          <w:p w14:paraId="0613F08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GTRasterTypeGeoKey</w:t>
            </w:r>
            <w:proofErr w:type="spellEnd"/>
            <w:r w:rsidRPr="00823FC7">
              <w:rPr>
                <w:i/>
                <w:iCs/>
                <w:sz w:val="22"/>
                <w:szCs w:val="22"/>
              </w:rPr>
              <w:t xml:space="preserve"> values in the range 1-32766 SHALL be reserved</w:t>
            </w:r>
          </w:p>
        </w:tc>
      </w:tr>
      <w:tr w:rsidR="00901E39" w:rsidRPr="00823FC7" w14:paraId="5072A913"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A73014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9042D3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http://www.opengis.net/spec/GeoTIFF/0.0/GTRasterTypeGeoKey.type</w:t>
            </w:r>
          </w:p>
          <w:p w14:paraId="1048B5C9"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GTModelTypeGeoKey</w:t>
            </w:r>
            <w:proofErr w:type="spellEnd"/>
            <w:r w:rsidRPr="00823FC7">
              <w:rPr>
                <w:i/>
                <w:iCs/>
                <w:sz w:val="22"/>
                <w:szCs w:val="22"/>
              </w:rPr>
              <w:t xml:space="preserve"> SHALL have type = SHORT</w:t>
            </w:r>
          </w:p>
        </w:tc>
      </w:tr>
    </w:tbl>
    <w:p w14:paraId="59CD1B90" w14:textId="77777777" w:rsidR="00901E39" w:rsidRDefault="00901E39" w:rsidP="00823FC7">
      <w:pPr>
        <w:pStyle w:val="Heading2"/>
      </w:pPr>
      <w:bookmarkStart w:id="38" w:name="_Toc279222953"/>
      <w:r>
        <w:t xml:space="preserve">Requirements Class </w:t>
      </w:r>
      <w:proofErr w:type="spellStart"/>
      <w:r>
        <w:t>IntergraphMatrixTag</w:t>
      </w:r>
      <w:bookmarkEnd w:id="3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3891CA6"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CA73F1A"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5702C17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E1D0AA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w:t>
            </w:r>
          </w:p>
        </w:tc>
      </w:tr>
      <w:tr w:rsidR="00901E39" w:rsidRPr="00823FC7" w14:paraId="340FCA77"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FC5E8C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80B4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http://www.opengis.net/spec/GeoTIFF/0.0/IntergraphMatrixTag.count</w:t>
            </w:r>
          </w:p>
          <w:p w14:paraId="12A3E1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hold sixteen or seventeen values</w:t>
            </w:r>
          </w:p>
        </w:tc>
      </w:tr>
      <w:tr w:rsidR="00901E39" w:rsidRPr="00823FC7" w14:paraId="4BBD4CAD"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D709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0973E2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http://www.opengis.net/spec/GeoTIFF/0.0/IntergraphMatrixTag.deprecated</w:t>
            </w:r>
          </w:p>
          <w:p w14:paraId="0537E0F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not be used</w:t>
            </w:r>
          </w:p>
        </w:tc>
      </w:tr>
      <w:tr w:rsidR="00901E39" w:rsidRPr="00823FC7" w14:paraId="6EB99592" w14:textId="77777777" w:rsidTr="003F35A9">
        <w:tblPrEx>
          <w:tblBorders>
            <w:top w:val="none" w:sz="0" w:space="0" w:color="auto"/>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8335B7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49D80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http://www.opengis.net/spec/GeoTIFF/0.0/IntergraphMatrixTag.ID</w:t>
            </w:r>
          </w:p>
          <w:p w14:paraId="1CF1438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ID = 33920</w:t>
            </w:r>
          </w:p>
        </w:tc>
      </w:tr>
      <w:tr w:rsidR="00901E39" w:rsidRPr="00823FC7" w14:paraId="2201271E" w14:textId="77777777" w:rsidTr="003F35A9">
        <w:tblPrEx>
          <w:tblBorders>
            <w:top w:val="none" w:sz="0" w:space="0" w:color="auto"/>
            <w:bottom w:val="single" w:sz="8" w:space="0" w:color="6D6D6D"/>
          </w:tblBorders>
        </w:tblPrEx>
        <w:tc>
          <w:tcPr>
            <w:tcW w:w="72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0ABECF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7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EAE7B0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http://www.opengis.net/spec/GeoTIFF/0.0/IntergraphMatrixTag.type</w:t>
            </w:r>
          </w:p>
          <w:p w14:paraId="46B17C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IntergraphMatrixTag</w:t>
            </w:r>
            <w:proofErr w:type="spellEnd"/>
            <w:r w:rsidRPr="00823FC7">
              <w:rPr>
                <w:i/>
                <w:iCs/>
                <w:sz w:val="22"/>
                <w:szCs w:val="22"/>
              </w:rPr>
              <w:t xml:space="preserve"> SHALL have type = DOUBLE</w:t>
            </w:r>
          </w:p>
        </w:tc>
      </w:tr>
    </w:tbl>
    <w:p w14:paraId="1A8C1C8A" w14:textId="77777777" w:rsidR="00901E39" w:rsidRDefault="00901E39" w:rsidP="00823FC7">
      <w:pPr>
        <w:pStyle w:val="Heading2"/>
      </w:pPr>
      <w:bookmarkStart w:id="39" w:name="_Toc279222954"/>
      <w:r>
        <w:t xml:space="preserve">Requirements Class </w:t>
      </w:r>
      <w:proofErr w:type="spellStart"/>
      <w:r>
        <w:t>MetadataTag</w:t>
      </w:r>
      <w:bookmarkEnd w:id="3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C494D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C2F966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0425327C"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33187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w:t>
            </w:r>
          </w:p>
        </w:tc>
      </w:tr>
      <w:tr w:rsidR="00901E39" w:rsidRPr="00823FC7" w14:paraId="47938D78"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0E6E8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EB3F73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http://www.opengis.net/spec/GeoTIFF/0.0/MetadataTag.cardinality</w:t>
            </w:r>
          </w:p>
          <w:p w14:paraId="791F79E0"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MAY be used more than once in a single GeoTIFF file.</w:t>
            </w:r>
          </w:p>
        </w:tc>
      </w:tr>
      <w:tr w:rsidR="00901E39" w:rsidRPr="00823FC7" w14:paraId="4C8486AE" w14:textId="77777777" w:rsidTr="003F35A9">
        <w:tblPrEx>
          <w:tblBorders>
            <w:top w:val="none" w:sz="0" w:space="0" w:color="auto"/>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2A7219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0C168E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http://www.opengis.net/spec/GeoTIFF/0.0/MetadataTag.ID</w:t>
            </w:r>
          </w:p>
          <w:p w14:paraId="76E1B909"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have ID=50909</w:t>
            </w:r>
          </w:p>
        </w:tc>
      </w:tr>
      <w:tr w:rsidR="00901E39" w:rsidRPr="00823FC7" w14:paraId="23742050" w14:textId="77777777" w:rsidTr="003F35A9">
        <w:tblPrEx>
          <w:tblBorders>
            <w:top w:val="none" w:sz="0" w:space="0" w:color="auto"/>
            <w:bottom w:val="single" w:sz="8" w:space="0" w:color="6D6D6D"/>
          </w:tblBorders>
        </w:tblPrEx>
        <w:tc>
          <w:tcPr>
            <w:tcW w:w="55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32F972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5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C69A1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http://www.opengis.net/spec/GeoTIFF/0.0/MetadataTag.Name</w:t>
            </w:r>
          </w:p>
          <w:p w14:paraId="151360C5" w14:textId="77777777" w:rsidR="00901E39" w:rsidRPr="00823FC7" w:rsidRDefault="00901E39">
            <w:pPr>
              <w:widowControl w:val="0"/>
              <w:autoSpaceDE w:val="0"/>
              <w:autoSpaceDN w:val="0"/>
              <w:adjustRightInd w:val="0"/>
              <w:spacing w:after="0"/>
              <w:rPr>
                <w:sz w:val="22"/>
                <w:szCs w:val="22"/>
              </w:rPr>
            </w:pPr>
            <w:r w:rsidRPr="00823FC7">
              <w:rPr>
                <w:i/>
                <w:iCs/>
                <w:sz w:val="22"/>
                <w:szCs w:val="22"/>
              </w:rPr>
              <w:t>The private TIFF tag for holding XML metadata SHALL be named GEO_METADATA</w:t>
            </w:r>
          </w:p>
        </w:tc>
      </w:tr>
    </w:tbl>
    <w:p w14:paraId="39086020" w14:textId="77777777" w:rsidR="00901E39" w:rsidRDefault="00901E39" w:rsidP="00823FC7">
      <w:pPr>
        <w:pStyle w:val="Heading2"/>
      </w:pPr>
      <w:bookmarkStart w:id="40" w:name="_Toc279222955"/>
      <w:r>
        <w:t xml:space="preserve">Requirements Class </w:t>
      </w:r>
      <w:proofErr w:type="spellStart"/>
      <w:r>
        <w:t>ModelPixelScaleTag</w:t>
      </w:r>
      <w:bookmarkEnd w:id="40"/>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7A01C878"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115C74E8"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A405B8"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174921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w:t>
            </w:r>
          </w:p>
        </w:tc>
      </w:tr>
      <w:tr w:rsidR="00901E39" w:rsidRPr="00823FC7" w14:paraId="3F8DE59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27C489F"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4FAE15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37A4925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729ADC9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1AEE77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F1BC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http://www.opengis.net/spec/GeoTIFF/0.0/ModelPixelScaleTag.count</w:t>
            </w:r>
          </w:p>
          <w:p w14:paraId="6DD3D4E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hold three values (</w:t>
            </w:r>
            <w:proofErr w:type="spellStart"/>
            <w:r w:rsidRPr="00823FC7">
              <w:rPr>
                <w:i/>
                <w:iCs/>
                <w:sz w:val="22"/>
                <w:szCs w:val="22"/>
              </w:rPr>
              <w:t>ScaleX</w:t>
            </w:r>
            <w:proofErr w:type="spellEnd"/>
            <w:r w:rsidRPr="00823FC7">
              <w:rPr>
                <w:i/>
                <w:iCs/>
                <w:sz w:val="22"/>
                <w:szCs w:val="22"/>
              </w:rPr>
              <w:t xml:space="preserve">, </w:t>
            </w:r>
            <w:proofErr w:type="spellStart"/>
            <w:r w:rsidRPr="00823FC7">
              <w:rPr>
                <w:i/>
                <w:iCs/>
                <w:sz w:val="22"/>
                <w:szCs w:val="22"/>
              </w:rPr>
              <w:t>ScaleY</w:t>
            </w:r>
            <w:proofErr w:type="spellEnd"/>
            <w:r w:rsidRPr="00823FC7">
              <w:rPr>
                <w:i/>
                <w:iCs/>
                <w:sz w:val="22"/>
                <w:szCs w:val="22"/>
              </w:rPr>
              <w:t xml:space="preserve">, </w:t>
            </w:r>
            <w:proofErr w:type="spellStart"/>
            <w:r w:rsidRPr="00823FC7">
              <w:rPr>
                <w:i/>
                <w:iCs/>
                <w:sz w:val="22"/>
                <w:szCs w:val="22"/>
              </w:rPr>
              <w:t>ScaleZ</w:t>
            </w:r>
            <w:proofErr w:type="spellEnd"/>
            <w:r w:rsidRPr="00823FC7">
              <w:rPr>
                <w:i/>
                <w:iCs/>
                <w:sz w:val="22"/>
                <w:szCs w:val="22"/>
              </w:rPr>
              <w:t>)</w:t>
            </w:r>
          </w:p>
        </w:tc>
      </w:tr>
      <w:tr w:rsidR="00901E39" w:rsidRPr="00823FC7" w14:paraId="3C673C6E"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A0E25E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BD1425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http://www.opengis.net/spec/GeoTIFF/0.0/ModelPixelScaleTag.ID</w:t>
            </w:r>
          </w:p>
          <w:p w14:paraId="35EC117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ID = 33550</w:t>
            </w:r>
          </w:p>
        </w:tc>
      </w:tr>
      <w:tr w:rsidR="00901E39" w:rsidRPr="00823FC7" w14:paraId="5A131BE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F8609E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43690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http://www.opengis.net/spec/GeoTIFF/0.0/ModelPixelScaleTag.independent</w:t>
            </w:r>
          </w:p>
          <w:p w14:paraId="2C4E7CB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rsidRPr="00823FC7" w14:paraId="4756BBC1"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A23035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446CA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http://www.opengis.net/spec/GeoTIFF/0.0/ModelPixelScaleTag.reversal</w:t>
            </w:r>
          </w:p>
          <w:p w14:paraId="080873F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Negative values of the </w:t>
            </w:r>
            <w:proofErr w:type="spellStart"/>
            <w:r w:rsidRPr="00823FC7">
              <w:rPr>
                <w:i/>
                <w:iCs/>
                <w:sz w:val="22"/>
                <w:szCs w:val="22"/>
              </w:rPr>
              <w:t>ModelPixelScaleTag</w:t>
            </w:r>
            <w:proofErr w:type="spellEnd"/>
            <w:r w:rsidRPr="00823FC7">
              <w:rPr>
                <w:i/>
                <w:iCs/>
                <w:sz w:val="22"/>
                <w:szCs w:val="22"/>
              </w:rPr>
              <w:t xml:space="preserve"> components SHALL indicate simple reversals of orientation between raster and model space (e.g. horizontal or vertical flips)</w:t>
            </w:r>
          </w:p>
        </w:tc>
      </w:tr>
      <w:tr w:rsidR="00901E39" w:rsidRPr="00823FC7" w14:paraId="56B508C5"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56DA4D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A59C21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http://www.opengis.net/spec/GeoTIFF/0.0/ModelPixelScaleTag.type</w:t>
            </w:r>
          </w:p>
          <w:p w14:paraId="2078D5F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ModelPixelScaleTag</w:t>
            </w:r>
            <w:proofErr w:type="spellEnd"/>
            <w:r w:rsidRPr="00823FC7">
              <w:rPr>
                <w:i/>
                <w:iCs/>
                <w:sz w:val="22"/>
                <w:szCs w:val="22"/>
              </w:rPr>
              <w:t xml:space="preserve"> SHALL have type = DOUBLE</w:t>
            </w:r>
          </w:p>
        </w:tc>
      </w:tr>
    </w:tbl>
    <w:p w14:paraId="7A1E5590" w14:textId="77777777" w:rsidR="00901E39" w:rsidRDefault="00901E39" w:rsidP="00823FC7">
      <w:pPr>
        <w:pStyle w:val="Heading2"/>
      </w:pPr>
      <w:bookmarkStart w:id="41" w:name="_Toc279222956"/>
      <w:r>
        <w:t xml:space="preserve">Requirements Class </w:t>
      </w:r>
      <w:proofErr w:type="spellStart"/>
      <w:r>
        <w:t>ModelTag</w:t>
      </w:r>
      <w:bookmarkEnd w:id="41"/>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3F35A9" w14:paraId="0A9FF6E7"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C57A02" w14:textId="77777777" w:rsidR="00901E39" w:rsidRPr="003F35A9" w:rsidRDefault="00901E39">
            <w:pPr>
              <w:widowControl w:val="0"/>
              <w:autoSpaceDE w:val="0"/>
              <w:autoSpaceDN w:val="0"/>
              <w:adjustRightInd w:val="0"/>
              <w:spacing w:after="0"/>
              <w:rPr>
                <w:sz w:val="22"/>
                <w:szCs w:val="22"/>
              </w:rPr>
            </w:pPr>
            <w:r w:rsidRPr="003F35A9">
              <w:rPr>
                <w:b/>
                <w:bCs/>
                <w:sz w:val="22"/>
                <w:szCs w:val="22"/>
              </w:rPr>
              <w:t>Requirements Class</w:t>
            </w:r>
          </w:p>
        </w:tc>
      </w:tr>
      <w:tr w:rsidR="00901E39" w:rsidRPr="003F35A9" w14:paraId="1413862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35CFBD1B"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w:t>
            </w:r>
          </w:p>
        </w:tc>
      </w:tr>
      <w:tr w:rsidR="00901E39" w:rsidRPr="003F35A9" w14:paraId="42EB9573" w14:textId="77777777" w:rsidTr="003F35A9">
        <w:tblPrEx>
          <w:tblBorders>
            <w:top w:val="none" w:sz="0" w:space="0" w:color="auto"/>
            <w:bottom w:val="single" w:sz="8" w:space="0" w:color="6D6D6D"/>
          </w:tblBorders>
        </w:tblPrEx>
        <w:tc>
          <w:tcPr>
            <w:tcW w:w="511"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C0EE5AE" w14:textId="77777777" w:rsidR="00901E39" w:rsidRPr="003F35A9" w:rsidRDefault="00901E39">
            <w:pPr>
              <w:widowControl w:val="0"/>
              <w:autoSpaceDE w:val="0"/>
              <w:autoSpaceDN w:val="0"/>
              <w:adjustRightInd w:val="0"/>
              <w:spacing w:after="0"/>
              <w:rPr>
                <w:sz w:val="22"/>
                <w:szCs w:val="22"/>
              </w:rPr>
            </w:pPr>
            <w:r w:rsidRPr="003F35A9">
              <w:rPr>
                <w:sz w:val="22"/>
                <w:szCs w:val="22"/>
              </w:rPr>
              <w:t>Requirement</w:t>
            </w:r>
          </w:p>
        </w:tc>
        <w:tc>
          <w:tcPr>
            <w:tcW w:w="4489"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28E17AE" w14:textId="77777777" w:rsidR="00901E39" w:rsidRPr="003F35A9" w:rsidRDefault="00901E39">
            <w:pPr>
              <w:widowControl w:val="0"/>
              <w:autoSpaceDE w:val="0"/>
              <w:autoSpaceDN w:val="0"/>
              <w:adjustRightInd w:val="0"/>
              <w:spacing w:after="0"/>
              <w:rPr>
                <w:sz w:val="22"/>
                <w:szCs w:val="22"/>
              </w:rPr>
            </w:pPr>
            <w:r w:rsidRPr="003F35A9">
              <w:rPr>
                <w:sz w:val="22"/>
                <w:szCs w:val="22"/>
              </w:rPr>
              <w:t>http://www.opengis.net/spec/GeoTIFF/0.0/ModelTag.count</w:t>
            </w:r>
          </w:p>
          <w:p w14:paraId="502F5563" w14:textId="77777777" w:rsidR="00901E39" w:rsidRPr="003F35A9" w:rsidRDefault="00901E39">
            <w:pPr>
              <w:widowControl w:val="0"/>
              <w:autoSpaceDE w:val="0"/>
              <w:autoSpaceDN w:val="0"/>
              <w:adjustRightInd w:val="0"/>
              <w:spacing w:after="0"/>
              <w:rPr>
                <w:sz w:val="22"/>
                <w:szCs w:val="22"/>
              </w:rPr>
            </w:pPr>
            <w:r w:rsidRPr="003F35A9">
              <w:rPr>
                <w:i/>
                <w:iCs/>
                <w:sz w:val="22"/>
                <w:szCs w:val="22"/>
              </w:rPr>
              <w:t xml:space="preserve">If the </w:t>
            </w:r>
            <w:proofErr w:type="spellStart"/>
            <w:r w:rsidRPr="003F35A9">
              <w:rPr>
                <w:i/>
                <w:iCs/>
                <w:sz w:val="22"/>
                <w:szCs w:val="22"/>
              </w:rPr>
              <w:t>ModelTiePointTag</w:t>
            </w:r>
            <w:proofErr w:type="spellEnd"/>
            <w:r w:rsidRPr="003F35A9">
              <w:rPr>
                <w:i/>
                <w:iCs/>
                <w:sz w:val="22"/>
                <w:szCs w:val="22"/>
              </w:rPr>
              <w:t xml:space="preserve"> and </w:t>
            </w:r>
            <w:proofErr w:type="spellStart"/>
            <w:r w:rsidRPr="003F35A9">
              <w:rPr>
                <w:i/>
                <w:iCs/>
                <w:sz w:val="22"/>
                <w:szCs w:val="22"/>
              </w:rPr>
              <w:t>ModelPixelScaleTags</w:t>
            </w:r>
            <w:proofErr w:type="spellEnd"/>
            <w:r w:rsidRPr="003F35A9">
              <w:rPr>
                <w:i/>
                <w:iCs/>
                <w:sz w:val="22"/>
                <w:szCs w:val="22"/>
              </w:rPr>
              <w:t xml:space="preserve"> are defined the </w:t>
            </w:r>
            <w:proofErr w:type="spellStart"/>
            <w:r w:rsidRPr="003F35A9">
              <w:rPr>
                <w:i/>
                <w:iCs/>
                <w:sz w:val="22"/>
                <w:szCs w:val="22"/>
              </w:rPr>
              <w:t>ModelTransformationTag</w:t>
            </w:r>
            <w:proofErr w:type="spellEnd"/>
            <w:r w:rsidRPr="003F35A9">
              <w:rPr>
                <w:i/>
                <w:iCs/>
                <w:sz w:val="22"/>
                <w:szCs w:val="22"/>
              </w:rPr>
              <w:t xml:space="preserve"> SHALL not be used</w:t>
            </w:r>
          </w:p>
        </w:tc>
      </w:tr>
    </w:tbl>
    <w:p w14:paraId="62D1387D" w14:textId="77777777" w:rsidR="00901E39" w:rsidRDefault="00901E39" w:rsidP="00823FC7">
      <w:pPr>
        <w:pStyle w:val="Heading2"/>
      </w:pPr>
      <w:bookmarkStart w:id="42" w:name="_Toc279222957"/>
      <w:r>
        <w:t xml:space="preserve">Requirements Class </w:t>
      </w:r>
      <w:proofErr w:type="spellStart"/>
      <w:r>
        <w:t>ModelTiePointTag</w:t>
      </w:r>
      <w:bookmarkEnd w:id="42"/>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14:paraId="759C91C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F70F9D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0A07CB4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12907FF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w:t>
            </w:r>
          </w:p>
        </w:tc>
      </w:tr>
      <w:tr w:rsidR="00901E39" w14:paraId="72995FDA"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80F078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A1065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37BE1F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MAY hold any number of </w:t>
            </w:r>
            <w:proofErr w:type="spellStart"/>
            <w:r w:rsidRPr="00823FC7">
              <w:rPr>
                <w:i/>
                <w:iCs/>
                <w:sz w:val="22"/>
                <w:szCs w:val="22"/>
              </w:rPr>
              <w:t>tiepoints</w:t>
            </w:r>
            <w:proofErr w:type="spellEnd"/>
          </w:p>
        </w:tc>
      </w:tr>
      <w:tr w:rsidR="00901E39" w14:paraId="7AE8CDCF"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0FF303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8E8CDB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http://www.opengis.net/spec/GeoTIFF/0.0/ModelTiePointTag.count</w:t>
            </w:r>
          </w:p>
          <w:p w14:paraId="7628163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only hold one </w:t>
            </w:r>
            <w:proofErr w:type="spellStart"/>
            <w:r w:rsidRPr="00823FC7">
              <w:rPr>
                <w:i/>
                <w:iCs/>
                <w:sz w:val="22"/>
                <w:szCs w:val="22"/>
              </w:rPr>
              <w:t>tiepoint</w:t>
            </w:r>
            <w:proofErr w:type="spellEnd"/>
            <w:r w:rsidRPr="00823FC7">
              <w:rPr>
                <w:i/>
                <w:iCs/>
                <w:sz w:val="22"/>
                <w:szCs w:val="22"/>
              </w:rPr>
              <w:t xml:space="preserve"> that corresponds to the upper left corner of the image.</w:t>
            </w:r>
          </w:p>
        </w:tc>
      </w:tr>
      <w:tr w:rsidR="00901E39" w14:paraId="26BD2DD6"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C876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52F7A5"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http://www.opengis.net/spec/GeoTIFF/0.0/ModelTiePointTag.ID</w:t>
            </w:r>
          </w:p>
          <w:p w14:paraId="24F3597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ID = 33922</w:t>
            </w:r>
          </w:p>
        </w:tc>
      </w:tr>
      <w:tr w:rsidR="00901E39" w14:paraId="058623C9"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2943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AF2D28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http://www.opengis.net/spec/GeoTIFF/0.0/ModelTiePointTag.independent</w:t>
            </w:r>
          </w:p>
          <w:p w14:paraId="608265B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be independent of the </w:t>
            </w:r>
            <w:proofErr w:type="spellStart"/>
            <w:r w:rsidRPr="00823FC7">
              <w:rPr>
                <w:i/>
                <w:iCs/>
                <w:sz w:val="22"/>
                <w:szCs w:val="22"/>
              </w:rPr>
              <w:t>Xposition</w:t>
            </w:r>
            <w:proofErr w:type="spellEnd"/>
            <w:r w:rsidRPr="00823FC7">
              <w:rPr>
                <w:i/>
                <w:iCs/>
                <w:sz w:val="22"/>
                <w:szCs w:val="22"/>
              </w:rPr>
              <w:t xml:space="preserve">, </w:t>
            </w:r>
            <w:proofErr w:type="spellStart"/>
            <w:r w:rsidRPr="00823FC7">
              <w:rPr>
                <w:i/>
                <w:iCs/>
                <w:sz w:val="22"/>
                <w:szCs w:val="22"/>
              </w:rPr>
              <w:t>Yposition</w:t>
            </w:r>
            <w:proofErr w:type="spellEnd"/>
            <w:r w:rsidRPr="00823FC7">
              <w:rPr>
                <w:i/>
                <w:iCs/>
                <w:sz w:val="22"/>
                <w:szCs w:val="22"/>
              </w:rPr>
              <w:t>, and Orientation TIFF tags</w:t>
            </w:r>
          </w:p>
        </w:tc>
      </w:tr>
      <w:tr w:rsidR="00901E39" w14:paraId="3811C451" w14:textId="77777777" w:rsidTr="003F35A9">
        <w:tblPrEx>
          <w:tblBorders>
            <w:top w:val="none" w:sz="0" w:space="0" w:color="auto"/>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6178FDE"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0F6F3D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http://www.opengis.net/spec/GeoTIFF/0.0/ModelTiePointTag.size</w:t>
            </w:r>
          </w:p>
          <w:p w14:paraId="2CF46D4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include six values for each </w:t>
            </w:r>
            <w:proofErr w:type="spellStart"/>
            <w:r w:rsidRPr="00823FC7">
              <w:rPr>
                <w:i/>
                <w:iCs/>
                <w:sz w:val="22"/>
                <w:szCs w:val="22"/>
              </w:rPr>
              <w:t>tiepoint</w:t>
            </w:r>
            <w:proofErr w:type="spellEnd"/>
          </w:p>
        </w:tc>
      </w:tr>
      <w:tr w:rsidR="00901E39" w14:paraId="2001104A" w14:textId="77777777" w:rsidTr="003F35A9">
        <w:tblPrEx>
          <w:tblBorders>
            <w:top w:val="none" w:sz="0" w:space="0" w:color="auto"/>
            <w:bottom w:val="single" w:sz="8" w:space="0" w:color="6D6D6D"/>
          </w:tblBorders>
        </w:tblPrEx>
        <w:tc>
          <w:tcPr>
            <w:tcW w:w="52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CA52AC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47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765BAA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http://www.opengis.net/spec/GeoTIFF/0.0/ModelTiePointTag.type</w:t>
            </w:r>
          </w:p>
          <w:p w14:paraId="64B572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ModelTiePointTag</w:t>
            </w:r>
            <w:proofErr w:type="spellEnd"/>
            <w:r w:rsidRPr="00823FC7">
              <w:rPr>
                <w:i/>
                <w:iCs/>
                <w:sz w:val="22"/>
                <w:szCs w:val="22"/>
              </w:rPr>
              <w:t xml:space="preserve"> SHALL have type = DOUBLE</w:t>
            </w:r>
          </w:p>
        </w:tc>
      </w:tr>
    </w:tbl>
    <w:p w14:paraId="63DAB21C" w14:textId="77777777" w:rsidR="00901E39" w:rsidRDefault="00901E39" w:rsidP="00823FC7">
      <w:pPr>
        <w:pStyle w:val="Heading2"/>
      </w:pPr>
      <w:bookmarkStart w:id="43" w:name="_Toc279222958"/>
      <w:r>
        <w:t xml:space="preserve">Requirements Class </w:t>
      </w:r>
      <w:proofErr w:type="spellStart"/>
      <w:r>
        <w:t>ModelTransformationTag</w:t>
      </w:r>
      <w:bookmarkEnd w:id="43"/>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315D6FAD"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57EFC41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414CC31"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89207C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w:t>
            </w:r>
          </w:p>
        </w:tc>
      </w:tr>
      <w:tr w:rsidR="00901E39" w:rsidRPr="00823FC7" w14:paraId="354D8F69"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CEA5B9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5C8064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http://www.opengis.net/spec/GeoTIFF/0.0/ModelTransformationTag.count</w:t>
            </w:r>
          </w:p>
          <w:p w14:paraId="05A5662D"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hold sixteen values</w:t>
            </w:r>
          </w:p>
        </w:tc>
      </w:tr>
      <w:tr w:rsidR="00901E39" w:rsidRPr="00823FC7" w14:paraId="61996BA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83786C"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DAFB9C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http://www.opengis.net/spec/GeoTIFF/0.0/ModelTransformationTag.ID</w:t>
            </w:r>
          </w:p>
          <w:p w14:paraId="5977BCF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ID = 34264</w:t>
            </w:r>
          </w:p>
        </w:tc>
      </w:tr>
      <w:tr w:rsidR="00901E39" w:rsidRPr="00823FC7" w14:paraId="6F7F0058" w14:textId="77777777" w:rsidTr="003F35A9">
        <w:tblPrEx>
          <w:tblBorders>
            <w:top w:val="none" w:sz="0" w:space="0" w:color="auto"/>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5C3E5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74DCE12"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http://www.opengis.net/spec/GeoTIFF/0.0/ModelTransformationTag.notAllowed</w:t>
            </w:r>
          </w:p>
          <w:p w14:paraId="5EE76E4A"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not </w:t>
            </w:r>
            <w:proofErr w:type="gramStart"/>
            <w:r w:rsidRPr="00823FC7">
              <w:rPr>
                <w:i/>
                <w:iCs/>
                <w:sz w:val="22"/>
                <w:szCs w:val="22"/>
              </w:rPr>
              <w:t>be</w:t>
            </w:r>
            <w:proofErr w:type="gramEnd"/>
            <w:r w:rsidRPr="00823FC7">
              <w:rPr>
                <w:i/>
                <w:iCs/>
                <w:sz w:val="22"/>
                <w:szCs w:val="22"/>
              </w:rPr>
              <w:t xml:space="preserve"> used.</w:t>
            </w:r>
          </w:p>
        </w:tc>
      </w:tr>
      <w:tr w:rsidR="00901E39" w:rsidRPr="00823FC7" w14:paraId="1C45B2CD" w14:textId="77777777" w:rsidTr="003F35A9">
        <w:tblPrEx>
          <w:tblBorders>
            <w:top w:val="none" w:sz="0" w:space="0" w:color="auto"/>
            <w:bottom w:val="single" w:sz="8" w:space="0" w:color="6D6D6D"/>
          </w:tblBorders>
        </w:tblPrEx>
        <w:tc>
          <w:tcPr>
            <w:tcW w:w="680"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63D2CA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20"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3E6B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http://www.opengis.net/spec/GeoTIFF/0.0/ModelTransformationTag.type</w:t>
            </w:r>
          </w:p>
          <w:p w14:paraId="66566AA2"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ModelTransformationTag</w:t>
            </w:r>
            <w:proofErr w:type="spellEnd"/>
            <w:r w:rsidRPr="00823FC7">
              <w:rPr>
                <w:i/>
                <w:iCs/>
                <w:sz w:val="22"/>
                <w:szCs w:val="22"/>
              </w:rPr>
              <w:t xml:space="preserve"> SHALL have type = DOUBLE</w:t>
            </w:r>
          </w:p>
        </w:tc>
      </w:tr>
    </w:tbl>
    <w:p w14:paraId="38E9362B" w14:textId="77777777" w:rsidR="00901E39" w:rsidRDefault="00901E39" w:rsidP="00823FC7">
      <w:pPr>
        <w:pStyle w:val="Heading2"/>
      </w:pPr>
      <w:bookmarkStart w:id="44" w:name="_Toc279222959"/>
      <w:r>
        <w:t xml:space="preserve">Requirements Class </w:t>
      </w:r>
      <w:proofErr w:type="spellStart"/>
      <w:r>
        <w:t>PCSCitationGeoKey</w:t>
      </w:r>
      <w:bookmarkEnd w:id="44"/>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87"/>
        <w:gridCol w:w="7469"/>
      </w:tblGrid>
      <w:tr w:rsidR="00901E39" w:rsidRPr="00823FC7" w14:paraId="1158388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65CFE55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112332D"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07DBFE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w:t>
            </w:r>
          </w:p>
        </w:tc>
      </w:tr>
      <w:tr w:rsidR="00901E39" w:rsidRPr="00823FC7" w14:paraId="7EFE44B2" w14:textId="77777777" w:rsidTr="003F35A9">
        <w:tblPrEx>
          <w:tblBorders>
            <w:top w:val="none" w:sz="0" w:space="0" w:color="auto"/>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242184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CAAD2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http://www.opengis.net/spec/GeoTIFF/0.0/PCSCitationGeoKey.ID</w:t>
            </w:r>
          </w:p>
          <w:p w14:paraId="70476BC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ID = 3073</w:t>
            </w:r>
          </w:p>
        </w:tc>
      </w:tr>
      <w:tr w:rsidR="00901E39" w:rsidRPr="00823FC7" w14:paraId="785D5E90" w14:textId="77777777" w:rsidTr="003F35A9">
        <w:tblPrEx>
          <w:tblBorders>
            <w:top w:val="none" w:sz="0" w:space="0" w:color="auto"/>
            <w:bottom w:val="single" w:sz="8" w:space="0" w:color="6D6D6D"/>
          </w:tblBorders>
        </w:tblPrEx>
        <w:tc>
          <w:tcPr>
            <w:tcW w:w="783"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B9E62A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217"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63BF34C"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http://www.opengis.net/spec/GeoTIFF/0.0/PCSCitationGeoKey.type</w:t>
            </w:r>
          </w:p>
          <w:p w14:paraId="44F14E8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PCSCitationGeoKey</w:t>
            </w:r>
            <w:proofErr w:type="spellEnd"/>
            <w:r w:rsidRPr="00823FC7">
              <w:rPr>
                <w:i/>
                <w:iCs/>
                <w:sz w:val="22"/>
                <w:szCs w:val="22"/>
              </w:rPr>
              <w:t xml:space="preserve"> SHALL have type = ASCII</w:t>
            </w:r>
          </w:p>
        </w:tc>
      </w:tr>
    </w:tbl>
    <w:p w14:paraId="3101A0E4" w14:textId="77777777" w:rsidR="00901E39" w:rsidRDefault="00901E39" w:rsidP="00823FC7">
      <w:pPr>
        <w:pStyle w:val="Heading2"/>
      </w:pPr>
      <w:bookmarkStart w:id="45" w:name="_Toc279222960"/>
      <w:r>
        <w:t xml:space="preserve">Requirements Class </w:t>
      </w:r>
      <w:proofErr w:type="spellStart"/>
      <w:r>
        <w:t>ProjectedCSTypeGeoKey</w:t>
      </w:r>
      <w:bookmarkEnd w:id="45"/>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15"/>
        <w:gridCol w:w="7541"/>
      </w:tblGrid>
      <w:tr w:rsidR="00901E39" w14:paraId="160C44BA"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68617EE"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14:paraId="4F84497B"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FB548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w:t>
            </w:r>
          </w:p>
        </w:tc>
      </w:tr>
      <w:tr w:rsidR="00901E39" w14:paraId="6D495C8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103C0B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04D57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http://www.opengis.net/spec/GeoTIFF/0.0/ProjectedCSTypeGeoKey.EPSGProjection</w:t>
            </w:r>
          </w:p>
          <w:p w14:paraId="5C7E1DC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20000-32760 SHALL be EPSG Projection System Codes</w:t>
            </w:r>
          </w:p>
        </w:tc>
      </w:tr>
      <w:tr w:rsidR="00901E39" w14:paraId="5133E18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270270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94F11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http://www.opengis.net/spec/GeoTIFF/0.0/ProjectedCSTypeGeoKey.ID</w:t>
            </w:r>
          </w:p>
          <w:p w14:paraId="53F09FEB"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ID = 3072</w:t>
            </w:r>
          </w:p>
        </w:tc>
      </w:tr>
      <w:tr w:rsidR="00901E39" w14:paraId="139C087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E60964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71A9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http://www.opengis.net/spec/GeoTIFF/0.0/ProjectedCSTypeGeoKey.KeyValues</w:t>
            </w:r>
          </w:p>
          <w:p w14:paraId="258C54C0" w14:textId="31146640" w:rsidR="00901E39" w:rsidRPr="00823FC7" w:rsidRDefault="00901E39">
            <w:pPr>
              <w:widowControl w:val="0"/>
              <w:autoSpaceDE w:val="0"/>
              <w:autoSpaceDN w:val="0"/>
              <w:adjustRightInd w:val="0"/>
              <w:spacing w:after="0"/>
              <w:rPr>
                <w:sz w:val="22"/>
                <w:szCs w:val="22"/>
              </w:rPr>
            </w:pPr>
            <w:r w:rsidRPr="00823FC7">
              <w:rPr>
                <w:i/>
                <w:iCs/>
                <w:sz w:val="22"/>
                <w:szCs w:val="22"/>
              </w:rPr>
              <w:t xml:space="preserve">326zz </w:t>
            </w:r>
            <w:r w:rsidR="00D67844">
              <w:rPr>
                <w:i/>
                <w:iCs/>
                <w:sz w:val="22"/>
                <w:szCs w:val="22"/>
              </w:rPr>
              <w:t>“</w:t>
            </w:r>
            <w:r w:rsidRPr="00823FC7">
              <w:rPr>
                <w:i/>
                <w:iCs/>
                <w:sz w:val="22"/>
                <w:szCs w:val="22"/>
              </w:rPr>
              <w:t xml:space="preserve">“ UTM Northern Hemisphere, 327zz </w:t>
            </w:r>
            <w:r w:rsidR="00D67844">
              <w:rPr>
                <w:i/>
                <w:iCs/>
                <w:sz w:val="22"/>
                <w:szCs w:val="22"/>
              </w:rPr>
              <w:t>“</w:t>
            </w:r>
            <w:r w:rsidRPr="00823FC7">
              <w:rPr>
                <w:i/>
                <w:iCs/>
                <w:sz w:val="22"/>
                <w:szCs w:val="22"/>
              </w:rPr>
              <w:t xml:space="preserve">“ UTM Southern Hemisphere (Where </w:t>
            </w:r>
            <w:proofErr w:type="spellStart"/>
            <w:r w:rsidRPr="00823FC7">
              <w:rPr>
                <w:i/>
                <w:iCs/>
                <w:sz w:val="22"/>
                <w:szCs w:val="22"/>
              </w:rPr>
              <w:t>zz</w:t>
            </w:r>
            <w:proofErr w:type="spellEnd"/>
            <w:r w:rsidRPr="00823FC7">
              <w:rPr>
                <w:i/>
                <w:iCs/>
                <w:sz w:val="22"/>
                <w:szCs w:val="22"/>
              </w:rPr>
              <w:t xml:space="preserve"> is the UTM zone number), Other PCS allowed by this standard (in conformance with DGIWG Geodetic Codes and Parameters Registry) 12 Present only for cartographic data. In this case, </w:t>
            </w:r>
            <w:proofErr w:type="spellStart"/>
            <w:r w:rsidRPr="00823FC7">
              <w:rPr>
                <w:i/>
                <w:iCs/>
                <w:sz w:val="22"/>
                <w:szCs w:val="22"/>
              </w:rPr>
              <w:t>GTModelTypeGeoKey</w:t>
            </w:r>
            <w:proofErr w:type="spellEnd"/>
            <w:r w:rsidRPr="00823FC7">
              <w:rPr>
                <w:i/>
                <w:iCs/>
                <w:sz w:val="22"/>
                <w:szCs w:val="22"/>
              </w:rPr>
              <w:t xml:space="preserve"> = 1 and </w:t>
            </w:r>
            <w:proofErr w:type="spellStart"/>
            <w:r w:rsidRPr="00823FC7">
              <w:rPr>
                <w:i/>
                <w:iCs/>
                <w:sz w:val="22"/>
                <w:szCs w:val="22"/>
              </w:rPr>
              <w:t>GeographicTypeGeoKey</w:t>
            </w:r>
            <w:proofErr w:type="spellEnd"/>
            <w:r w:rsidRPr="00823FC7">
              <w:rPr>
                <w:i/>
                <w:iCs/>
                <w:sz w:val="22"/>
                <w:szCs w:val="22"/>
              </w:rPr>
              <w:t xml:space="preserve"> is absent</w:t>
            </w:r>
          </w:p>
        </w:tc>
      </w:tr>
      <w:tr w:rsidR="00901E39" w14:paraId="7C0E9265"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FD985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2CA3D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http://www.opengis.net/spec/GeoTIFF/0.0/ProjectedCSTypeGeoKey.obsolete</w:t>
            </w:r>
          </w:p>
          <w:p w14:paraId="73937C25"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1-1000 SHALL be obsolete EPSG/POSC Datum Codes</w:t>
            </w:r>
          </w:p>
        </w:tc>
      </w:tr>
      <w:tr w:rsidR="00901E39" w14:paraId="27F955AC"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6132FB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91B5A0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http://www.opengis.net/spec/GeoTIFF/0.0/ProjectedCSTypeGeoKey.private</w:t>
            </w:r>
          </w:p>
          <w:p w14:paraId="6959756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ProjectedCSTypeGeoKey</w:t>
            </w:r>
            <w:proofErr w:type="spellEnd"/>
            <w:r w:rsidRPr="00823FC7">
              <w:rPr>
                <w:i/>
                <w:iCs/>
                <w:sz w:val="22"/>
                <w:szCs w:val="22"/>
              </w:rPr>
              <w:t xml:space="preserve"> values in the range 32768-65535 SHALL be private</w:t>
            </w:r>
          </w:p>
        </w:tc>
      </w:tr>
      <w:tr w:rsidR="00901E39" w14:paraId="1345F26D"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35860E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08976D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http://www.opengis.net/spec/GeoTIFF/0.0/ProjectedCSTypeGeoKey.type</w:t>
            </w:r>
          </w:p>
          <w:p w14:paraId="04A04363"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ProjectedCSTypeGeoKey</w:t>
            </w:r>
            <w:proofErr w:type="spellEnd"/>
            <w:r w:rsidRPr="00823FC7">
              <w:rPr>
                <w:i/>
                <w:iCs/>
                <w:sz w:val="22"/>
                <w:szCs w:val="22"/>
              </w:rPr>
              <w:t xml:space="preserve"> SHALL have type = SHORT</w:t>
            </w:r>
          </w:p>
        </w:tc>
      </w:tr>
    </w:tbl>
    <w:p w14:paraId="7EA99D48" w14:textId="77777777" w:rsidR="00901E39" w:rsidRDefault="00901E39" w:rsidP="00823FC7">
      <w:pPr>
        <w:pStyle w:val="Heading2"/>
      </w:pPr>
      <w:bookmarkStart w:id="46" w:name="_Toc279222961"/>
      <w:r>
        <w:t xml:space="preserve">Requirements Class </w:t>
      </w:r>
      <w:proofErr w:type="spellStart"/>
      <w:r>
        <w:t>VerticalCitationGeoKey</w:t>
      </w:r>
      <w:bookmarkEnd w:id="46"/>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1EF2F9E3"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4C03BD67"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0DD4C54"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6A6944C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w:t>
            </w:r>
          </w:p>
        </w:tc>
      </w:tr>
      <w:tr w:rsidR="00901E39" w:rsidRPr="00823FC7" w14:paraId="4D97ECE6"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4C604C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BB27DC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http://www.opengis.net/spec/GeoTIFF/0.0/VerticalCitationGeoKey.ID</w:t>
            </w:r>
          </w:p>
          <w:p w14:paraId="4990A85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ID = 4097</w:t>
            </w:r>
          </w:p>
        </w:tc>
      </w:tr>
      <w:tr w:rsidR="00901E39" w:rsidRPr="00823FC7" w14:paraId="7F500CA2"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86809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A49D3B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http://www.opengis.net/spec/GeoTIFF/0.0/VerticalCitationGeoKey.KeyValues</w:t>
            </w:r>
          </w:p>
          <w:p w14:paraId="6D4B5D88"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WGS84 Ellipsoid, EGM84, EGM96, EGM2008, MSL height, MSL </w:t>
            </w:r>
            <w:proofErr w:type="gramStart"/>
            <w:r w:rsidRPr="00823FC7">
              <w:rPr>
                <w:i/>
                <w:iCs/>
                <w:sz w:val="22"/>
                <w:szCs w:val="22"/>
              </w:rPr>
              <w:t>depth ,</w:t>
            </w:r>
            <w:proofErr w:type="gramEnd"/>
            <w:r w:rsidRPr="00823FC7">
              <w:rPr>
                <w:i/>
                <w:iCs/>
                <w:sz w:val="22"/>
                <w:szCs w:val="22"/>
              </w:rPr>
              <w:t xml:space="preserve"> or the name of the Sounding datum identified in DGIWG Geodetic registry (S-1 to S-40), or description </w:t>
            </w:r>
            <w:proofErr w:type="spellStart"/>
            <w:r w:rsidRPr="00823FC7">
              <w:rPr>
                <w:i/>
                <w:iCs/>
                <w:sz w:val="22"/>
                <w:szCs w:val="22"/>
              </w:rPr>
              <w:t>os</w:t>
            </w:r>
            <w:proofErr w:type="spellEnd"/>
            <w:r w:rsidRPr="00823FC7">
              <w:rPr>
                <w:i/>
                <w:iCs/>
                <w:sz w:val="22"/>
                <w:szCs w:val="22"/>
              </w:rPr>
              <w:t xml:space="preserve"> user-defined vertical CRS</w:t>
            </w:r>
          </w:p>
        </w:tc>
      </w:tr>
      <w:tr w:rsidR="00901E39" w:rsidRPr="00823FC7" w14:paraId="29AE128E"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01A8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39C990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http://www.opengis.net/spec/GeoTIFF/0.0/VerticalCitationGeoKey.type</w:t>
            </w:r>
          </w:p>
          <w:p w14:paraId="29A7E94E"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VerticalCitationGeoKey</w:t>
            </w:r>
            <w:proofErr w:type="spellEnd"/>
            <w:r w:rsidRPr="00823FC7">
              <w:rPr>
                <w:i/>
                <w:iCs/>
                <w:sz w:val="22"/>
                <w:szCs w:val="22"/>
              </w:rPr>
              <w:t xml:space="preserve"> SHALL have type = ASCII</w:t>
            </w:r>
          </w:p>
        </w:tc>
      </w:tr>
    </w:tbl>
    <w:p w14:paraId="160A946D" w14:textId="77777777" w:rsidR="00901E39" w:rsidRDefault="00901E39" w:rsidP="00823FC7">
      <w:pPr>
        <w:pStyle w:val="Heading2"/>
      </w:pPr>
      <w:bookmarkStart w:id="47" w:name="_Toc279222962"/>
      <w:r>
        <w:t xml:space="preserve">Requirements Class </w:t>
      </w:r>
      <w:proofErr w:type="spellStart"/>
      <w:r>
        <w:t>VerticalCSTypeGeoKey</w:t>
      </w:r>
      <w:bookmarkEnd w:id="47"/>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09"/>
        <w:gridCol w:w="7547"/>
      </w:tblGrid>
      <w:tr w:rsidR="00901E39" w:rsidRPr="00823FC7" w14:paraId="0CA28E7C"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2EECCDF9"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4FE4E679"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5340D7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w:t>
            </w:r>
          </w:p>
        </w:tc>
      </w:tr>
      <w:tr w:rsidR="00901E39" w:rsidRPr="00823FC7" w14:paraId="3F78F5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B6A811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FE7B7C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http://www.opengis.net/spec/GeoTIFF/0.0/VerticalCSTypeGeoKey.EPSGEllipsoid</w:t>
            </w:r>
          </w:p>
          <w:p w14:paraId="57825EBA"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5000-5099 SHALL be EPSG Ellipsoid Vertical CS Codes</w:t>
            </w:r>
          </w:p>
        </w:tc>
      </w:tr>
      <w:tr w:rsidR="00901E39" w:rsidRPr="00823FC7" w14:paraId="09191410"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1E5E4B72"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28105B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http://www.opengis.net/spec/GeoTIFF/0.0/VerticalCSTypeGeoKey.EPSGOrthometric</w:t>
            </w:r>
          </w:p>
          <w:p w14:paraId="4AC52B4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5100-5199 SHALL be EPSG </w:t>
            </w:r>
            <w:proofErr w:type="spellStart"/>
            <w:r w:rsidRPr="00823FC7">
              <w:rPr>
                <w:i/>
                <w:iCs/>
                <w:sz w:val="22"/>
                <w:szCs w:val="22"/>
              </w:rPr>
              <w:t>Orthometric</w:t>
            </w:r>
            <w:proofErr w:type="spellEnd"/>
            <w:r w:rsidRPr="00823FC7">
              <w:rPr>
                <w:i/>
                <w:iCs/>
                <w:sz w:val="22"/>
                <w:szCs w:val="22"/>
              </w:rPr>
              <w:t xml:space="preserve"> Vertical CS Codes</w:t>
            </w:r>
          </w:p>
        </w:tc>
      </w:tr>
      <w:tr w:rsidR="00901E39" w:rsidRPr="00823FC7" w14:paraId="38F04908"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236D2D"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420162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http://www.opengis.net/spec/GeoTIFF/0.0/VerticalCSTypeGeoKey.ID</w:t>
            </w:r>
          </w:p>
          <w:p w14:paraId="1DFE1ECC"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ID = 4096</w:t>
            </w:r>
          </w:p>
        </w:tc>
      </w:tr>
      <w:tr w:rsidR="00901E39" w:rsidRPr="00823FC7" w14:paraId="38A19DEB"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52E985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9712AE"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http://www.opengis.net/spec/GeoTIFF/0.0/VerticalCSTypeGeoKey.KeyValues</w:t>
            </w:r>
          </w:p>
          <w:p w14:paraId="19B4655F"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4979 (WGS84 3D ellipsoid), 5773 (EGM96), 3855 (EGM08), 5798 (EGM84), 5714 (MSL height), 5715 (MSL depth), 32767 for other Sounding datums </w:t>
            </w:r>
            <w:proofErr w:type="spellStart"/>
            <w:r w:rsidRPr="00823FC7">
              <w:rPr>
                <w:i/>
                <w:iCs/>
                <w:sz w:val="22"/>
                <w:szCs w:val="22"/>
              </w:rPr>
              <w:t>idenfied</w:t>
            </w:r>
            <w:proofErr w:type="spellEnd"/>
            <w:r w:rsidRPr="00823FC7">
              <w:rPr>
                <w:i/>
                <w:iCs/>
                <w:sz w:val="22"/>
                <w:szCs w:val="22"/>
              </w:rPr>
              <w:t xml:space="preserve"> in DGIWG Geodetic registry, or user defined Vertical CRS</w:t>
            </w:r>
          </w:p>
        </w:tc>
      </w:tr>
      <w:tr w:rsidR="00901E39" w:rsidRPr="00823FC7" w14:paraId="2A6C0A1F"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B3400E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512C701"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http://www.opengis.net/spec/GeoTIFF/0.0/VerticalCSTypeGeoKey.private</w:t>
            </w:r>
          </w:p>
          <w:p w14:paraId="3C69303B"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32768-65535 SHALL be private</w:t>
            </w:r>
          </w:p>
        </w:tc>
      </w:tr>
      <w:tr w:rsidR="00901E39" w:rsidRPr="00823FC7" w14:paraId="1F9AADD4"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DCD141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F878AA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w:t>
            </w:r>
          </w:p>
          <w:p w14:paraId="5DDDC35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1-4999 and 6000-32766 SHALL be reserved</w:t>
            </w:r>
          </w:p>
        </w:tc>
      </w:tr>
      <w:tr w:rsidR="00901E39" w:rsidRPr="00823FC7" w14:paraId="7B5361EA" w14:textId="77777777" w:rsidTr="003F35A9">
        <w:tblPrEx>
          <w:tblBorders>
            <w:top w:val="none" w:sz="0" w:space="0" w:color="auto"/>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C0B68B9"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CBD385B"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http://www.opengis.net/spec/GeoTIFF/0.0/VerticalCSTypeGeoKey.reservedEPSG</w:t>
            </w:r>
          </w:p>
          <w:p w14:paraId="7227C8E8"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VerticalCSTypeGeoKey</w:t>
            </w:r>
            <w:proofErr w:type="spellEnd"/>
            <w:r w:rsidRPr="00823FC7">
              <w:rPr>
                <w:i/>
                <w:iCs/>
                <w:sz w:val="22"/>
                <w:szCs w:val="22"/>
              </w:rPr>
              <w:t xml:space="preserve"> values in the range 5200-5999 SHALL be reserved EPSG</w:t>
            </w:r>
          </w:p>
        </w:tc>
      </w:tr>
      <w:tr w:rsidR="00901E39" w:rsidRPr="00823FC7" w14:paraId="1BDE2F34" w14:textId="77777777" w:rsidTr="003F35A9">
        <w:tblPrEx>
          <w:tblBorders>
            <w:top w:val="none" w:sz="0" w:space="0" w:color="auto"/>
            <w:bottom w:val="single" w:sz="8" w:space="0" w:color="6D6D6D"/>
          </w:tblBorders>
        </w:tblPrEx>
        <w:tc>
          <w:tcPr>
            <w:tcW w:w="38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8E0551A"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61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12DB37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http://www.opengis.net/spec/GeoTIFF/0.0/VerticalCSTypeGeoKey.type</w:t>
            </w:r>
          </w:p>
          <w:p w14:paraId="314AC11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VerticalCSTypeGeoKey</w:t>
            </w:r>
            <w:proofErr w:type="spellEnd"/>
            <w:r w:rsidRPr="00823FC7">
              <w:rPr>
                <w:i/>
                <w:iCs/>
                <w:sz w:val="22"/>
                <w:szCs w:val="22"/>
              </w:rPr>
              <w:t xml:space="preserve"> SHALL have type = SHORT</w:t>
            </w:r>
          </w:p>
        </w:tc>
      </w:tr>
    </w:tbl>
    <w:p w14:paraId="35C598EF" w14:textId="77777777" w:rsidR="00901E39" w:rsidRDefault="00901E39" w:rsidP="00823FC7">
      <w:pPr>
        <w:pStyle w:val="Heading2"/>
      </w:pPr>
      <w:bookmarkStart w:id="48" w:name="_Toc279222963"/>
      <w:r>
        <w:t xml:space="preserve">Requirements Class </w:t>
      </w:r>
      <w:proofErr w:type="spellStart"/>
      <w:r>
        <w:t>VerticalDatumGeoKey</w:t>
      </w:r>
      <w:bookmarkEnd w:id="48"/>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4230271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7888E7C1"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75D90A6E"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4C57867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w:t>
            </w:r>
          </w:p>
        </w:tc>
      </w:tr>
      <w:tr w:rsidR="00901E39" w:rsidRPr="00823FC7" w14:paraId="712005BF"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2272041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0B13B00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http://www.opengis.net/spec/GeoTIFF/0.0/VerticalDatumGeoKey.ID</w:t>
            </w:r>
          </w:p>
          <w:p w14:paraId="0D542BC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ID = 4098</w:t>
            </w:r>
          </w:p>
        </w:tc>
      </w:tr>
      <w:tr w:rsidR="00901E39" w:rsidRPr="00823FC7" w14:paraId="25642BA3"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748960C7"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5529DD0"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http://www.opengis.net/spec/GeoTIFF/0.0/VerticalDatumGeoKey.private</w:t>
            </w:r>
          </w:p>
          <w:p w14:paraId="5D7D279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32768-65535 SHALL be private</w:t>
            </w:r>
          </w:p>
        </w:tc>
      </w:tr>
      <w:tr w:rsidR="00901E39" w:rsidRPr="00823FC7" w14:paraId="37EFBEED"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EEAE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3ED3FB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http://www.opengis.net/spec/GeoTIFF/0.0/VerticalDatumGeoKey.reserved</w:t>
            </w:r>
          </w:p>
          <w:p w14:paraId="1FB32DC6"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16384-32766 SHALL be reserved</w:t>
            </w:r>
          </w:p>
        </w:tc>
      </w:tr>
      <w:tr w:rsidR="00901E39" w:rsidRPr="00823FC7" w14:paraId="7FE4E4B4" w14:textId="77777777" w:rsidTr="003F35A9">
        <w:tblPrEx>
          <w:tblBorders>
            <w:top w:val="none" w:sz="0" w:space="0" w:color="auto"/>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37C5435"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53B71B0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http://www.opengis.net/spec/GeoTIFF/0.0/VerticalDatumGeoKey.type</w:t>
            </w:r>
          </w:p>
          <w:p w14:paraId="32945746"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VerticalDatumGeoKey</w:t>
            </w:r>
            <w:proofErr w:type="spellEnd"/>
            <w:r w:rsidRPr="00823FC7">
              <w:rPr>
                <w:i/>
                <w:iCs/>
                <w:sz w:val="22"/>
                <w:szCs w:val="22"/>
              </w:rPr>
              <w:t xml:space="preserve"> SHALL have type = SHORT</w:t>
            </w:r>
          </w:p>
        </w:tc>
      </w:tr>
      <w:tr w:rsidR="00901E39" w:rsidRPr="00823FC7" w14:paraId="49660022" w14:textId="77777777" w:rsidTr="003F35A9">
        <w:tblPrEx>
          <w:tblBorders>
            <w:top w:val="none" w:sz="0" w:space="0" w:color="auto"/>
            <w:bottom w:val="single" w:sz="8" w:space="0" w:color="6D6D6D"/>
          </w:tblBorders>
        </w:tblPrEx>
        <w:tc>
          <w:tcPr>
            <w:tcW w:w="65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26CA2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4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A25D7E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http://www.opengis.net/spec/GeoTIFF/0.0/VerticalDatumGeoKey.VertDatum</w:t>
            </w:r>
          </w:p>
          <w:p w14:paraId="48D90A1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VerticalDatumGeoKey</w:t>
            </w:r>
            <w:proofErr w:type="spellEnd"/>
            <w:r w:rsidRPr="00823FC7">
              <w:rPr>
                <w:i/>
                <w:iCs/>
                <w:sz w:val="22"/>
                <w:szCs w:val="22"/>
              </w:rPr>
              <w:t xml:space="preserve"> values in the range 1-16383 SHALL be Vertical Datum Codes</w:t>
            </w:r>
          </w:p>
        </w:tc>
      </w:tr>
    </w:tbl>
    <w:p w14:paraId="691FED05" w14:textId="77777777" w:rsidR="00901E39" w:rsidRDefault="00901E39" w:rsidP="00823FC7">
      <w:pPr>
        <w:pStyle w:val="Heading2"/>
      </w:pPr>
      <w:bookmarkStart w:id="49" w:name="_Toc279222964"/>
      <w:r>
        <w:t xml:space="preserve">Requirements Class </w:t>
      </w:r>
      <w:proofErr w:type="spellStart"/>
      <w:r>
        <w:t>VerticalUnitsGeoKey</w:t>
      </w:r>
      <w:bookmarkEnd w:id="49"/>
      <w:proofErr w:type="spellEnd"/>
    </w:p>
    <w:tbl>
      <w:tblPr>
        <w:tblW w:w="5000"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3"/>
      </w:tblGrid>
      <w:tr w:rsidR="00901E39" w:rsidRPr="00823FC7" w14:paraId="5FD4A091" w14:textId="77777777" w:rsidTr="003F35A9">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8D4BC66" w14:textId="77777777" w:rsidR="00901E39" w:rsidRPr="00823FC7" w:rsidRDefault="00901E39">
            <w:pPr>
              <w:widowControl w:val="0"/>
              <w:autoSpaceDE w:val="0"/>
              <w:autoSpaceDN w:val="0"/>
              <w:adjustRightInd w:val="0"/>
              <w:spacing w:after="0"/>
              <w:rPr>
                <w:sz w:val="22"/>
                <w:szCs w:val="22"/>
              </w:rPr>
            </w:pPr>
            <w:r w:rsidRPr="00823FC7">
              <w:rPr>
                <w:b/>
                <w:bCs/>
                <w:sz w:val="22"/>
                <w:szCs w:val="22"/>
              </w:rPr>
              <w:t>Requirements Class</w:t>
            </w:r>
          </w:p>
        </w:tc>
      </w:tr>
      <w:tr w:rsidR="00901E39" w:rsidRPr="00823FC7" w14:paraId="1796B473" w14:textId="77777777" w:rsidTr="003F35A9">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7B20B33D"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w:t>
            </w:r>
          </w:p>
        </w:tc>
      </w:tr>
      <w:tr w:rsidR="00901E39" w:rsidRPr="00823FC7" w14:paraId="1783FE0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B956E9B"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7EC0E714"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http://www.opengis.net/spec/GeoTIFF/0.0/VerticalUnitsGeoKey.angular</w:t>
            </w:r>
          </w:p>
          <w:p w14:paraId="496DE200"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9100-9199 SHALL be EPSG angular units</w:t>
            </w:r>
          </w:p>
        </w:tc>
      </w:tr>
      <w:tr w:rsidR="00901E39" w:rsidRPr="00823FC7" w14:paraId="7DFC4C68"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DB53F31"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6D45FCCF"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http://www.opengis.net/spec/GeoTIFF/0.0/VerticalUnitsGeoKey.ID</w:t>
            </w:r>
          </w:p>
          <w:p w14:paraId="31009260"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ID = 4099</w:t>
            </w:r>
          </w:p>
        </w:tc>
      </w:tr>
      <w:tr w:rsidR="00901E39" w:rsidRPr="00823FC7" w14:paraId="2A6A6EED"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0C225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38D9D67"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http://www.opengis.net/spec/GeoTIFF/0.0/VerticalUnitsGeoKey.KeyValues</w:t>
            </w:r>
          </w:p>
          <w:p w14:paraId="3ADC2454"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9001 (meaning </w:t>
            </w:r>
            <w:proofErr w:type="spellStart"/>
            <w:r w:rsidRPr="00823FC7">
              <w:rPr>
                <w:i/>
                <w:iCs/>
                <w:sz w:val="22"/>
                <w:szCs w:val="22"/>
              </w:rPr>
              <w:t>Linear_Meter</w:t>
            </w:r>
            <w:proofErr w:type="spellEnd"/>
            <w:r w:rsidRPr="00823FC7">
              <w:rPr>
                <w:i/>
                <w:iCs/>
                <w:sz w:val="22"/>
                <w:szCs w:val="22"/>
              </w:rPr>
              <w:t>)</w:t>
            </w:r>
          </w:p>
        </w:tc>
      </w:tr>
      <w:tr w:rsidR="00901E39" w:rsidRPr="00823FC7" w14:paraId="75BA5E74"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02E4DB8"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B685A99"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http://www.opengis.net/spec/GeoTIFF/0.0/VerticalUnitsGeoKey.linear</w:t>
            </w:r>
          </w:p>
          <w:p w14:paraId="0D684F64"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9000-9099 SHALL be EPSG linear units</w:t>
            </w:r>
          </w:p>
        </w:tc>
      </w:tr>
      <w:tr w:rsidR="00901E39" w:rsidRPr="00823FC7" w14:paraId="4B8F0F7A"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09C69203"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1DC38F6"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http://www.opengis.net/spec/GeoTIFF/0.0/VerticalUnitsGeoKey.obsolete</w:t>
            </w:r>
          </w:p>
          <w:p w14:paraId="1881EDDE"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1-2000 SHALL be obsolete GeoTIFF Codes</w:t>
            </w:r>
          </w:p>
        </w:tc>
      </w:tr>
      <w:tr w:rsidR="00901E39" w:rsidRPr="00823FC7" w14:paraId="0232A7B6"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4A518D24"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35A08568"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http://www.opengis.net/spec/GeoTIFF/0.0/VerticalUnitsGeoKey.private</w:t>
            </w:r>
          </w:p>
          <w:p w14:paraId="6A2AACC3"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32768-65535 SHALL be private</w:t>
            </w:r>
          </w:p>
        </w:tc>
      </w:tr>
      <w:tr w:rsidR="00901E39" w:rsidRPr="00823FC7" w14:paraId="690E424B" w14:textId="77777777" w:rsidTr="003F35A9">
        <w:tblPrEx>
          <w:tblBorders>
            <w:top w:val="none" w:sz="0" w:space="0" w:color="auto"/>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C588FB0"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C8D30FA"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http://www.opengis.net/spec/GeoTIFF/0.0/VerticalUnitsGeoKey.reserved</w:t>
            </w:r>
          </w:p>
          <w:p w14:paraId="6F9CAFB9" w14:textId="77777777" w:rsidR="00901E39" w:rsidRPr="00823FC7" w:rsidRDefault="00901E39">
            <w:pPr>
              <w:widowControl w:val="0"/>
              <w:autoSpaceDE w:val="0"/>
              <w:autoSpaceDN w:val="0"/>
              <w:adjustRightInd w:val="0"/>
              <w:spacing w:after="0"/>
              <w:rPr>
                <w:sz w:val="22"/>
                <w:szCs w:val="22"/>
              </w:rPr>
            </w:pPr>
            <w:proofErr w:type="spellStart"/>
            <w:r w:rsidRPr="00823FC7">
              <w:rPr>
                <w:i/>
                <w:iCs/>
                <w:sz w:val="22"/>
                <w:szCs w:val="22"/>
              </w:rPr>
              <w:t>VerticalUnitsGeoKey</w:t>
            </w:r>
            <w:proofErr w:type="spellEnd"/>
            <w:r w:rsidRPr="00823FC7">
              <w:rPr>
                <w:i/>
                <w:iCs/>
                <w:sz w:val="22"/>
                <w:szCs w:val="22"/>
              </w:rPr>
              <w:t xml:space="preserve"> values in the range 2001-8999 SHALL be reserved</w:t>
            </w:r>
          </w:p>
        </w:tc>
      </w:tr>
      <w:tr w:rsidR="00901E39" w:rsidRPr="00823FC7" w14:paraId="408D5C9B" w14:textId="77777777" w:rsidTr="003F35A9">
        <w:tblPrEx>
          <w:tblBorders>
            <w:top w:val="none" w:sz="0" w:space="0" w:color="auto"/>
            <w:bottom w:val="single" w:sz="8" w:space="0" w:color="6D6D6D"/>
          </w:tblBorders>
        </w:tblPrEx>
        <w:tc>
          <w:tcPr>
            <w:tcW w:w="649"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63121B46" w14:textId="77777777" w:rsidR="00901E39" w:rsidRPr="00823FC7" w:rsidRDefault="00901E39">
            <w:pPr>
              <w:widowControl w:val="0"/>
              <w:autoSpaceDE w:val="0"/>
              <w:autoSpaceDN w:val="0"/>
              <w:adjustRightInd w:val="0"/>
              <w:spacing w:after="0"/>
              <w:rPr>
                <w:sz w:val="22"/>
                <w:szCs w:val="22"/>
              </w:rPr>
            </w:pPr>
            <w:r w:rsidRPr="00823FC7">
              <w:rPr>
                <w:sz w:val="22"/>
                <w:szCs w:val="22"/>
              </w:rPr>
              <w:t>Requirement</w:t>
            </w:r>
          </w:p>
        </w:tc>
        <w:tc>
          <w:tcPr>
            <w:tcW w:w="4351"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48AD3913" w14:textId="77777777" w:rsidR="00901E39" w:rsidRPr="00823FC7" w:rsidRDefault="00901E39">
            <w:pPr>
              <w:widowControl w:val="0"/>
              <w:autoSpaceDE w:val="0"/>
              <w:autoSpaceDN w:val="0"/>
              <w:adjustRightInd w:val="0"/>
              <w:spacing w:after="0"/>
              <w:rPr>
                <w:sz w:val="22"/>
                <w:szCs w:val="22"/>
              </w:rPr>
            </w:pPr>
            <w:r w:rsidRPr="00823FC7">
              <w:rPr>
                <w:sz w:val="22"/>
                <w:szCs w:val="22"/>
              </w:rPr>
              <w:t>http://www.opengis.net/spec/GeoTIFF/0.0/VerticalUnitsGeoKey.type</w:t>
            </w:r>
          </w:p>
          <w:p w14:paraId="38737647" w14:textId="77777777" w:rsidR="00901E39" w:rsidRPr="00823FC7" w:rsidRDefault="00901E39">
            <w:pPr>
              <w:widowControl w:val="0"/>
              <w:autoSpaceDE w:val="0"/>
              <w:autoSpaceDN w:val="0"/>
              <w:adjustRightInd w:val="0"/>
              <w:spacing w:after="0"/>
              <w:rPr>
                <w:sz w:val="22"/>
                <w:szCs w:val="22"/>
              </w:rPr>
            </w:pPr>
            <w:r w:rsidRPr="00823FC7">
              <w:rPr>
                <w:i/>
                <w:iCs/>
                <w:sz w:val="22"/>
                <w:szCs w:val="22"/>
              </w:rPr>
              <w:t xml:space="preserve">The </w:t>
            </w:r>
            <w:proofErr w:type="spellStart"/>
            <w:r w:rsidRPr="00823FC7">
              <w:rPr>
                <w:i/>
                <w:iCs/>
                <w:sz w:val="22"/>
                <w:szCs w:val="22"/>
              </w:rPr>
              <w:t>VerticalUnitsGeoKey</w:t>
            </w:r>
            <w:proofErr w:type="spellEnd"/>
            <w:r w:rsidRPr="00823FC7">
              <w:rPr>
                <w:i/>
                <w:iCs/>
                <w:sz w:val="22"/>
                <w:szCs w:val="22"/>
              </w:rPr>
              <w:t xml:space="preserve"> SHALL have type = SHORT</w:t>
            </w:r>
          </w:p>
        </w:tc>
      </w:tr>
    </w:tbl>
    <w:p w14:paraId="0A2685D9" w14:textId="77777777" w:rsidR="00901E39" w:rsidRDefault="00901E39" w:rsidP="00823FC7">
      <w:pPr>
        <w:pStyle w:val="Heading2"/>
      </w:pPr>
      <w:bookmarkStart w:id="50" w:name="_Toc279222965"/>
      <w:r>
        <w:t xml:space="preserve">Requirements Class </w:t>
      </w:r>
      <w:proofErr w:type="spellStart"/>
      <w:r>
        <w:t>VoidAreasTag</w:t>
      </w:r>
      <w:bookmarkEnd w:id="50"/>
      <w:proofErr w:type="spellEnd"/>
    </w:p>
    <w:tbl>
      <w:tblPr>
        <w:tblW w:w="4999" w:type="pct"/>
        <w:tblBorders>
          <w:top w:val="single" w:sz="8" w:space="0" w:color="6D6D6D"/>
          <w:left w:val="single" w:sz="8" w:space="0" w:color="6D6D6D"/>
          <w:right w:val="single" w:sz="8" w:space="0" w:color="6D6D6D"/>
        </w:tblBorders>
        <w:tblLook w:val="0000" w:firstRow="0" w:lastRow="0" w:firstColumn="0" w:lastColumn="0" w:noHBand="0" w:noVBand="0"/>
      </w:tblPr>
      <w:tblGrid>
        <w:gridCol w:w="1353"/>
        <w:gridCol w:w="7501"/>
      </w:tblGrid>
      <w:tr w:rsidR="00901E39" w:rsidRPr="00823FC7" w14:paraId="7F053BC0" w14:textId="77777777" w:rsidTr="00255A57">
        <w:tc>
          <w:tcPr>
            <w:tcW w:w="5000" w:type="pct"/>
            <w:gridSpan w:val="2"/>
            <w:tcBorders>
              <w:top w:val="single" w:sz="8" w:space="0" w:color="6D6D6D"/>
              <w:bottom w:val="single" w:sz="8" w:space="0" w:color="6D6D6D"/>
            </w:tcBorders>
            <w:shd w:val="clear" w:color="auto" w:fill="C9C9C9"/>
            <w:tcMar>
              <w:top w:w="40" w:type="nil"/>
              <w:left w:w="40" w:type="nil"/>
              <w:bottom w:w="40" w:type="nil"/>
              <w:right w:w="40" w:type="nil"/>
            </w:tcMar>
            <w:vAlign w:val="center"/>
          </w:tcPr>
          <w:p w14:paraId="02E979A7"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b/>
                <w:bCs/>
                <w:sz w:val="22"/>
                <w:szCs w:val="22"/>
              </w:rPr>
              <w:t>Requirements Class</w:t>
            </w:r>
          </w:p>
        </w:tc>
      </w:tr>
      <w:tr w:rsidR="00901E39" w:rsidRPr="00823FC7" w14:paraId="161233E0" w14:textId="77777777" w:rsidTr="00255A57">
        <w:tblPrEx>
          <w:tblBorders>
            <w:top w:val="none" w:sz="0" w:space="0" w:color="auto"/>
          </w:tblBorders>
        </w:tblPrEx>
        <w:tc>
          <w:tcPr>
            <w:tcW w:w="5000" w:type="pct"/>
            <w:gridSpan w:val="2"/>
            <w:tcBorders>
              <w:top w:val="single" w:sz="8" w:space="0" w:color="6D6D6D"/>
              <w:bottom w:val="single" w:sz="8" w:space="0" w:color="6D6D6D"/>
            </w:tcBorders>
            <w:tcMar>
              <w:top w:w="40" w:type="nil"/>
              <w:left w:w="40" w:type="nil"/>
              <w:bottom w:w="40" w:type="nil"/>
              <w:right w:w="40" w:type="nil"/>
            </w:tcMar>
            <w:vAlign w:val="center"/>
          </w:tcPr>
          <w:p w14:paraId="06D23EC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w:t>
            </w:r>
          </w:p>
        </w:tc>
      </w:tr>
      <w:tr w:rsidR="00901E39" w:rsidRPr="00823FC7" w14:paraId="208F4E1F" w14:textId="77777777" w:rsidTr="00255A57">
        <w:tblPrEx>
          <w:tblBorders>
            <w:top w:val="none" w:sz="0" w:space="0" w:color="auto"/>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535CC2B5"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28A68BA6"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http://www.opengis.net/spec/GeoTIFF/0.0/VoidAreasTag.ID</w:t>
            </w:r>
          </w:p>
          <w:p w14:paraId="18481661"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i/>
                <w:iCs/>
                <w:sz w:val="22"/>
                <w:szCs w:val="22"/>
              </w:rPr>
              <w:t>The private TIFF tag for defining void areas SHALL have ID = 42113.</w:t>
            </w:r>
          </w:p>
        </w:tc>
      </w:tr>
      <w:tr w:rsidR="00901E39" w:rsidRPr="00823FC7" w14:paraId="64FCC3AB" w14:textId="77777777" w:rsidTr="00255A57">
        <w:tblPrEx>
          <w:tblBorders>
            <w:top w:val="none" w:sz="0" w:space="0" w:color="auto"/>
            <w:bottom w:val="single" w:sz="8" w:space="0" w:color="6D6D6D"/>
          </w:tblBorders>
        </w:tblPrEx>
        <w:tc>
          <w:tcPr>
            <w:tcW w:w="764" w:type="pct"/>
            <w:tcBorders>
              <w:top w:val="single" w:sz="8" w:space="0" w:color="6D6D6D"/>
              <w:bottom w:val="single" w:sz="8" w:space="0" w:color="6D6D6D"/>
              <w:right w:val="single" w:sz="8" w:space="0" w:color="6D6D6D"/>
            </w:tcBorders>
            <w:shd w:val="clear" w:color="auto" w:fill="C9C9C9"/>
            <w:tcMar>
              <w:top w:w="40" w:type="nil"/>
              <w:left w:w="40" w:type="nil"/>
              <w:bottom w:w="40" w:type="nil"/>
              <w:right w:w="40" w:type="nil"/>
            </w:tcMar>
            <w:vAlign w:val="center"/>
          </w:tcPr>
          <w:p w14:paraId="34B4CEA8"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Requirement</w:t>
            </w:r>
          </w:p>
        </w:tc>
        <w:tc>
          <w:tcPr>
            <w:tcW w:w="4236" w:type="pct"/>
            <w:tcBorders>
              <w:top w:val="single" w:sz="8" w:space="0" w:color="6D6D6D"/>
              <w:left w:val="single" w:sz="8" w:space="0" w:color="6D6D6D"/>
              <w:bottom w:val="single" w:sz="8" w:space="0" w:color="6D6D6D"/>
            </w:tcBorders>
            <w:tcMar>
              <w:top w:w="40" w:type="nil"/>
              <w:left w:w="40" w:type="nil"/>
              <w:bottom w:w="40" w:type="nil"/>
              <w:right w:w="40" w:type="nil"/>
            </w:tcMar>
            <w:vAlign w:val="center"/>
          </w:tcPr>
          <w:p w14:paraId="1768E33E" w14:textId="77777777" w:rsidR="00901E39" w:rsidRPr="00823FC7" w:rsidRDefault="00901E39">
            <w:pPr>
              <w:widowControl w:val="0"/>
              <w:autoSpaceDE w:val="0"/>
              <w:autoSpaceDN w:val="0"/>
              <w:adjustRightInd w:val="0"/>
              <w:spacing w:after="0"/>
              <w:rPr>
                <w:rFonts w:ascii="Times" w:hAnsi="Times" w:cs="Times"/>
                <w:sz w:val="22"/>
                <w:szCs w:val="22"/>
              </w:rPr>
            </w:pPr>
            <w:r w:rsidRPr="00823FC7">
              <w:rPr>
                <w:rFonts w:ascii="Times" w:hAnsi="Times" w:cs="Times"/>
                <w:sz w:val="22"/>
                <w:szCs w:val="22"/>
              </w:rPr>
              <w:t>http://www.opengis.net/spec/GeoTIFF/0.0/VoidAreasTag.Name</w:t>
            </w:r>
          </w:p>
          <w:p w14:paraId="2DE27DB1" w14:textId="77777777" w:rsidR="00901E39" w:rsidRPr="00823FC7" w:rsidRDefault="00901E39">
            <w:pPr>
              <w:widowControl w:val="0"/>
              <w:autoSpaceDE w:val="0"/>
              <w:autoSpaceDN w:val="0"/>
              <w:adjustRightInd w:val="0"/>
              <w:spacing w:after="0"/>
              <w:rPr>
                <w:rFonts w:ascii="Times" w:hAnsi="Times" w:cs="Times"/>
                <w:i/>
                <w:iCs/>
                <w:sz w:val="22"/>
                <w:szCs w:val="22"/>
              </w:rPr>
            </w:pPr>
            <w:r w:rsidRPr="00823FC7">
              <w:rPr>
                <w:rFonts w:ascii="Times" w:hAnsi="Times" w:cs="Times"/>
                <w:i/>
                <w:iCs/>
                <w:sz w:val="22"/>
                <w:szCs w:val="22"/>
              </w:rPr>
              <w:t xml:space="preserve">The private TIFF tag for defining void areas SHALL be named GDAL_NODATA. (GDAL_NODATA is not defined in the GeoTIFF </w:t>
            </w:r>
            <w:proofErr w:type="gramStart"/>
            <w:r w:rsidRPr="00823FC7">
              <w:rPr>
                <w:rFonts w:ascii="Times" w:hAnsi="Times" w:cs="Times"/>
                <w:i/>
                <w:iCs/>
                <w:sz w:val="22"/>
                <w:szCs w:val="22"/>
              </w:rPr>
              <w:t>standard,</w:t>
            </w:r>
            <w:proofErr w:type="gramEnd"/>
            <w:r w:rsidRPr="00823FC7">
              <w:rPr>
                <w:rFonts w:ascii="Times" w:hAnsi="Times" w:cs="Times"/>
                <w:i/>
                <w:iCs/>
                <w:sz w:val="22"/>
                <w:szCs w:val="22"/>
              </w:rPr>
              <w:t xml:space="preserve"> however, this is an private TIFF tag that may be used for the purpose of declaring these values.)</w:t>
            </w:r>
          </w:p>
        </w:tc>
      </w:tr>
    </w:tbl>
    <w:p w14:paraId="602446EC" w14:textId="77777777" w:rsidR="009A7B37" w:rsidRDefault="009A7B37">
      <w:pPr>
        <w:pStyle w:val="Heading1"/>
      </w:pPr>
      <w:bookmarkStart w:id="51" w:name="_Toc279222966"/>
      <w:r>
        <w:t>Media Types for any data encoding(s)</w:t>
      </w:r>
      <w:bookmarkEnd w:id="51"/>
    </w:p>
    <w:p w14:paraId="6AC1A7F8" w14:textId="77777777" w:rsidR="009A7B37" w:rsidRDefault="009A7B37">
      <w:r>
        <w:t>A section describing the MIME-types to be used is mandatory for any standard involving data encodings. If no suitable MIME type exists in http://www.iana.org/assignments/media-types/index.html then this section may be used to define a new MIME type for registration with IANA.</w:t>
      </w:r>
    </w:p>
    <w:p w14:paraId="2255C5F0" w14:textId="77777777" w:rsidR="009A7B37" w:rsidRDefault="009A7B37">
      <w:r>
        <w:br w:type="page"/>
      </w:r>
    </w:p>
    <w:p w14:paraId="4F9750CB" w14:textId="08AB1E94" w:rsidR="009A7B37" w:rsidRDefault="009A7B37" w:rsidP="00C02A18">
      <w:pPr>
        <w:pStyle w:val="AnnexLevel0Title"/>
      </w:pPr>
      <w:bookmarkStart w:id="52" w:name="_Toc279222967"/>
      <w:r>
        <w:t>Conformance Class Abstract Test Suite (Normative)</w:t>
      </w:r>
      <w:bookmarkEnd w:id="52"/>
    </w:p>
    <w:p w14:paraId="7B0355F5" w14:textId="77777777" w:rsidR="009A7B37" w:rsidRPr="004A5507" w:rsidRDefault="009A7B37" w:rsidP="00C02A18">
      <w:pPr>
        <w:pStyle w:val="AnnexLevel1"/>
      </w:pPr>
      <w:bookmarkStart w:id="53" w:name="_Toc254961261"/>
      <w:bookmarkStart w:id="54" w:name="_Ref259545760"/>
      <w:bookmarkStart w:id="55" w:name="_Toc276720685"/>
      <w:bookmarkStart w:id="56" w:name="_Toc279341984"/>
      <w:bookmarkStart w:id="57" w:name="_Toc279222968"/>
      <w:bookmarkStart w:id="58" w:name="_Toc443461105"/>
      <w:bookmarkStart w:id="59" w:name="_Toc9996974"/>
      <w:bookmarkStart w:id="60" w:name="_Ref207532276"/>
      <w:bookmarkStart w:id="61" w:name="_Ref207532302"/>
      <w:bookmarkStart w:id="62" w:name="_Ref207532345"/>
      <w:bookmarkStart w:id="63" w:name="_Toc219622068"/>
      <w:r>
        <w:t xml:space="preserve">Conformance class: </w:t>
      </w:r>
      <w:bookmarkEnd w:id="53"/>
      <w:bookmarkEnd w:id="54"/>
      <w:bookmarkEnd w:id="55"/>
      <w:r>
        <w:t xml:space="preserve">AAAA </w:t>
      </w:r>
      <w:r>
        <w:rPr>
          <w:color w:val="FF0000"/>
        </w:rPr>
        <w:t>(repeat as necessary)</w:t>
      </w:r>
      <w:bookmarkEnd w:id="56"/>
      <w:bookmarkEnd w:id="57"/>
    </w:p>
    <w:p w14:paraId="4A058C84" w14:textId="77777777" w:rsidR="004A5507" w:rsidRDefault="004A5507" w:rsidP="004A5507">
      <w:pPr>
        <w:pStyle w:val="AnnexLevel2"/>
        <w:numPr>
          <w:ilvl w:val="0"/>
          <w:numId w:val="0"/>
        </w:numPr>
      </w:pPr>
    </w:p>
    <w:bookmarkEnd w:id="58"/>
    <w:bookmarkEnd w:id="59"/>
    <w:bookmarkEnd w:id="60"/>
    <w:bookmarkEnd w:id="61"/>
    <w:bookmarkEnd w:id="62"/>
    <w:bookmarkEnd w:id="63"/>
    <w:p w14:paraId="51EC8F2D" w14:textId="5DDEC89D" w:rsidR="009A7B37" w:rsidRPr="000A11F8" w:rsidRDefault="009A7B37" w:rsidP="002154B1">
      <w:pPr>
        <w:pStyle w:val="AnnexLevel0Title"/>
      </w:pPr>
      <w:r>
        <w:br w:type="page"/>
      </w:r>
      <w:bookmarkStart w:id="64" w:name="_Toc165888231"/>
      <w:bookmarkStart w:id="65" w:name="_Toc279222969"/>
      <w:r w:rsidRPr="000A11F8">
        <w:t>Revision history</w:t>
      </w:r>
      <w:bookmarkEnd w:id="64"/>
      <w:bookmarkEnd w:id="65"/>
    </w:p>
    <w:p w14:paraId="7B3D8869" w14:textId="77777777" w:rsidR="009A7B37" w:rsidRDefault="009A7B37"/>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1155"/>
        <w:gridCol w:w="2880"/>
        <w:gridCol w:w="2430"/>
      </w:tblGrid>
      <w:tr w:rsidR="009A7B37" w14:paraId="40EEAE19" w14:textId="77777777" w:rsidTr="008224CB">
        <w:tc>
          <w:tcPr>
            <w:tcW w:w="1095" w:type="dxa"/>
            <w:tcBorders>
              <w:top w:val="single" w:sz="4" w:space="0" w:color="auto"/>
              <w:left w:val="single" w:sz="4" w:space="0" w:color="auto"/>
              <w:bottom w:val="single" w:sz="4" w:space="0" w:color="auto"/>
              <w:right w:val="single" w:sz="4" w:space="0" w:color="auto"/>
            </w:tcBorders>
          </w:tcPr>
          <w:p w14:paraId="02A726E6" w14:textId="77777777" w:rsidR="009A7B37" w:rsidRDefault="009A7B37" w:rsidP="00165E04">
            <w:pPr>
              <w:pStyle w:val="OGCtableheader"/>
            </w:pPr>
            <w:r>
              <w:t>Date</w:t>
            </w:r>
          </w:p>
        </w:tc>
        <w:tc>
          <w:tcPr>
            <w:tcW w:w="990" w:type="dxa"/>
            <w:tcBorders>
              <w:top w:val="single" w:sz="4" w:space="0" w:color="auto"/>
              <w:left w:val="single" w:sz="4" w:space="0" w:color="auto"/>
              <w:bottom w:val="single" w:sz="4" w:space="0" w:color="auto"/>
              <w:right w:val="single" w:sz="4" w:space="0" w:color="auto"/>
            </w:tcBorders>
          </w:tcPr>
          <w:p w14:paraId="618BF7AE" w14:textId="77777777" w:rsidR="009A7B37" w:rsidRDefault="009A7B37" w:rsidP="00165E04">
            <w:pPr>
              <w:pStyle w:val="OGCtableheader"/>
            </w:pPr>
            <w:r>
              <w:t>Release</w:t>
            </w:r>
          </w:p>
        </w:tc>
        <w:tc>
          <w:tcPr>
            <w:tcW w:w="1155" w:type="dxa"/>
            <w:tcBorders>
              <w:top w:val="single" w:sz="4" w:space="0" w:color="auto"/>
              <w:left w:val="single" w:sz="4" w:space="0" w:color="auto"/>
              <w:bottom w:val="single" w:sz="4" w:space="0" w:color="auto"/>
              <w:right w:val="single" w:sz="4" w:space="0" w:color="auto"/>
            </w:tcBorders>
          </w:tcPr>
          <w:p w14:paraId="51A9BBE8" w14:textId="77777777" w:rsidR="009A7B37" w:rsidRDefault="009A7B37" w:rsidP="00165E04">
            <w:pPr>
              <w:pStyle w:val="OGCtableheader"/>
            </w:pPr>
            <w:r>
              <w:t>Author</w:t>
            </w:r>
          </w:p>
        </w:tc>
        <w:tc>
          <w:tcPr>
            <w:tcW w:w="2880" w:type="dxa"/>
            <w:tcBorders>
              <w:top w:val="single" w:sz="4" w:space="0" w:color="auto"/>
              <w:left w:val="single" w:sz="4" w:space="0" w:color="auto"/>
              <w:bottom w:val="single" w:sz="4" w:space="0" w:color="auto"/>
              <w:right w:val="single" w:sz="4" w:space="0" w:color="auto"/>
            </w:tcBorders>
          </w:tcPr>
          <w:p w14:paraId="779AA120" w14:textId="77777777" w:rsidR="009A7B37" w:rsidRDefault="009A7B37" w:rsidP="00165E04">
            <w:pPr>
              <w:pStyle w:val="OGCtableheader"/>
            </w:pPr>
            <w:r>
              <w:t>Paragraph modified</w:t>
            </w:r>
          </w:p>
        </w:tc>
        <w:tc>
          <w:tcPr>
            <w:tcW w:w="2430" w:type="dxa"/>
            <w:tcBorders>
              <w:top w:val="single" w:sz="4" w:space="0" w:color="auto"/>
              <w:left w:val="single" w:sz="4" w:space="0" w:color="auto"/>
              <w:bottom w:val="single" w:sz="4" w:space="0" w:color="auto"/>
              <w:right w:val="single" w:sz="4" w:space="0" w:color="auto"/>
            </w:tcBorders>
          </w:tcPr>
          <w:p w14:paraId="02242D68" w14:textId="77777777" w:rsidR="009A7B37" w:rsidRDefault="009A7B37" w:rsidP="00165E04">
            <w:pPr>
              <w:pStyle w:val="OGCtableheader"/>
            </w:pPr>
            <w:r>
              <w:t>Description</w:t>
            </w:r>
          </w:p>
        </w:tc>
      </w:tr>
      <w:tr w:rsidR="009A7B37" w:rsidRPr="008224CB" w14:paraId="34F15F61" w14:textId="77777777" w:rsidTr="008224CB">
        <w:tc>
          <w:tcPr>
            <w:tcW w:w="1095" w:type="dxa"/>
            <w:tcBorders>
              <w:top w:val="single" w:sz="4" w:space="0" w:color="auto"/>
              <w:left w:val="single" w:sz="4" w:space="0" w:color="auto"/>
              <w:bottom w:val="single" w:sz="4" w:space="0" w:color="auto"/>
              <w:right w:val="single" w:sz="4" w:space="0" w:color="auto"/>
            </w:tcBorders>
          </w:tcPr>
          <w:p w14:paraId="1F99BB38" w14:textId="33533DA4" w:rsidR="009A7B37" w:rsidRPr="008224CB" w:rsidRDefault="008224CB" w:rsidP="00165E04">
            <w:pPr>
              <w:pStyle w:val="OGCtabletext"/>
              <w:rPr>
                <w:b w:val="0"/>
                <w:sz w:val="20"/>
                <w:szCs w:val="20"/>
              </w:rPr>
            </w:pPr>
            <w:r w:rsidRPr="008224CB">
              <w:rPr>
                <w:b w:val="0"/>
                <w:sz w:val="20"/>
                <w:szCs w:val="20"/>
              </w:rPr>
              <w:t>2014-11-30</w:t>
            </w:r>
          </w:p>
        </w:tc>
        <w:tc>
          <w:tcPr>
            <w:tcW w:w="990" w:type="dxa"/>
            <w:tcBorders>
              <w:top w:val="single" w:sz="4" w:space="0" w:color="auto"/>
              <w:left w:val="single" w:sz="4" w:space="0" w:color="auto"/>
              <w:bottom w:val="single" w:sz="4" w:space="0" w:color="auto"/>
              <w:right w:val="single" w:sz="4" w:space="0" w:color="auto"/>
            </w:tcBorders>
          </w:tcPr>
          <w:p w14:paraId="67B01E6B" w14:textId="1B70808A" w:rsidR="009A7B37" w:rsidRPr="008224CB" w:rsidRDefault="008224CB" w:rsidP="00165E04">
            <w:pPr>
              <w:pStyle w:val="OGCtabletext"/>
              <w:rPr>
                <w:b w:val="0"/>
                <w:sz w:val="20"/>
                <w:szCs w:val="20"/>
              </w:rPr>
            </w:pPr>
            <w:r w:rsidRPr="008224CB">
              <w:rPr>
                <w:b w:val="0"/>
                <w:sz w:val="20"/>
                <w:szCs w:val="20"/>
              </w:rPr>
              <w:t>0.0</w:t>
            </w:r>
          </w:p>
        </w:tc>
        <w:tc>
          <w:tcPr>
            <w:tcW w:w="1155" w:type="dxa"/>
            <w:tcBorders>
              <w:top w:val="single" w:sz="4" w:space="0" w:color="auto"/>
              <w:left w:val="single" w:sz="4" w:space="0" w:color="auto"/>
              <w:bottom w:val="single" w:sz="4" w:space="0" w:color="auto"/>
              <w:right w:val="single" w:sz="4" w:space="0" w:color="auto"/>
            </w:tcBorders>
          </w:tcPr>
          <w:p w14:paraId="6A8BEF39" w14:textId="45FFFE4E" w:rsidR="009A7B37" w:rsidRPr="008224CB" w:rsidRDefault="008224CB" w:rsidP="00165E04">
            <w:pPr>
              <w:pStyle w:val="OGCtabletext"/>
              <w:rPr>
                <w:b w:val="0"/>
                <w:sz w:val="20"/>
                <w:szCs w:val="20"/>
              </w:rPr>
            </w:pPr>
            <w:r w:rsidRPr="008224CB">
              <w:rPr>
                <w:b w:val="0"/>
                <w:sz w:val="20"/>
                <w:szCs w:val="20"/>
              </w:rPr>
              <w:t>Ted Habermann</w:t>
            </w:r>
          </w:p>
        </w:tc>
        <w:tc>
          <w:tcPr>
            <w:tcW w:w="2880" w:type="dxa"/>
            <w:tcBorders>
              <w:top w:val="single" w:sz="4" w:space="0" w:color="auto"/>
              <w:left w:val="single" w:sz="4" w:space="0" w:color="auto"/>
              <w:bottom w:val="single" w:sz="4" w:space="0" w:color="auto"/>
              <w:right w:val="single" w:sz="4" w:space="0" w:color="auto"/>
            </w:tcBorders>
          </w:tcPr>
          <w:p w14:paraId="15653D52" w14:textId="08CBDDD1" w:rsidR="009A7B37" w:rsidRPr="008224CB" w:rsidRDefault="008224CB" w:rsidP="00165E04">
            <w:pPr>
              <w:pStyle w:val="OGCtabletext"/>
              <w:rPr>
                <w:b w:val="0"/>
                <w:sz w:val="20"/>
                <w:szCs w:val="20"/>
              </w:rPr>
            </w:pPr>
            <w:r w:rsidRPr="008224CB">
              <w:rPr>
                <w:b w:val="0"/>
                <w:sz w:val="20"/>
                <w:szCs w:val="20"/>
              </w:rPr>
              <w:t>Entire Document</w:t>
            </w:r>
          </w:p>
        </w:tc>
        <w:tc>
          <w:tcPr>
            <w:tcW w:w="2430" w:type="dxa"/>
            <w:tcBorders>
              <w:top w:val="single" w:sz="4" w:space="0" w:color="auto"/>
              <w:left w:val="single" w:sz="4" w:space="0" w:color="auto"/>
              <w:bottom w:val="single" w:sz="4" w:space="0" w:color="auto"/>
              <w:right w:val="single" w:sz="4" w:space="0" w:color="auto"/>
            </w:tcBorders>
          </w:tcPr>
          <w:p w14:paraId="67EE1D92" w14:textId="4F2E814E" w:rsidR="009A7B37" w:rsidRPr="008224CB" w:rsidRDefault="008224CB" w:rsidP="00165E04">
            <w:pPr>
              <w:pStyle w:val="OGCtabletext"/>
              <w:rPr>
                <w:b w:val="0"/>
                <w:sz w:val="20"/>
                <w:szCs w:val="20"/>
              </w:rPr>
            </w:pPr>
            <w:r w:rsidRPr="008224CB">
              <w:rPr>
                <w:b w:val="0"/>
                <w:sz w:val="20"/>
                <w:szCs w:val="20"/>
              </w:rPr>
              <w:t>Initial document</w:t>
            </w:r>
          </w:p>
        </w:tc>
      </w:tr>
      <w:tr w:rsidR="009A7B37" w14:paraId="612DF1FA" w14:textId="77777777" w:rsidTr="008224CB">
        <w:tc>
          <w:tcPr>
            <w:tcW w:w="1095" w:type="dxa"/>
            <w:tcBorders>
              <w:top w:val="single" w:sz="4" w:space="0" w:color="auto"/>
              <w:left w:val="single" w:sz="4" w:space="0" w:color="auto"/>
              <w:bottom w:val="single" w:sz="4" w:space="0" w:color="auto"/>
              <w:right w:val="single" w:sz="4" w:space="0" w:color="auto"/>
            </w:tcBorders>
          </w:tcPr>
          <w:p w14:paraId="2AE4D0F3" w14:textId="77777777" w:rsidR="009A7B37" w:rsidRDefault="009A7B37" w:rsidP="00165E04">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730C369" w14:textId="77777777" w:rsidR="009A7B37" w:rsidRDefault="009A7B37" w:rsidP="00165E04">
            <w:pPr>
              <w:pStyle w:val="OGCtabletext"/>
            </w:pPr>
          </w:p>
        </w:tc>
        <w:tc>
          <w:tcPr>
            <w:tcW w:w="1155" w:type="dxa"/>
            <w:tcBorders>
              <w:top w:val="single" w:sz="4" w:space="0" w:color="auto"/>
              <w:left w:val="single" w:sz="4" w:space="0" w:color="auto"/>
              <w:bottom w:val="single" w:sz="4" w:space="0" w:color="auto"/>
              <w:right w:val="single" w:sz="4" w:space="0" w:color="auto"/>
            </w:tcBorders>
          </w:tcPr>
          <w:p w14:paraId="14C5516A" w14:textId="77777777" w:rsidR="009A7B37" w:rsidRDefault="009A7B37" w:rsidP="00165E04">
            <w:pPr>
              <w:pStyle w:val="OGCtabletext"/>
            </w:pPr>
          </w:p>
        </w:tc>
        <w:tc>
          <w:tcPr>
            <w:tcW w:w="2880" w:type="dxa"/>
            <w:tcBorders>
              <w:top w:val="single" w:sz="4" w:space="0" w:color="auto"/>
              <w:left w:val="single" w:sz="4" w:space="0" w:color="auto"/>
              <w:bottom w:val="single" w:sz="4" w:space="0" w:color="auto"/>
              <w:right w:val="single" w:sz="4" w:space="0" w:color="auto"/>
            </w:tcBorders>
          </w:tcPr>
          <w:p w14:paraId="70D100CF" w14:textId="77777777" w:rsidR="009A7B37" w:rsidRDefault="009A7B37" w:rsidP="00165E04">
            <w:pPr>
              <w:pStyle w:val="OGCtabletext"/>
            </w:pPr>
          </w:p>
        </w:tc>
        <w:tc>
          <w:tcPr>
            <w:tcW w:w="2430" w:type="dxa"/>
            <w:tcBorders>
              <w:top w:val="single" w:sz="4" w:space="0" w:color="auto"/>
              <w:left w:val="single" w:sz="4" w:space="0" w:color="auto"/>
              <w:bottom w:val="single" w:sz="4" w:space="0" w:color="auto"/>
              <w:right w:val="single" w:sz="4" w:space="0" w:color="auto"/>
            </w:tcBorders>
          </w:tcPr>
          <w:p w14:paraId="1D18F2F9" w14:textId="77777777" w:rsidR="009A7B37" w:rsidRDefault="009A7B37" w:rsidP="00165E04">
            <w:pPr>
              <w:pStyle w:val="OGCtabletext"/>
            </w:pPr>
          </w:p>
        </w:tc>
      </w:tr>
      <w:tr w:rsidR="009A7B37" w14:paraId="5EB9D0DB" w14:textId="77777777" w:rsidTr="008224CB">
        <w:tc>
          <w:tcPr>
            <w:tcW w:w="1095" w:type="dxa"/>
            <w:tcBorders>
              <w:top w:val="single" w:sz="4" w:space="0" w:color="auto"/>
              <w:left w:val="single" w:sz="4" w:space="0" w:color="auto"/>
              <w:bottom w:val="single" w:sz="4" w:space="0" w:color="auto"/>
              <w:right w:val="single" w:sz="4" w:space="0" w:color="auto"/>
            </w:tcBorders>
          </w:tcPr>
          <w:p w14:paraId="3AA8F483" w14:textId="77777777" w:rsidR="009A7B37" w:rsidRDefault="009A7B37">
            <w:pPr>
              <w:pStyle w:val="ListBullet"/>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7EB9269E" w14:textId="77777777" w:rsidR="009A7B37" w:rsidRDefault="009A7B37">
            <w:pPr>
              <w:pStyle w:val="ListBullet"/>
              <w:keepLines/>
              <w:ind w:left="0" w:firstLine="0"/>
            </w:pPr>
          </w:p>
        </w:tc>
        <w:tc>
          <w:tcPr>
            <w:tcW w:w="1155" w:type="dxa"/>
            <w:tcBorders>
              <w:top w:val="single" w:sz="4" w:space="0" w:color="auto"/>
              <w:left w:val="single" w:sz="4" w:space="0" w:color="auto"/>
              <w:bottom w:val="single" w:sz="4" w:space="0" w:color="auto"/>
              <w:right w:val="single" w:sz="4" w:space="0" w:color="auto"/>
            </w:tcBorders>
          </w:tcPr>
          <w:p w14:paraId="200B8438" w14:textId="77777777" w:rsidR="009A7B37" w:rsidRDefault="009A7B37">
            <w:pPr>
              <w:pStyle w:val="ListBullet"/>
              <w:keepLines/>
              <w:ind w:left="0" w:firstLine="0"/>
            </w:pPr>
          </w:p>
        </w:tc>
        <w:tc>
          <w:tcPr>
            <w:tcW w:w="2880" w:type="dxa"/>
            <w:tcBorders>
              <w:top w:val="single" w:sz="4" w:space="0" w:color="auto"/>
              <w:left w:val="single" w:sz="4" w:space="0" w:color="auto"/>
              <w:bottom w:val="single" w:sz="4" w:space="0" w:color="auto"/>
              <w:right w:val="single" w:sz="4" w:space="0" w:color="auto"/>
            </w:tcBorders>
          </w:tcPr>
          <w:p w14:paraId="74DC25E4" w14:textId="77777777" w:rsidR="009A7B37" w:rsidRDefault="009A7B37">
            <w:pPr>
              <w:pStyle w:val="ListBullet"/>
              <w:keepLines/>
              <w:ind w:left="0" w:firstLine="0"/>
            </w:pPr>
          </w:p>
        </w:tc>
        <w:tc>
          <w:tcPr>
            <w:tcW w:w="2430" w:type="dxa"/>
            <w:tcBorders>
              <w:top w:val="single" w:sz="4" w:space="0" w:color="auto"/>
              <w:left w:val="single" w:sz="4" w:space="0" w:color="auto"/>
              <w:bottom w:val="single" w:sz="4" w:space="0" w:color="auto"/>
              <w:right w:val="single" w:sz="4" w:space="0" w:color="auto"/>
            </w:tcBorders>
          </w:tcPr>
          <w:p w14:paraId="3CA69BF5" w14:textId="77777777" w:rsidR="009A7B37" w:rsidRDefault="009A7B37">
            <w:pPr>
              <w:pStyle w:val="ListBullet"/>
              <w:keepLines/>
              <w:ind w:left="0" w:firstLine="0"/>
            </w:pPr>
          </w:p>
        </w:tc>
      </w:tr>
    </w:tbl>
    <w:p w14:paraId="198E4D02" w14:textId="77777777" w:rsidR="009A7B37" w:rsidRDefault="009A7B37"/>
    <w:p w14:paraId="032D0B57" w14:textId="76AD07E9" w:rsidR="009A7B37" w:rsidRDefault="009A7B37" w:rsidP="002154B1">
      <w:pPr>
        <w:pStyle w:val="AnnexLevel0Title"/>
      </w:pPr>
      <w:r>
        <w:br w:type="page"/>
      </w:r>
      <w:bookmarkStart w:id="66" w:name="_Toc279222970"/>
      <w:r w:rsidRPr="000A11F8">
        <w:t>Bibli</w:t>
      </w:r>
      <w:r>
        <w:t>ography</w:t>
      </w:r>
      <w:bookmarkEnd w:id="66"/>
    </w:p>
    <w:p w14:paraId="4B177600" w14:textId="77777777" w:rsidR="00D70CF5" w:rsidRPr="00B04A12" w:rsidRDefault="00D70CF5" w:rsidP="00D70CF5">
      <w:pPr>
        <w:pStyle w:val="NormalWeb"/>
        <w:ind w:left="480" w:hanging="480"/>
        <w:rPr>
          <w:noProof/>
        </w:rPr>
      </w:pPr>
      <w:r>
        <w:fldChar w:fldCharType="begin" w:fldLock="1"/>
      </w:r>
      <w:r w:rsidRPr="00A00FF4">
        <w:instrText xml:space="preserve">ADDIN Mendeley Bibliography CSL_BIBLIOGRAPHY </w:instrText>
      </w:r>
      <w:r>
        <w:fldChar w:fldCharType="separate"/>
      </w:r>
      <w:r w:rsidRPr="00A73CF7">
        <w:rPr>
          <w:noProof/>
        </w:rPr>
        <w:t xml:space="preserve">Association Adobe Developers. (1992). </w:t>
      </w:r>
      <w:r w:rsidRPr="00A73CF7">
        <w:rPr>
          <w:i/>
          <w:iCs/>
          <w:noProof/>
        </w:rPr>
        <w:t>Revision 6.0</w:t>
      </w:r>
      <w:r w:rsidRPr="00A73CF7">
        <w:rPr>
          <w:noProof/>
        </w:rPr>
        <w:t>.</w:t>
      </w:r>
    </w:p>
    <w:p w14:paraId="5E16A99A" w14:textId="77777777" w:rsidR="00D70CF5" w:rsidRPr="00A73CF7" w:rsidRDefault="00D70CF5" w:rsidP="00D70CF5">
      <w:pPr>
        <w:pStyle w:val="NormalWeb"/>
        <w:ind w:left="480" w:hanging="480"/>
        <w:rPr>
          <w:noProof/>
        </w:rPr>
      </w:pPr>
      <w:r w:rsidRPr="00A73CF7">
        <w:rPr>
          <w:noProof/>
        </w:rPr>
        <w:t xml:space="preserve">Ritter, N., &amp; Ruth, M. (1997). The GeoTiff data interchange standard for raster geographic images. </w:t>
      </w:r>
      <w:r w:rsidRPr="00A73CF7">
        <w:rPr>
          <w:i/>
          <w:iCs/>
          <w:noProof/>
        </w:rPr>
        <w:t>International Journal of Remote Sensing</w:t>
      </w:r>
      <w:r w:rsidRPr="00A73CF7">
        <w:rPr>
          <w:noProof/>
        </w:rPr>
        <w:t xml:space="preserve">, </w:t>
      </w:r>
      <w:r w:rsidRPr="00A73CF7">
        <w:rPr>
          <w:i/>
          <w:iCs/>
          <w:noProof/>
        </w:rPr>
        <w:t>18</w:t>
      </w:r>
      <w:r w:rsidRPr="00A73CF7">
        <w:rPr>
          <w:noProof/>
        </w:rPr>
        <w:t>(7), 1637–1647. doi:10.1080/014311697218340</w:t>
      </w:r>
    </w:p>
    <w:p w14:paraId="26755D5A" w14:textId="7976A4B6" w:rsidR="00D70CF5" w:rsidRPr="00A73CF7" w:rsidRDefault="00D70CF5" w:rsidP="00D70CF5">
      <w:pPr>
        <w:pStyle w:val="NormalWeb"/>
        <w:ind w:left="480" w:hanging="480"/>
        <w:rPr>
          <w:noProof/>
        </w:rPr>
      </w:pPr>
      <w:r w:rsidRPr="00A73CF7">
        <w:rPr>
          <w:noProof/>
        </w:rPr>
        <w:t xml:space="preserve">Ritter, Niles, &amp; Ruth, M. (1995). GeoTIFF Format Specification </w:t>
      </w:r>
    </w:p>
    <w:p w14:paraId="7F8B0874" w14:textId="77777777" w:rsidR="00D70CF5" w:rsidRPr="00A73CF7" w:rsidRDefault="00D70CF5" w:rsidP="00D70CF5">
      <w:pPr>
        <w:pStyle w:val="NormalWeb"/>
        <w:ind w:left="480" w:hanging="480"/>
        <w:rPr>
          <w:noProof/>
        </w:rPr>
      </w:pPr>
      <w:r w:rsidRPr="00A73CF7">
        <w:rPr>
          <w:noProof/>
        </w:rPr>
        <w:t xml:space="preserve">Wiggins, R. H., Davidson, H. C., Harnsberger, H. R., Lauman, J. R., &amp; Goede, P. a. (2001). Image file formats: past, present, and future. </w:t>
      </w:r>
      <w:r w:rsidRPr="00A73CF7">
        <w:rPr>
          <w:i/>
          <w:iCs/>
          <w:noProof/>
        </w:rPr>
        <w:t>Radiographics : a review publication of the Radiological Society of North America, Inc</w:t>
      </w:r>
      <w:r w:rsidRPr="00A73CF7">
        <w:rPr>
          <w:noProof/>
        </w:rPr>
        <w:t xml:space="preserve">, </w:t>
      </w:r>
      <w:r w:rsidRPr="00A73CF7">
        <w:rPr>
          <w:i/>
          <w:iCs/>
          <w:noProof/>
        </w:rPr>
        <w:t>21</w:t>
      </w:r>
      <w:r w:rsidRPr="00A73CF7">
        <w:rPr>
          <w:noProof/>
        </w:rPr>
        <w:t>(3), 789–98. Retrieved from http://www.ncbi.nlm.nih.gov/pubmed/11353125</w:t>
      </w:r>
    </w:p>
    <w:p w14:paraId="7218B243" w14:textId="19BFAA4B" w:rsidR="00083D1B" w:rsidRDefault="00D70CF5" w:rsidP="00D70CF5">
      <w:pPr>
        <w:pStyle w:val="OGCtableheader"/>
      </w:pPr>
      <w:r>
        <w:fldChar w:fldCharType="end"/>
      </w:r>
    </w:p>
    <w:p w14:paraId="68F4BD96" w14:textId="77777777" w:rsidR="00083D1B" w:rsidRDefault="00083D1B">
      <w:pPr>
        <w:spacing w:after="0"/>
        <w:rPr>
          <w:color w:val="FF0000"/>
          <w:lang w:val="en-GB"/>
        </w:rPr>
      </w:pPr>
      <w:r>
        <w:br w:type="page"/>
      </w:r>
    </w:p>
    <w:p w14:paraId="00C4D22D" w14:textId="657F48B3" w:rsidR="004A5507" w:rsidRDefault="00083D1B" w:rsidP="00256D33">
      <w:pPr>
        <w:pStyle w:val="AnnexLevel0Title"/>
      </w:pPr>
      <w:bookmarkStart w:id="67" w:name="_Toc279222971"/>
      <w:r>
        <w:t>The GeoTIFF File Structure (Informative)</w:t>
      </w:r>
      <w:bookmarkEnd w:id="67"/>
    </w:p>
    <w:p w14:paraId="485640CE" w14:textId="2E626CC4" w:rsidR="00A97BDA" w:rsidRDefault="00A97BDA" w:rsidP="009F02E4">
      <w:pPr>
        <w:pStyle w:val="AnnexLevel1"/>
      </w:pPr>
      <w:bookmarkStart w:id="68" w:name="_Toc279222972"/>
      <w:r>
        <w:t>Introduction</w:t>
      </w:r>
      <w:bookmarkEnd w:id="68"/>
    </w:p>
    <w:p w14:paraId="07A1FF29" w14:textId="3000EBCA" w:rsidR="00E5266D" w:rsidRDefault="00E5266D" w:rsidP="00E5266D">
      <w:r>
        <w:t>The current GeoTIFF specification (</w:t>
      </w:r>
      <w:r w:rsidR="00A97BDA">
        <w:t>Ritter and Ruth, 1995</w:t>
      </w:r>
      <w:r>
        <w:t xml:space="preserve">) includes a detailed description of the </w:t>
      </w:r>
      <w:r w:rsidR="00A97BDA">
        <w:t xml:space="preserve">structural </w:t>
      </w:r>
      <w:r>
        <w:t>approach</w:t>
      </w:r>
      <w:r w:rsidR="00A97BDA">
        <w:t xml:space="preserve"> used in GeoTIFF</w:t>
      </w:r>
      <w:r w:rsidR="005B2A84">
        <w:t xml:space="preserve"> and the semantics and values of the tags. The </w:t>
      </w:r>
      <w:r w:rsidR="00370502">
        <w:t xml:space="preserve">tag specifications are included </w:t>
      </w:r>
      <w:r w:rsidR="00A97BDA">
        <w:t>in Clause 6 of this standard</w:t>
      </w:r>
      <w:r w:rsidR="00370502">
        <w:t xml:space="preserve">. This Annex provides an overview of </w:t>
      </w:r>
      <w:r w:rsidR="00A97BDA">
        <w:t>the structure of a GeoTIFF file and tags.</w:t>
      </w:r>
    </w:p>
    <w:p w14:paraId="1E0968E2" w14:textId="72036762" w:rsidR="00E5266D" w:rsidRDefault="00E5266D" w:rsidP="00E5266D">
      <w:r>
        <w:t>GeoTIFF fully complies with the TIFF 6.0 specifications, and its extensions do not in any way go against the TIFF recommendations, nor do they limit the scope of raster data supported by TIFF.</w:t>
      </w:r>
    </w:p>
    <w:p w14:paraId="074AAB93" w14:textId="2F6A78F0" w:rsidR="00E5266D" w:rsidRDefault="00E5266D" w:rsidP="00E5266D">
      <w:r>
        <w:t xml:space="preserve">GeoTIFF uses a small set of reserved TIFF tags to store a broad range of </w:t>
      </w:r>
      <w:proofErr w:type="spellStart"/>
      <w:r>
        <w:t>georeferencing</w:t>
      </w:r>
      <w:proofErr w:type="spellEnd"/>
      <w:r>
        <w:t xml:space="preserve"> information, catering to geographic as well as projected coordinate systems needs. Projections include UTM, US State Plane and National Grids, as well as the underlying projection types such as Transverse Mercator, Lambert Conformal Conic, etc. No information is stored in private structures, IFD's or other </w:t>
      </w:r>
      <w:r w:rsidR="00A97BDA">
        <w:t>mechanisms that</w:t>
      </w:r>
      <w:r>
        <w:t xml:space="preserve"> would hide information from naive TIFF reading software.</w:t>
      </w:r>
    </w:p>
    <w:p w14:paraId="0D869B91" w14:textId="26ABCB15" w:rsidR="00E5266D" w:rsidRDefault="00E5266D" w:rsidP="00E5266D">
      <w:r w:rsidRPr="00A97BDA">
        <w:t>GeoTIFF uses a "</w:t>
      </w:r>
      <w:proofErr w:type="spellStart"/>
      <w:r w:rsidRPr="00A97BDA">
        <w:t>MetaTag</w:t>
      </w:r>
      <w:proofErr w:type="spellEnd"/>
      <w:r w:rsidRPr="00A97BDA">
        <w:t>" (GeoKey) approach to encode dozens of information elements into just 6 tags, taking advantage of TIFF platform-independent data format representation to avoid cross-platform interchange difficulties.</w:t>
      </w:r>
      <w:r>
        <w:t xml:space="preserve"> These keys are designed in a manner parallel to standard TIFF tags, and closely follow the TIFF discipline in their structure and layout. New keys may be defined as needs arise, within the current framework, and without requiring the allocation of new tags from Aldus/Adobe.</w:t>
      </w:r>
    </w:p>
    <w:p w14:paraId="3A9F2975" w14:textId="14B2B3E3" w:rsidR="00E5266D" w:rsidRDefault="00E5266D" w:rsidP="00E5266D">
      <w:r>
        <w:t xml:space="preserve">GeoTIFF uses numerical codes to describe projection types, coordinate systems, datums, ellipsoids, etc. The projection, datums and ellipsoid codes are derived from the EPSG list compiled by the </w:t>
      </w:r>
      <w:proofErr w:type="spellStart"/>
      <w:r>
        <w:t>Petrotechnical</w:t>
      </w:r>
      <w:proofErr w:type="spellEnd"/>
      <w:r>
        <w:t xml:space="preserve"> Open Software Corporation (POSC), and mechanisms for adding further international projections, datums and ellipsoids has been established. The GeoTIFF information content is designed to be compatible with the data decomposition approach used by the National Spatial Data Infrastructure (NSDI) of the U.S. Federal Geographic Data Committee (FGDC).</w:t>
      </w:r>
    </w:p>
    <w:p w14:paraId="5289AB76" w14:textId="07063883" w:rsidR="00083D1B" w:rsidRDefault="00E5266D" w:rsidP="00E5266D">
      <w:r>
        <w:t>While GeoTIFF provides a robust framework for specifying a broad class of existing Projected coordinate systems, it is also fully extensible, permitting internal, private or proprietary information storage. However, since this standard arose from the need to avoid multiple proprietary encoding systems, use of private implementations is to be discouraged.</w:t>
      </w:r>
    </w:p>
    <w:p w14:paraId="2DFD3FB4" w14:textId="69A0EA76" w:rsidR="000A11F8" w:rsidRDefault="000A11F8" w:rsidP="009F02E4">
      <w:pPr>
        <w:pStyle w:val="AnnexLevel1"/>
      </w:pPr>
      <w:bookmarkStart w:id="69" w:name="_Toc279162075"/>
      <w:r>
        <w:t>Notation</w:t>
      </w:r>
      <w:bookmarkEnd w:id="69"/>
    </w:p>
    <w:p w14:paraId="67819CD4" w14:textId="77777777" w:rsidR="000A11F8" w:rsidRDefault="000A11F8" w:rsidP="000A11F8">
      <w:r>
        <w:t>This spec follows the notation remarks of the TIFF 6.0 spec, regarding "is", "shall", "should", and "may"; the first two indicate mandatory requirements, "should</w:t>
      </w:r>
      <w:proofErr w:type="gramStart"/>
      <w:r>
        <w:t>"</w:t>
      </w:r>
      <w:proofErr w:type="gramEnd"/>
      <w:r>
        <w:t xml:space="preserve"> indicates a strong recommendation, while "may" indicates an option.</w:t>
      </w:r>
    </w:p>
    <w:p w14:paraId="73FCF743" w14:textId="739FAA6A" w:rsidR="000A11F8" w:rsidRDefault="000A11F8" w:rsidP="009F02E4">
      <w:pPr>
        <w:pStyle w:val="AnnexLevel1"/>
      </w:pPr>
      <w:bookmarkStart w:id="70" w:name="_Toc279162076"/>
      <w:r>
        <w:t>GeoTIFF Design Considerations</w:t>
      </w:r>
      <w:bookmarkEnd w:id="70"/>
    </w:p>
    <w:p w14:paraId="4AA6AE2A" w14:textId="77777777" w:rsidR="000A11F8" w:rsidRDefault="000A11F8" w:rsidP="000A11F8">
      <w:r>
        <w:t>Every effort has been made to adhere to the philosophy of TIFF data abstraction. The GeoTIFF tags conform to a hierarchical data structure of tags and keys, similar to the tags which have been implemented in the "basic" and "extended" TIFF tags already supported in TIFF Version 6 specification. The following are some points considered in the design of GeoTIFF:</w:t>
      </w:r>
    </w:p>
    <w:p w14:paraId="78FEEE2D" w14:textId="77777777" w:rsidR="004E1001" w:rsidRDefault="000A11F8" w:rsidP="000A11F8">
      <w:pPr>
        <w:pStyle w:val="ListParagraph"/>
        <w:numPr>
          <w:ilvl w:val="0"/>
          <w:numId w:val="19"/>
        </w:numPr>
      </w:pPr>
      <w:r>
        <w:t xml:space="preserve">Private binary structures, while permitted under the TIFF spec, are in general difficult to maintain, and are intrinsically platform- dependent. </w:t>
      </w:r>
      <w:r w:rsidRPr="004E1001">
        <w:rPr>
          <w:highlight w:val="yellow"/>
        </w:rPr>
        <w:t>Whenever possible, information should be sorted into their intrinsic data-types, and placed into appropriately named tags.</w:t>
      </w:r>
      <w:r>
        <w:t xml:space="preserve"> Also, </w:t>
      </w:r>
      <w:proofErr w:type="spellStart"/>
      <w:r>
        <w:t>implementors</w:t>
      </w:r>
      <w:proofErr w:type="spellEnd"/>
      <w:r>
        <w:t xml:space="preserve"> of TIFF readers would be more willing to honor a new tag specification if it does not require parsing novel binary structures.</w:t>
      </w:r>
    </w:p>
    <w:p w14:paraId="7DFC867D" w14:textId="77777777" w:rsidR="004E1001" w:rsidRDefault="000A11F8" w:rsidP="000A11F8">
      <w:pPr>
        <w:pStyle w:val="ListParagraph"/>
        <w:numPr>
          <w:ilvl w:val="0"/>
          <w:numId w:val="19"/>
        </w:numPr>
      </w:pPr>
      <w:r>
        <w:t xml:space="preserve">Any Tag </w:t>
      </w:r>
      <w:proofErr w:type="gramStart"/>
      <w:r>
        <w:t>value which is to be used as a "keyword" switch or modifier</w:t>
      </w:r>
      <w:proofErr w:type="gramEnd"/>
      <w:r>
        <w:t xml:space="preserve"> should be a SHORT type, rather than an ASCII string. This avoids common mistakes of </w:t>
      </w:r>
      <w:proofErr w:type="spellStart"/>
      <w:r>
        <w:t>mis</w:t>
      </w:r>
      <w:proofErr w:type="spellEnd"/>
      <w:r>
        <w:t>-spelling a keyword, as well as facilitating an implementation in code using the "switch/case" features of most languages. In general, scanning ASCII strings for keywords (</w:t>
      </w:r>
      <w:proofErr w:type="spellStart"/>
      <w:r>
        <w:t>CaseINSensitiVE</w:t>
      </w:r>
      <w:proofErr w:type="spellEnd"/>
      <w:r>
        <w:t>?) is a hazardous (not to mention slower and more complex) operation.</w:t>
      </w:r>
    </w:p>
    <w:p w14:paraId="2988F5F1" w14:textId="5BC05DB3" w:rsidR="000A11F8" w:rsidRDefault="000A11F8" w:rsidP="000A11F8">
      <w:pPr>
        <w:pStyle w:val="ListParagraph"/>
        <w:numPr>
          <w:ilvl w:val="0"/>
          <w:numId w:val="19"/>
        </w:numPr>
      </w:pPr>
      <w:r>
        <w:t xml:space="preserve">True "Extensibility" strongly suggests that the Tags defined have a sufficiently abstract definition so that the same tag and its values may be used and interpreted in different ways as more complex information spaces are developed. For example, the old </w:t>
      </w:r>
      <w:proofErr w:type="spellStart"/>
      <w:r>
        <w:t>SubFileType</w:t>
      </w:r>
      <w:proofErr w:type="spellEnd"/>
      <w:r>
        <w:t xml:space="preserve"> tag (255) had to be obsoleted and replaced with a </w:t>
      </w:r>
      <w:proofErr w:type="spellStart"/>
      <w:r>
        <w:t>NewSubFileType</w:t>
      </w:r>
      <w:proofErr w:type="spellEnd"/>
      <w:r>
        <w:t xml:space="preserve"> tag, because images began appearing which could not fit into the narrowly defined classes for that Tag. Conversely, the </w:t>
      </w:r>
      <w:proofErr w:type="spellStart"/>
      <w:r>
        <w:t>YCbCrSubsampling</w:t>
      </w:r>
      <w:proofErr w:type="spellEnd"/>
      <w:r>
        <w:t xml:space="preserve"> Tag has taken on new meaning and importance as the JPEG compression standard for TIFF becomes finalized.</w:t>
      </w:r>
    </w:p>
    <w:p w14:paraId="19B58354" w14:textId="7DD77244" w:rsidR="000A11F8" w:rsidRDefault="000A11F8" w:rsidP="009F02E4">
      <w:pPr>
        <w:pStyle w:val="AnnexLevel1"/>
      </w:pPr>
      <w:bookmarkStart w:id="71" w:name="_Toc279162077"/>
      <w:r>
        <w:t>GeoTIFF Software Requirements</w:t>
      </w:r>
      <w:bookmarkEnd w:id="71"/>
    </w:p>
    <w:p w14:paraId="637BEE40" w14:textId="77777777" w:rsidR="000A11F8" w:rsidRDefault="000A11F8" w:rsidP="000A11F8">
      <w:r w:rsidRPr="00A5368E">
        <w:rPr>
          <w:highlight w:val="red"/>
        </w:rPr>
        <w:t xml:space="preserve">GeoTIFF requires support for all documented TIFF 6.0 tag data-types, and in particular requires the IEEE double-precision </w:t>
      </w:r>
      <w:proofErr w:type="gramStart"/>
      <w:r w:rsidRPr="00A5368E">
        <w:rPr>
          <w:highlight w:val="red"/>
        </w:rPr>
        <w:t>floating point</w:t>
      </w:r>
      <w:proofErr w:type="gramEnd"/>
      <w:r w:rsidRPr="00A5368E">
        <w:rPr>
          <w:highlight w:val="red"/>
        </w:rPr>
        <w:t xml:space="preserve"> "DOUBLE" type tag.</w:t>
      </w:r>
      <w:r>
        <w:t xml:space="preserve"> Most of the parameters for </w:t>
      </w:r>
      <w:proofErr w:type="spellStart"/>
      <w:r>
        <w:t>georeferencing</w:t>
      </w:r>
      <w:proofErr w:type="spellEnd"/>
      <w:r>
        <w:t xml:space="preserve"> will not have sufficient accuracy with single-precision IEEE, nor with RATIONAL format storage. The only other alternative for storing high-precision values would be to encode as ASCII, but this does not conform to TIFF recommendations for data encoding.</w:t>
      </w:r>
    </w:p>
    <w:p w14:paraId="7964F0F3" w14:textId="77777777" w:rsidR="000A11F8" w:rsidRDefault="000A11F8" w:rsidP="000A11F8">
      <w:r>
        <w:t>It is worth emphasizing here that the TIFF spec indicates that TIFF-compliant readers shall honor the 'byte-order' indicator, meaning that 4-byte integers from files created on opposite order machines will be swapped in software, and that 8-byte DOUBLE's will be 8-byte swapped.</w:t>
      </w:r>
    </w:p>
    <w:p w14:paraId="3E8FCECC" w14:textId="33F21874" w:rsidR="000A11F8" w:rsidRDefault="000A11F8" w:rsidP="000A11F8">
      <w:r>
        <w:t xml:space="preserve">A GeoTIFF reader/writer, in addition to supporting the standard TIFF tag types, must also have an additional </w:t>
      </w:r>
      <w:proofErr w:type="gramStart"/>
      <w:r>
        <w:t>module which</w:t>
      </w:r>
      <w:proofErr w:type="gramEnd"/>
      <w:r>
        <w:t xml:space="preserve"> can parse the "</w:t>
      </w:r>
      <w:proofErr w:type="spellStart"/>
      <w:r>
        <w:t>Geokey</w:t>
      </w:r>
      <w:proofErr w:type="spellEnd"/>
      <w:r>
        <w:t xml:space="preserve">" </w:t>
      </w:r>
      <w:proofErr w:type="spellStart"/>
      <w:r>
        <w:t>MetaTag</w:t>
      </w:r>
      <w:proofErr w:type="spellEnd"/>
      <w:r>
        <w:t xml:space="preserve"> information. A public-domain software package for performing this function is now available; see the "References" in </w:t>
      </w:r>
      <w:r w:rsidRPr="004E1001">
        <w:rPr>
          <w:highlight w:val="red"/>
        </w:rPr>
        <w:t>section 5</w:t>
      </w:r>
      <w:r>
        <w:t xml:space="preserve"> for the location.</w:t>
      </w:r>
    </w:p>
    <w:p w14:paraId="39D177BB" w14:textId="21E77A94" w:rsidR="00A97BDA" w:rsidRDefault="00A97BDA" w:rsidP="009F02E4">
      <w:pPr>
        <w:pStyle w:val="AnnexLevel1"/>
      </w:pPr>
      <w:bookmarkStart w:id="72" w:name="_Toc279222973"/>
      <w:r>
        <w:t>GeoTIFF File and "Key" Structure</w:t>
      </w:r>
      <w:bookmarkEnd w:id="72"/>
    </w:p>
    <w:p w14:paraId="53398E2C" w14:textId="0F28AEF3" w:rsidR="00A97BDA" w:rsidRDefault="00A97BDA" w:rsidP="00A97BDA">
      <w:r>
        <w:t xml:space="preserve">This section describes the abstract file-format and "GeoKey" data storage mechanism used in GeoTIFF. </w:t>
      </w:r>
      <w:proofErr w:type="gramStart"/>
      <w:r>
        <w:t xml:space="preserve">Uses of this mechanism for implementing </w:t>
      </w:r>
      <w:proofErr w:type="spellStart"/>
      <w:r>
        <w:t>georeferencing</w:t>
      </w:r>
      <w:proofErr w:type="spellEnd"/>
      <w:r>
        <w:t xml:space="preserve"> and geocoding is</w:t>
      </w:r>
      <w:proofErr w:type="gramEnd"/>
      <w:r>
        <w:t xml:space="preserve"> detailed in </w:t>
      </w:r>
      <w:r w:rsidRPr="00A97BDA">
        <w:rPr>
          <w:highlight w:val="red"/>
        </w:rPr>
        <w:t>section 2.6 and section 2.7</w:t>
      </w:r>
      <w:r>
        <w:t>.</w:t>
      </w:r>
    </w:p>
    <w:p w14:paraId="62101469" w14:textId="533770AF" w:rsidR="00A97BDA" w:rsidRPr="00A97BDA" w:rsidRDefault="00A97BDA" w:rsidP="00A97BDA">
      <w:r w:rsidRPr="00A97BDA">
        <w:t>A GeoTIFF file is a TIFF 6.0 file, and inherits the file structure as described in the corresponding portion of the TIFF spec. All GeoTIFF specific information is encoded in several additional reserved TIFF tags, and contains no private Image File Directories (IFD's), binary structures or other private information invisible to standard TIFF readers.</w:t>
      </w:r>
    </w:p>
    <w:p w14:paraId="7DD3F62B" w14:textId="01709D47" w:rsidR="00A97BDA" w:rsidRPr="00A97BDA" w:rsidRDefault="00A97BDA" w:rsidP="00A97BDA">
      <w:r w:rsidRPr="00A97BDA">
        <w:t>The number and type of parameters that would be required to describe most popular projection types would, if implemented as separate TIFF tags, likely require dozens or even hundred of tags, exhausting the limited resources of the TIFF tag-space. On the other hand, a private IFD, while providing thousands of free tags, is limited in that its tag-values are invisible to non-savvy TIFF readers (which don't know that the IFD_OFFSET tag value points to a private IFD).</w:t>
      </w:r>
    </w:p>
    <w:p w14:paraId="27FDECF4" w14:textId="65A790F1" w:rsidR="00A97BDA" w:rsidRDefault="007A1F7C" w:rsidP="00A97BDA">
      <w:pPr>
        <w:tabs>
          <w:tab w:val="left" w:pos="5850"/>
        </w:tabs>
      </w:pPr>
      <w:r>
        <w:rPr>
          <w:noProof/>
        </w:rPr>
        <mc:AlternateContent>
          <mc:Choice Requires="wps">
            <w:drawing>
              <wp:anchor distT="0" distB="0" distL="114300" distR="114300" simplePos="0" relativeHeight="251661312" behindDoc="0" locked="0" layoutInCell="1" allowOverlap="1" wp14:anchorId="68706176" wp14:editId="3A57EBFF">
                <wp:simplePos x="0" y="0"/>
                <wp:positionH relativeFrom="column">
                  <wp:posOffset>0</wp:posOffset>
                </wp:positionH>
                <wp:positionV relativeFrom="paragraph">
                  <wp:posOffset>4514850</wp:posOffset>
                </wp:positionV>
                <wp:extent cx="5486400" cy="2584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486400" cy="25844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6DFDE3" w14:textId="64F06BF5" w:rsidR="00423A02" w:rsidRPr="007A1F7C" w:rsidRDefault="00423A02"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355.5pt;width:6in;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" stroked="f">
                <v:textbox style="mso-fit-shape-to-text:t" inset="0,0,0,0">
                  <w:txbxContent>
                    <w:p w14:paraId="766DFDE3" w14:textId="64F06BF5" w:rsidR="00423A02" w:rsidRPr="007A1F7C" w:rsidRDefault="00423A02" w:rsidP="007A1F7C">
                      <w:pPr>
                        <w:pStyle w:val="Caption"/>
                        <w:rPr>
                          <w:noProof/>
                          <w:color w:val="auto"/>
                        </w:rPr>
                      </w:pPr>
                      <w:proofErr w:type="gramStart"/>
                      <w:r w:rsidRPr="007A1F7C">
                        <w:rPr>
                          <w:color w:val="auto"/>
                        </w:rPr>
                        <w:t xml:space="preserve">Figure </w:t>
                      </w:r>
                      <w:r w:rsidRPr="007A1F7C">
                        <w:rPr>
                          <w:color w:val="auto"/>
                        </w:rPr>
                        <w:fldChar w:fldCharType="begin"/>
                      </w:r>
                      <w:r w:rsidRPr="007A1F7C">
                        <w:rPr>
                          <w:color w:val="auto"/>
                        </w:rPr>
                        <w:instrText xml:space="preserve"> SEQ Figure \* ARABIC </w:instrText>
                      </w:r>
                      <w:r w:rsidRPr="007A1F7C">
                        <w:rPr>
                          <w:color w:val="auto"/>
                        </w:rPr>
                        <w:fldChar w:fldCharType="separate"/>
                      </w:r>
                      <w:r w:rsidRPr="007A1F7C">
                        <w:rPr>
                          <w:noProof/>
                          <w:color w:val="auto"/>
                        </w:rPr>
                        <w:t>1</w:t>
                      </w:r>
                      <w:r w:rsidRPr="007A1F7C">
                        <w:rPr>
                          <w:color w:val="auto"/>
                        </w:rPr>
                        <w:fldChar w:fldCharType="end"/>
                      </w:r>
                      <w:r w:rsidRPr="007A1F7C">
                        <w:rPr>
                          <w:color w:val="auto"/>
                        </w:rPr>
                        <w:t>.</w:t>
                      </w:r>
                      <w:proofErr w:type="gramEnd"/>
                      <w:r w:rsidRPr="007A1F7C">
                        <w:rPr>
                          <w:color w:val="auto"/>
                        </w:rPr>
                        <w:t xml:space="preserve"> </w:t>
                      </w:r>
                      <w:proofErr w:type="gramStart"/>
                      <w:r w:rsidRPr="007A1F7C">
                        <w:rPr>
                          <w:color w:val="auto"/>
                        </w:rPr>
                        <w:t>Schematic structure of GeoTIFF file and tags.</w:t>
                      </w:r>
                      <w:proofErr w:type="gramEnd"/>
                    </w:p>
                  </w:txbxContent>
                </v:textbox>
                <w10:wrap type="square"/>
              </v:shape>
            </w:pict>
          </mc:Fallback>
        </mc:AlternateContent>
      </w:r>
      <w:r w:rsidR="0021600A">
        <w:rPr>
          <w:noProof/>
        </w:rPr>
        <w:drawing>
          <wp:anchor distT="0" distB="0" distL="114300" distR="114300" simplePos="0" relativeHeight="251659264" behindDoc="0" locked="0" layoutInCell="1" allowOverlap="1" wp14:anchorId="046EBCA2" wp14:editId="1FB50B32">
            <wp:simplePos x="0" y="0"/>
            <wp:positionH relativeFrom="column">
              <wp:posOffset>0</wp:posOffset>
            </wp:positionH>
            <wp:positionV relativeFrom="paragraph">
              <wp:posOffset>1274445</wp:posOffset>
            </wp:positionV>
            <wp:extent cx="5486400" cy="31832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TIFF Tags.png"/>
                    <pic:cNvPicPr/>
                  </pic:nvPicPr>
                  <pic:blipFill rotWithShape="1">
                    <a:blip r:embed="rId11">
                      <a:extLst>
                        <a:ext uri="{28A0092B-C50C-407E-A947-70E740481C1C}">
                          <a14:useLocalDpi xmlns:a14="http://schemas.microsoft.com/office/drawing/2010/main" val="0"/>
                        </a:ext>
                      </a:extLst>
                    </a:blip>
                    <a:srcRect t="12251" b="10383"/>
                    <a:stretch/>
                  </pic:blipFill>
                  <pic:spPr bwMode="auto">
                    <a:xfrm>
                      <a:off x="0" y="0"/>
                      <a:ext cx="5486400" cy="31832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97BDA" w:rsidRPr="00A97BDA">
        <w:t>To avoid these problems, a GeoTIFF file stores projection parameters in a set of "Keys" which are virtually identical in function to a "Tag", but has one more level of abstraction above TIFF. Effectively, it is a sort of "Meta-Tag". A Key works with formatted tag-values of a TIFF file the way that a TIFF file deals with the raw bytes of a data file. Like a tag, a Key has an ID number ranging from 0 to 65535, but unlike TIFF tags, all key ID's are available for use in GeoTIFF parameter definitions.</w:t>
      </w:r>
    </w:p>
    <w:p w14:paraId="3FFC55CD" w14:textId="33920AEF" w:rsidR="00A97BDA" w:rsidRDefault="00A97BDA" w:rsidP="00A97BDA">
      <w:r>
        <w:t>The Keys in GeoTIFF (also call "</w:t>
      </w:r>
      <w:proofErr w:type="spellStart"/>
      <w:r>
        <w:t>GeoKeys</w:t>
      </w:r>
      <w:proofErr w:type="spellEnd"/>
      <w:r>
        <w:t xml:space="preserve">") are all referenced from the </w:t>
      </w:r>
      <w:proofErr w:type="spellStart"/>
      <w:r>
        <w:t>GeoKeyDirectoryTag</w:t>
      </w:r>
      <w:proofErr w:type="spellEnd"/>
      <w:r>
        <w:t>, which defined as follows</w:t>
      </w:r>
      <w:r w:rsidR="001E7CFB">
        <w:t xml:space="preserve"> (Clause 7.1)</w:t>
      </w:r>
      <w:r>
        <w:t xml:space="preserve">: </w:t>
      </w:r>
    </w:p>
    <w:p w14:paraId="630B8628" w14:textId="77777777" w:rsidR="00A97BDA" w:rsidRDefault="00A97BDA" w:rsidP="00A97BDA">
      <w:pPr>
        <w:pStyle w:val="pre"/>
        <w:widowControl/>
      </w:pPr>
      <w:proofErr w:type="spellStart"/>
      <w:r>
        <w:t>GeoKeyDirectoryTag</w:t>
      </w:r>
      <w:proofErr w:type="spellEnd"/>
      <w:r>
        <w:t>:</w:t>
      </w:r>
    </w:p>
    <w:p w14:paraId="4C269E92" w14:textId="77777777" w:rsidR="00A97BDA" w:rsidRDefault="00A97BDA" w:rsidP="00A97BDA">
      <w:pPr>
        <w:pStyle w:val="pre"/>
        <w:widowControl/>
      </w:pPr>
      <w:r>
        <w:t xml:space="preserve">      Tag = 34735 (87AF.H) </w:t>
      </w:r>
    </w:p>
    <w:p w14:paraId="009E326A" w14:textId="77777777" w:rsidR="00A97BDA" w:rsidRDefault="00A97BDA" w:rsidP="00A97BDA">
      <w:pPr>
        <w:pStyle w:val="pre"/>
        <w:widowControl/>
      </w:pPr>
      <w:r>
        <w:t xml:space="preserve">      Type = SHORT (2-byte unsigned short)</w:t>
      </w:r>
    </w:p>
    <w:p w14:paraId="5000CB26" w14:textId="77777777" w:rsidR="00A97BDA" w:rsidRDefault="00A97BDA" w:rsidP="00A97BDA">
      <w:pPr>
        <w:pStyle w:val="pre"/>
        <w:widowControl/>
      </w:pPr>
      <w:r>
        <w:t xml:space="preserve">      N = variable, &gt;= 4</w:t>
      </w:r>
    </w:p>
    <w:p w14:paraId="497E44F3" w14:textId="77777777" w:rsidR="00A97BDA" w:rsidRDefault="00A97BDA" w:rsidP="00A97BDA">
      <w:pPr>
        <w:pStyle w:val="pre"/>
        <w:widowControl/>
      </w:pPr>
      <w:r>
        <w:t xml:space="preserve">      Alias: </w:t>
      </w:r>
      <w:proofErr w:type="spellStart"/>
      <w:r>
        <w:t>ProjectionInfoTag</w:t>
      </w:r>
      <w:proofErr w:type="spellEnd"/>
      <w:r>
        <w:t xml:space="preserve">, </w:t>
      </w:r>
      <w:proofErr w:type="spellStart"/>
      <w:r>
        <w:t>CoordSystemInfoTag</w:t>
      </w:r>
      <w:proofErr w:type="spellEnd"/>
    </w:p>
    <w:p w14:paraId="755A2C21" w14:textId="77777777" w:rsidR="00105CB7" w:rsidRDefault="00A97BDA" w:rsidP="00A97BDA">
      <w:pPr>
        <w:pStyle w:val="pre"/>
        <w:widowControl/>
      </w:pPr>
      <w:r>
        <w:t xml:space="preserve">      Owner: SPOT Image, Inc.</w:t>
      </w:r>
    </w:p>
    <w:p w14:paraId="1F6212B0" w14:textId="20F51603" w:rsidR="00A97BDA" w:rsidRDefault="00A97BDA" w:rsidP="00A97BDA">
      <w:r>
        <w:t>This tag may be used to store the GeoKey Directory, which defines and references the "</w:t>
      </w:r>
      <w:proofErr w:type="spellStart"/>
      <w:r>
        <w:t>GeoKeys</w:t>
      </w:r>
      <w:proofErr w:type="spellEnd"/>
      <w:r>
        <w:t xml:space="preserve">", as described below. </w:t>
      </w:r>
    </w:p>
    <w:p w14:paraId="62C2BD32" w14:textId="41D31C16" w:rsidR="00A97BDA" w:rsidRDefault="00A97BDA" w:rsidP="00A97BDA">
      <w:r>
        <w:t>The tag is an array of unsigned SHORT values, which are primarily grouped into blocks of 4. The first 4 values are special, and contain GeoKey directory header information. The header values consist of the following information, in order:</w:t>
      </w:r>
    </w:p>
    <w:p w14:paraId="259116C1" w14:textId="77777777" w:rsidR="00105CB7" w:rsidRDefault="00A97BDA" w:rsidP="00A97BDA">
      <w:pPr>
        <w:pStyle w:val="pre"/>
        <w:widowControl/>
      </w:pPr>
      <w:r>
        <w:t>Header={</w:t>
      </w:r>
      <w:proofErr w:type="spellStart"/>
      <w:r>
        <w:t>KeyDirectoryVersion</w:t>
      </w:r>
      <w:proofErr w:type="spellEnd"/>
      <w:r>
        <w:t xml:space="preserve">, </w:t>
      </w:r>
      <w:proofErr w:type="spellStart"/>
      <w:r>
        <w:t>KeyRevision</w:t>
      </w:r>
      <w:proofErr w:type="spellEnd"/>
      <w:r>
        <w:t xml:space="preserve">, </w:t>
      </w:r>
      <w:proofErr w:type="spellStart"/>
      <w:r>
        <w:t>MinorRevision</w:t>
      </w:r>
      <w:proofErr w:type="spellEnd"/>
      <w:r>
        <w:t xml:space="preserve">, </w:t>
      </w:r>
      <w:proofErr w:type="spellStart"/>
      <w:r>
        <w:t>NumberOfKeys</w:t>
      </w:r>
      <w:proofErr w:type="spellEnd"/>
      <w:r>
        <w:t>}</w:t>
      </w:r>
      <w:r w:rsidR="00E844DA">
        <w:t xml:space="preserve"> </w:t>
      </w:r>
      <w:r>
        <w:t xml:space="preserve">where </w:t>
      </w:r>
    </w:p>
    <w:p w14:paraId="395DF393" w14:textId="1F5BF34A" w:rsidR="00A97BDA" w:rsidRDefault="00E844DA" w:rsidP="00E844DA">
      <w:pPr>
        <w:pStyle w:val="pre"/>
        <w:widowControl/>
        <w:numPr>
          <w:ilvl w:val="0"/>
          <w:numId w:val="11"/>
        </w:numPr>
      </w:pPr>
      <w:proofErr w:type="spellStart"/>
      <w:r w:rsidRPr="00E844DA">
        <w:rPr>
          <w:i/>
        </w:rPr>
        <w:t>KeyDirectoryVersion</w:t>
      </w:r>
      <w:proofErr w:type="spellEnd"/>
      <w:r w:rsidR="00A97BDA">
        <w:t xml:space="preserve"> indicates the current version of Key</w:t>
      </w:r>
      <w:r>
        <w:t xml:space="preserve"> </w:t>
      </w:r>
      <w:r w:rsidR="00A97BDA">
        <w:t>implementation, and will only change if this Tag's Key st</w:t>
      </w:r>
      <w:r>
        <w:t xml:space="preserve">ructure is changed. (Similar to </w:t>
      </w:r>
      <w:r w:rsidR="00A97BDA">
        <w:t xml:space="preserve">the </w:t>
      </w:r>
      <w:proofErr w:type="spellStart"/>
      <w:r w:rsidR="00A97BDA">
        <w:t>TIFFVersion</w:t>
      </w:r>
      <w:proofErr w:type="spellEnd"/>
      <w:r w:rsidR="00A97BDA">
        <w:t xml:space="preserve"> (42)).</w:t>
      </w:r>
      <w:r>
        <w:t xml:space="preserve"> </w:t>
      </w:r>
      <w:r w:rsidR="00A97BDA">
        <w:t xml:space="preserve">The current </w:t>
      </w:r>
      <w:proofErr w:type="spellStart"/>
      <w:r w:rsidR="00A97BDA">
        <w:t>DirectoryVersion</w:t>
      </w:r>
      <w:proofErr w:type="spellEnd"/>
      <w:r w:rsidR="00A97BDA">
        <w:t xml:space="preserve"> number is 1. This value will</w:t>
      </w:r>
      <w:r>
        <w:t xml:space="preserve"> </w:t>
      </w:r>
      <w:r w:rsidR="00A97BDA">
        <w:t>most likely never change, and may be used to ensure that</w:t>
      </w:r>
      <w:r>
        <w:t xml:space="preserve"> </w:t>
      </w:r>
      <w:r w:rsidR="00A97BDA">
        <w:t>this is a valid Key-implementation.</w:t>
      </w:r>
    </w:p>
    <w:p w14:paraId="5866C34A" w14:textId="14B57ED7" w:rsidR="00A97BDA" w:rsidRDefault="00E844DA" w:rsidP="00E844DA">
      <w:pPr>
        <w:pStyle w:val="pre"/>
        <w:widowControl/>
        <w:numPr>
          <w:ilvl w:val="0"/>
          <w:numId w:val="11"/>
        </w:numPr>
      </w:pPr>
      <w:proofErr w:type="spellStart"/>
      <w:r w:rsidRPr="00E844DA">
        <w:rPr>
          <w:i/>
        </w:rPr>
        <w:t>KeyRevision</w:t>
      </w:r>
      <w:proofErr w:type="spellEnd"/>
      <w:r w:rsidR="00A97BDA">
        <w:t xml:space="preserve"> indicates what </w:t>
      </w:r>
      <w:proofErr w:type="gramStart"/>
      <w:r w:rsidR="00A97BDA">
        <w:t>revision of Key-Sets are</w:t>
      </w:r>
      <w:proofErr w:type="gramEnd"/>
      <w:r w:rsidR="00A97BDA">
        <w:t xml:space="preserve"> used.</w:t>
      </w:r>
    </w:p>
    <w:p w14:paraId="5A01FEF9" w14:textId="11CFBE9F" w:rsidR="00A97BDA" w:rsidRDefault="00E844DA" w:rsidP="00E844DA">
      <w:pPr>
        <w:pStyle w:val="pre"/>
        <w:widowControl/>
        <w:numPr>
          <w:ilvl w:val="0"/>
          <w:numId w:val="11"/>
        </w:numPr>
      </w:pPr>
      <w:proofErr w:type="spellStart"/>
      <w:r w:rsidRPr="00E844DA">
        <w:rPr>
          <w:i/>
        </w:rPr>
        <w:t>MinorRevision</w:t>
      </w:r>
      <w:proofErr w:type="spellEnd"/>
      <w:r w:rsidR="00A97BDA">
        <w:t xml:space="preserve"> indicates what set of Key-codes are used. The</w:t>
      </w:r>
      <w:r>
        <w:t xml:space="preserve"> </w:t>
      </w:r>
      <w:r w:rsidR="00A97BDA">
        <w:t>complete revision number is denoted &lt;</w:t>
      </w:r>
      <w:proofErr w:type="spellStart"/>
      <w:r w:rsidR="00A97BDA">
        <w:t>KeyRevision</w:t>
      </w:r>
      <w:proofErr w:type="spellEnd"/>
      <w:r w:rsidR="00A97BDA">
        <w:t>&gt;</w:t>
      </w:r>
      <w:proofErr w:type="gramStart"/>
      <w:r w:rsidR="00A97BDA">
        <w:t>.&lt;</w:t>
      </w:r>
      <w:proofErr w:type="spellStart"/>
      <w:proofErr w:type="gramEnd"/>
      <w:r w:rsidR="00A97BDA">
        <w:t>MinorRevision</w:t>
      </w:r>
      <w:proofErr w:type="spellEnd"/>
      <w:r w:rsidR="00A97BDA">
        <w:t>&gt;</w:t>
      </w:r>
    </w:p>
    <w:p w14:paraId="31FDE23D" w14:textId="77777777" w:rsidR="00105CB7" w:rsidRDefault="00E844DA" w:rsidP="00E844DA">
      <w:pPr>
        <w:pStyle w:val="pre"/>
        <w:widowControl/>
        <w:numPr>
          <w:ilvl w:val="0"/>
          <w:numId w:val="11"/>
        </w:numPr>
      </w:pPr>
      <w:proofErr w:type="spellStart"/>
      <w:r w:rsidRPr="00E844DA">
        <w:rPr>
          <w:i/>
        </w:rPr>
        <w:t>NumberOfKeys</w:t>
      </w:r>
      <w:proofErr w:type="spellEnd"/>
      <w:r w:rsidR="00A97BDA">
        <w:t xml:space="preserve"> indicates how many Keys are defined by the rest</w:t>
      </w:r>
      <w:r>
        <w:t xml:space="preserve"> </w:t>
      </w:r>
      <w:r w:rsidR="00A97BDA">
        <w:t>of this Tag.</w:t>
      </w:r>
    </w:p>
    <w:p w14:paraId="1078D59E" w14:textId="4A22BEC8" w:rsidR="00A97BDA" w:rsidRDefault="00A97BDA" w:rsidP="00A97BDA">
      <w:r>
        <w:t>This header is immediately followed by a collection of &lt;</w:t>
      </w:r>
      <w:proofErr w:type="spellStart"/>
      <w:r>
        <w:t>NumberOfKeys</w:t>
      </w:r>
      <w:proofErr w:type="spellEnd"/>
      <w:r>
        <w:t xml:space="preserve">&gt; </w:t>
      </w:r>
      <w:proofErr w:type="spellStart"/>
      <w:r>
        <w:t>KeyEntry</w:t>
      </w:r>
      <w:proofErr w:type="spellEnd"/>
      <w:r>
        <w:t xml:space="preserve"> sets, each of which is also 4-SHORTS long. Each </w:t>
      </w:r>
      <w:proofErr w:type="spellStart"/>
      <w:r>
        <w:t>KeyEntry</w:t>
      </w:r>
      <w:proofErr w:type="spellEnd"/>
      <w:r>
        <w:t xml:space="preserve"> is modeled on the "</w:t>
      </w:r>
      <w:proofErr w:type="spellStart"/>
      <w:r>
        <w:t>TIFFEntry</w:t>
      </w:r>
      <w:proofErr w:type="spellEnd"/>
      <w:r>
        <w:t>" format of the TIFF direct</w:t>
      </w:r>
      <w:r w:rsidR="00E844DA">
        <w:t>ory header, and is of the form:</w:t>
      </w:r>
    </w:p>
    <w:p w14:paraId="007C1161" w14:textId="77777777" w:rsidR="00105CB7" w:rsidRDefault="00A97BDA" w:rsidP="00CD33DC">
      <w:pPr>
        <w:pStyle w:val="pre"/>
        <w:widowControl/>
        <w:numPr>
          <w:ilvl w:val="0"/>
          <w:numId w:val="12"/>
        </w:numPr>
        <w:ind w:left="360"/>
      </w:pPr>
      <w:proofErr w:type="spellStart"/>
      <w:r>
        <w:t>KeyEntry</w:t>
      </w:r>
      <w:proofErr w:type="spellEnd"/>
      <w:r>
        <w:t xml:space="preserve"> = </w:t>
      </w:r>
      <w:proofErr w:type="gramStart"/>
      <w:r>
        <w:t xml:space="preserve">{ </w:t>
      </w:r>
      <w:proofErr w:type="spellStart"/>
      <w:r>
        <w:t>KeyID</w:t>
      </w:r>
      <w:proofErr w:type="spellEnd"/>
      <w:proofErr w:type="gramEnd"/>
      <w:r>
        <w:t xml:space="preserve">, </w:t>
      </w:r>
      <w:proofErr w:type="spellStart"/>
      <w:r>
        <w:t>TIFFTagLocation</w:t>
      </w:r>
      <w:proofErr w:type="spellEnd"/>
      <w:r>
        <w:t xml:space="preserve">, Count, </w:t>
      </w:r>
      <w:proofErr w:type="spellStart"/>
      <w:r>
        <w:t>Value_Offset</w:t>
      </w:r>
      <w:proofErr w:type="spellEnd"/>
      <w:r>
        <w:t xml:space="preserve"> }</w:t>
      </w:r>
      <w:r w:rsidR="00E844DA">
        <w:t xml:space="preserve"> </w:t>
      </w:r>
      <w:r>
        <w:t xml:space="preserve">where </w:t>
      </w:r>
    </w:p>
    <w:p w14:paraId="27BD6539" w14:textId="77777777" w:rsidR="00105CB7" w:rsidRDefault="00E844DA" w:rsidP="00CD33DC">
      <w:pPr>
        <w:pStyle w:val="pre"/>
        <w:widowControl/>
        <w:numPr>
          <w:ilvl w:val="0"/>
          <w:numId w:val="12"/>
        </w:numPr>
        <w:ind w:left="360"/>
      </w:pPr>
      <w:proofErr w:type="spellStart"/>
      <w:r w:rsidRPr="00CD33DC">
        <w:rPr>
          <w:i/>
        </w:rPr>
        <w:t>KeyID</w:t>
      </w:r>
      <w:proofErr w:type="spellEnd"/>
      <w:r w:rsidR="00A97BDA">
        <w:t xml:space="preserve"> gives the key-ID value of the Key (identical in function</w:t>
      </w:r>
      <w:r>
        <w:t xml:space="preserve"> </w:t>
      </w:r>
      <w:r w:rsidR="00A97BDA">
        <w:t>to TIFF tag ID, but completely independent of TIFF tag-space),</w:t>
      </w:r>
    </w:p>
    <w:p w14:paraId="010E7D15" w14:textId="77777777" w:rsidR="00105CB7" w:rsidRDefault="00E844DA" w:rsidP="00CD33DC">
      <w:pPr>
        <w:pStyle w:val="pre"/>
        <w:widowControl/>
        <w:numPr>
          <w:ilvl w:val="0"/>
          <w:numId w:val="12"/>
        </w:numPr>
        <w:ind w:left="360"/>
      </w:pPr>
      <w:proofErr w:type="spellStart"/>
      <w:r w:rsidRPr="00CD33DC">
        <w:rPr>
          <w:i/>
        </w:rPr>
        <w:t>TIFFTagLocation</w:t>
      </w:r>
      <w:proofErr w:type="spellEnd"/>
      <w:r w:rsidR="00A97BDA">
        <w:t xml:space="preserve"> indicates which TIFF tag contains the value(s)</w:t>
      </w:r>
      <w:r>
        <w:t xml:space="preserve"> </w:t>
      </w:r>
      <w:r w:rsidR="00A97BDA">
        <w:t xml:space="preserve">of the Key: if </w:t>
      </w:r>
      <w:proofErr w:type="spellStart"/>
      <w:r w:rsidR="00A97BDA">
        <w:t>TIFFTagLocation</w:t>
      </w:r>
      <w:proofErr w:type="spellEnd"/>
      <w:r w:rsidR="00A97BDA">
        <w:t xml:space="preserve"> is 0, then the value is SHORT,</w:t>
      </w:r>
      <w:r>
        <w:t xml:space="preserve"> </w:t>
      </w:r>
      <w:r w:rsidR="00A97BDA">
        <w:t>and is contained in the "</w:t>
      </w:r>
      <w:proofErr w:type="spellStart"/>
      <w:r w:rsidR="00A97BDA">
        <w:t>Value_Offset</w:t>
      </w:r>
      <w:proofErr w:type="spellEnd"/>
      <w:r w:rsidR="00A97BDA">
        <w:t>" entry. Otherwise, the type</w:t>
      </w:r>
      <w:r>
        <w:t xml:space="preserve"> </w:t>
      </w:r>
      <w:r w:rsidR="00A97BDA">
        <w:t>(format) of the value is implied by the TIFF-Type of the tag</w:t>
      </w:r>
      <w:r>
        <w:t xml:space="preserve"> </w:t>
      </w:r>
      <w:r w:rsidR="00A97BDA">
        <w:t>containing the value.</w:t>
      </w:r>
    </w:p>
    <w:p w14:paraId="1457200C" w14:textId="77777777" w:rsidR="00105CB7" w:rsidRDefault="00E844DA" w:rsidP="00CD33DC">
      <w:pPr>
        <w:pStyle w:val="pre"/>
        <w:widowControl/>
        <w:numPr>
          <w:ilvl w:val="0"/>
          <w:numId w:val="12"/>
        </w:numPr>
        <w:ind w:left="360"/>
      </w:pPr>
      <w:r w:rsidRPr="00CD33DC">
        <w:rPr>
          <w:i/>
        </w:rPr>
        <w:t>Count</w:t>
      </w:r>
      <w:r w:rsidR="00A97BDA">
        <w:t xml:space="preserve"> indicates the number of values in this key.</w:t>
      </w:r>
    </w:p>
    <w:p w14:paraId="13343E79" w14:textId="41680A99" w:rsidR="00253B45" w:rsidRDefault="00E844DA" w:rsidP="00CD33DC">
      <w:pPr>
        <w:pStyle w:val="pre"/>
        <w:widowControl/>
        <w:numPr>
          <w:ilvl w:val="0"/>
          <w:numId w:val="12"/>
        </w:numPr>
        <w:ind w:left="360"/>
      </w:pPr>
      <w:proofErr w:type="spellStart"/>
      <w:r w:rsidRPr="00CD33DC">
        <w:rPr>
          <w:i/>
        </w:rPr>
        <w:t>Value_Offset</w:t>
      </w:r>
      <w:proofErr w:type="spellEnd"/>
      <w:r w:rsidR="00A97BDA">
        <w:t xml:space="preserve"> </w:t>
      </w:r>
      <w:proofErr w:type="spellStart"/>
      <w:r w:rsidR="00A97BDA">
        <w:t>Value_Offset</w:t>
      </w:r>
      <w:proofErr w:type="spellEnd"/>
      <w:r w:rsidR="00A97BDA">
        <w:t xml:space="preserve"> indicates the index-offset *into* the </w:t>
      </w:r>
      <w:proofErr w:type="spellStart"/>
      <w:r w:rsidR="00A97BDA">
        <w:t>TagArray</w:t>
      </w:r>
      <w:proofErr w:type="spellEnd"/>
      <w:r w:rsidR="00A97BDA">
        <w:t xml:space="preserve"> indicated by </w:t>
      </w:r>
      <w:proofErr w:type="spellStart"/>
      <w:r w:rsidR="00A97BDA">
        <w:t>TIFFTagLocation</w:t>
      </w:r>
      <w:proofErr w:type="spellEnd"/>
      <w:r w:rsidR="00A97BDA">
        <w:t>, if</w:t>
      </w:r>
      <w:r>
        <w:t xml:space="preserve"> </w:t>
      </w:r>
      <w:r w:rsidR="00A97BDA">
        <w:t xml:space="preserve">it is nonzero. If </w:t>
      </w:r>
      <w:proofErr w:type="spellStart"/>
      <w:r w:rsidR="00A97BDA">
        <w:t>TIFFTagLocation</w:t>
      </w:r>
      <w:proofErr w:type="spellEnd"/>
      <w:r w:rsidR="00A97BDA">
        <w:t xml:space="preserve">=0, then </w:t>
      </w:r>
      <w:proofErr w:type="spellStart"/>
      <w:r w:rsidR="00A97BDA">
        <w:t>Value_Offset</w:t>
      </w:r>
      <w:proofErr w:type="spellEnd"/>
      <w:r>
        <w:t xml:space="preserve"> </w:t>
      </w:r>
      <w:r w:rsidR="00A97BDA">
        <w:t>contains the actual (SHORT) value of the Key, and</w:t>
      </w:r>
      <w:r>
        <w:t xml:space="preserve"> </w:t>
      </w:r>
      <w:r w:rsidR="00A97BDA">
        <w:t xml:space="preserve">Count=1 is implied. </w:t>
      </w:r>
      <w:r w:rsidR="00A97BDA" w:rsidRPr="00253B45">
        <w:rPr>
          <w:b/>
        </w:rPr>
        <w:t>Note that the offset is not a byte-offset,</w:t>
      </w:r>
      <w:r w:rsidRPr="00253B45">
        <w:rPr>
          <w:b/>
        </w:rPr>
        <w:t xml:space="preserve"> </w:t>
      </w:r>
      <w:r w:rsidR="00A97BDA" w:rsidRPr="00253B45">
        <w:rPr>
          <w:b/>
        </w:rPr>
        <w:t>but rather an index based on the natural data type of the</w:t>
      </w:r>
      <w:r w:rsidRPr="00253B45">
        <w:rPr>
          <w:b/>
        </w:rPr>
        <w:t xml:space="preserve"> </w:t>
      </w:r>
      <w:r w:rsidR="00A97BDA" w:rsidRPr="00253B45">
        <w:rPr>
          <w:b/>
        </w:rPr>
        <w:t>specified tag array.</w:t>
      </w:r>
    </w:p>
    <w:p w14:paraId="4F6B5ACF" w14:textId="77777777" w:rsidR="00253B45" w:rsidRDefault="00253B45" w:rsidP="00253B45">
      <w:pPr>
        <w:pStyle w:val="pre"/>
        <w:widowControl/>
      </w:pPr>
    </w:p>
    <w:p w14:paraId="018FAED9" w14:textId="6D753749" w:rsidR="00A97BDA" w:rsidRDefault="00A97BDA" w:rsidP="00A97BDA">
      <w:r>
        <w:t xml:space="preserve">Following the </w:t>
      </w:r>
      <w:proofErr w:type="spellStart"/>
      <w:r>
        <w:t>KeyEntry</w:t>
      </w:r>
      <w:proofErr w:type="spellEnd"/>
      <w:r>
        <w:t xml:space="preserve"> definitions, the </w:t>
      </w:r>
      <w:proofErr w:type="spellStart"/>
      <w:r>
        <w:t>KeyDirectory</w:t>
      </w:r>
      <w:proofErr w:type="spellEnd"/>
      <w:r>
        <w:t xml:space="preserve"> tag may also contain additional values. For example, if a Key requires multiple SHORT values, they shall be placed at the end of this tag, and the </w:t>
      </w:r>
      <w:proofErr w:type="spellStart"/>
      <w:r>
        <w:t>KeyEntry</w:t>
      </w:r>
      <w:proofErr w:type="spellEnd"/>
      <w:r>
        <w:t xml:space="preserve"> will set </w:t>
      </w:r>
      <w:proofErr w:type="spellStart"/>
      <w:r>
        <w:t>TIFFTagLocation</w:t>
      </w:r>
      <w:proofErr w:type="spellEnd"/>
      <w:r>
        <w:t>=</w:t>
      </w:r>
      <w:proofErr w:type="spellStart"/>
      <w:r>
        <w:t>GeoKeyDirectoryTag</w:t>
      </w:r>
      <w:proofErr w:type="spellEnd"/>
      <w:r>
        <w:t xml:space="preserve">, with the </w:t>
      </w:r>
      <w:proofErr w:type="spellStart"/>
      <w:r>
        <w:t>Value_Offset</w:t>
      </w:r>
      <w:proofErr w:type="spellEnd"/>
      <w:r>
        <w:t xml:space="preserve"> pointing t</w:t>
      </w:r>
      <w:r w:rsidR="00F423FA">
        <w:t>o the location of the value(s).</w:t>
      </w:r>
    </w:p>
    <w:p w14:paraId="50EA950F" w14:textId="1E76F2D9" w:rsidR="00A97BDA" w:rsidRDefault="00A97BDA" w:rsidP="00A97BDA">
      <w:r>
        <w:t>All key-</w:t>
      </w:r>
      <w:proofErr w:type="gramStart"/>
      <w:r>
        <w:t>values which are not of type SHORT</w:t>
      </w:r>
      <w:proofErr w:type="gramEnd"/>
      <w:r>
        <w:t xml:space="preserve"> are to be stored in one of the following two tags, based on their format:</w:t>
      </w:r>
    </w:p>
    <w:p w14:paraId="52654F87" w14:textId="77777777" w:rsidR="00A97BDA" w:rsidRDefault="00A97BDA" w:rsidP="00A97BDA">
      <w:pPr>
        <w:pStyle w:val="pre"/>
        <w:widowControl/>
      </w:pPr>
      <w:proofErr w:type="spellStart"/>
      <w:r>
        <w:t>GeoDoubleParamsTag</w:t>
      </w:r>
      <w:proofErr w:type="spellEnd"/>
      <w:r>
        <w:t>:</w:t>
      </w:r>
    </w:p>
    <w:p w14:paraId="13A8D1C7" w14:textId="77777777" w:rsidR="00A97BDA" w:rsidRDefault="00A97BDA" w:rsidP="00A97BDA">
      <w:pPr>
        <w:pStyle w:val="pre"/>
        <w:widowControl/>
      </w:pPr>
      <w:r>
        <w:t xml:space="preserve">      Tag = 34736 (87BO.H) </w:t>
      </w:r>
    </w:p>
    <w:p w14:paraId="4E8469B4" w14:textId="77777777" w:rsidR="00A97BDA" w:rsidRDefault="00A97BDA" w:rsidP="00A97BDA">
      <w:pPr>
        <w:pStyle w:val="pre"/>
        <w:widowControl/>
      </w:pPr>
      <w:r>
        <w:t xml:space="preserve">      Type = DOUBLE (IEEE Double precision)</w:t>
      </w:r>
    </w:p>
    <w:p w14:paraId="48D7F0E3" w14:textId="77777777" w:rsidR="00A97BDA" w:rsidRDefault="00A97BDA" w:rsidP="00A97BDA">
      <w:pPr>
        <w:pStyle w:val="pre"/>
        <w:widowControl/>
      </w:pPr>
      <w:r>
        <w:t xml:space="preserve">      N = variable</w:t>
      </w:r>
    </w:p>
    <w:p w14:paraId="4808FA1E" w14:textId="77777777" w:rsidR="00105CB7" w:rsidRDefault="00A97BDA" w:rsidP="00F423FA">
      <w:pPr>
        <w:pStyle w:val="pre"/>
        <w:widowControl/>
      </w:pPr>
      <w:r>
        <w:t xml:space="preserve">      Owner: SPOT Image, Inc.</w:t>
      </w:r>
    </w:p>
    <w:p w14:paraId="20D341B5" w14:textId="020D01C1" w:rsidR="00A97BDA" w:rsidRDefault="00A97BDA" w:rsidP="00A97BDA">
      <w:r>
        <w:t xml:space="preserve">This tag is used to store all of the DOUBLE valued </w:t>
      </w:r>
      <w:proofErr w:type="spellStart"/>
      <w:r>
        <w:t>GeoKeys</w:t>
      </w:r>
      <w:proofErr w:type="spellEnd"/>
      <w:r>
        <w:t xml:space="preserve">, referenced by the </w:t>
      </w:r>
      <w:proofErr w:type="spellStart"/>
      <w:r>
        <w:t>GeoKeyDirectoryTag</w:t>
      </w:r>
      <w:proofErr w:type="spellEnd"/>
      <w:r>
        <w:t xml:space="preserve">. The meaning of any value of this double array is determined from the </w:t>
      </w:r>
      <w:proofErr w:type="spellStart"/>
      <w:r>
        <w:t>GeoKeyDirectoryTag</w:t>
      </w:r>
      <w:proofErr w:type="spellEnd"/>
      <w:r>
        <w:t xml:space="preserve"> reference pointing to it. FLOAT values should first be converted to DOUBLE and stored here</w:t>
      </w:r>
      <w:r w:rsidR="00F423FA">
        <w:t>.</w:t>
      </w:r>
    </w:p>
    <w:p w14:paraId="638C7ACB" w14:textId="77777777" w:rsidR="00A97BDA" w:rsidRDefault="00A97BDA" w:rsidP="00A97BDA">
      <w:pPr>
        <w:pStyle w:val="pre"/>
        <w:widowControl/>
      </w:pPr>
      <w:proofErr w:type="spellStart"/>
      <w:r>
        <w:t>GeoAsciiParamsTag</w:t>
      </w:r>
      <w:proofErr w:type="spellEnd"/>
      <w:r>
        <w:t>:</w:t>
      </w:r>
    </w:p>
    <w:p w14:paraId="1F4FA6DF" w14:textId="77777777" w:rsidR="00A97BDA" w:rsidRDefault="00A97BDA" w:rsidP="00A97BDA">
      <w:pPr>
        <w:pStyle w:val="pre"/>
        <w:widowControl/>
      </w:pPr>
      <w:r>
        <w:t xml:space="preserve">      Tag = 34737 (87B1.H)  </w:t>
      </w:r>
    </w:p>
    <w:p w14:paraId="4DC18CC8" w14:textId="77777777" w:rsidR="00A97BDA" w:rsidRDefault="00A97BDA" w:rsidP="00A97BDA">
      <w:pPr>
        <w:pStyle w:val="pre"/>
        <w:widowControl/>
      </w:pPr>
      <w:r>
        <w:t xml:space="preserve">      Type = ASCII</w:t>
      </w:r>
    </w:p>
    <w:p w14:paraId="1542B158" w14:textId="77777777" w:rsidR="00A97BDA" w:rsidRDefault="00A97BDA" w:rsidP="00A97BDA">
      <w:pPr>
        <w:pStyle w:val="pre"/>
        <w:widowControl/>
      </w:pPr>
      <w:r>
        <w:t xml:space="preserve">      Owner: SPOT Image, Inc.</w:t>
      </w:r>
    </w:p>
    <w:p w14:paraId="37F3CB0B" w14:textId="77777777" w:rsidR="00105CB7" w:rsidRDefault="00A97BDA" w:rsidP="00F423FA">
      <w:pPr>
        <w:pStyle w:val="pre"/>
        <w:widowControl/>
      </w:pPr>
      <w:r>
        <w:t xml:space="preserve">      N = variable</w:t>
      </w:r>
    </w:p>
    <w:p w14:paraId="1CCEC3CA" w14:textId="1B7022CD" w:rsidR="00A97BDA" w:rsidRDefault="00A97BDA" w:rsidP="00A97BDA">
      <w:r>
        <w:t xml:space="preserve">This tag is used to store all of the ASCII valued </w:t>
      </w:r>
      <w:proofErr w:type="spellStart"/>
      <w:r>
        <w:t>GeoKeys</w:t>
      </w:r>
      <w:proofErr w:type="spellEnd"/>
      <w:r>
        <w:t xml:space="preserve">, referenced by the </w:t>
      </w:r>
      <w:proofErr w:type="spellStart"/>
      <w:r>
        <w:t>GeoKeyDirectoryTag</w:t>
      </w:r>
      <w:proofErr w:type="spellEnd"/>
      <w:r>
        <w:t>. Since keys use offsets into tags, any special comments may be placed at the beginning of this tag. For the most part, the only keys that are ASCII valued are "Citation" keys, giving documentation and references for obscure projections, datums, etc.</w:t>
      </w:r>
    </w:p>
    <w:p w14:paraId="7760803B" w14:textId="77777777" w:rsidR="00105CB7" w:rsidRDefault="00A97BDA" w:rsidP="00A97BDA">
      <w:pPr>
        <w:pStyle w:val="pre"/>
        <w:widowControl/>
      </w:pPr>
      <w:r>
        <w:t>Note on ASCII Keys:</w:t>
      </w:r>
    </w:p>
    <w:p w14:paraId="3926C69D" w14:textId="1EC14428" w:rsidR="00A97BDA" w:rsidRDefault="00A97BDA" w:rsidP="00A97BDA">
      <w:r>
        <w:t>Special handling is required for ASCII-valued keys. While it is true that TIFF 6.0 permits multiple NULL-delimited strings within a single ASCII tag, the secondary strings might not appear in the output of naive "</w:t>
      </w:r>
      <w:proofErr w:type="spellStart"/>
      <w:r>
        <w:t>tiffdump</w:t>
      </w:r>
      <w:proofErr w:type="spellEnd"/>
      <w:r>
        <w:t xml:space="preserve">" programs. For this reason, the null delimiter of each ASCII Key value shall be converted to a "|" (pipe) character before being installed back into the ASCII holding tag, so that a dump </w:t>
      </w:r>
      <w:r w:rsidR="00F423FA">
        <w:t>of the tag will look like this.</w:t>
      </w:r>
    </w:p>
    <w:p w14:paraId="2596E42E" w14:textId="77777777" w:rsidR="00105CB7" w:rsidRDefault="00A97BDA" w:rsidP="004428A6">
      <w:pPr>
        <w:pStyle w:val="pre"/>
        <w:widowControl/>
      </w:pPr>
      <w:r>
        <w:t xml:space="preserve">   </w:t>
      </w:r>
      <w:proofErr w:type="spellStart"/>
      <w:r>
        <w:t>AsciiTag</w:t>
      </w:r>
      <w:proofErr w:type="spellEnd"/>
      <w:r>
        <w:t>="</w:t>
      </w:r>
      <w:proofErr w:type="spellStart"/>
      <w:r>
        <w:t>first_value|second_value|etc</w:t>
      </w:r>
      <w:proofErr w:type="spellEnd"/>
      <w:proofErr w:type="gramStart"/>
      <w:r>
        <w:t>..</w:t>
      </w:r>
      <w:proofErr w:type="gramEnd"/>
      <w:r>
        <w:t>.</w:t>
      </w:r>
      <w:proofErr w:type="spellStart"/>
      <w:proofErr w:type="gramStart"/>
      <w:r>
        <w:t>last</w:t>
      </w:r>
      <w:proofErr w:type="gramEnd"/>
      <w:r>
        <w:t>_value</w:t>
      </w:r>
      <w:proofErr w:type="spellEnd"/>
      <w:r>
        <w:t>|"</w:t>
      </w:r>
    </w:p>
    <w:p w14:paraId="64879F1F" w14:textId="77777777" w:rsidR="00253B45" w:rsidRDefault="00253B45" w:rsidP="004428A6">
      <w:pPr>
        <w:pStyle w:val="pre"/>
        <w:widowControl/>
      </w:pPr>
    </w:p>
    <w:p w14:paraId="6F1E8AD2" w14:textId="4C243F22" w:rsidR="00A97BDA" w:rsidRDefault="00A97BDA" w:rsidP="00A97BDA">
      <w:r>
        <w:t>A baseline GeoTIFF-reader must check for and convert the final "|" pipe character of a key back into a NULL before return</w:t>
      </w:r>
      <w:r w:rsidR="00F423FA">
        <w:t xml:space="preserve">ing it to the client software. </w:t>
      </w:r>
    </w:p>
    <w:p w14:paraId="6038D77A" w14:textId="77777777" w:rsidR="00105CB7" w:rsidRDefault="00A97BDA" w:rsidP="00A97BDA">
      <w:pPr>
        <w:pStyle w:val="pre"/>
        <w:widowControl/>
      </w:pPr>
      <w:r>
        <w:t>GeoKey Sort Order:</w:t>
      </w:r>
    </w:p>
    <w:p w14:paraId="7BE5B603" w14:textId="28BC709C" w:rsidR="00A97BDA" w:rsidRDefault="00A97BDA" w:rsidP="00A97BDA">
      <w:r>
        <w:t>In the TIFF spec it is required that TIFF tags be written out to the file in tag-ID sorted order. This is done to avoid forcing software to perform N-squared sort operations when reading and writing tags.</w:t>
      </w:r>
    </w:p>
    <w:p w14:paraId="1317E66A" w14:textId="256BC6EB" w:rsidR="00A97BDA" w:rsidRDefault="00A97BDA" w:rsidP="00A97BDA">
      <w:r w:rsidRPr="00253B45">
        <w:t>To follow the TIFF philosophy, GeoTIFF-writers shall store the GeoKey entries in key-sorted order</w:t>
      </w:r>
      <w:r w:rsidR="00F423FA" w:rsidRPr="00253B45">
        <w:t xml:space="preserve"> within the </w:t>
      </w:r>
      <w:proofErr w:type="spellStart"/>
      <w:r w:rsidR="00253B45" w:rsidRPr="00253B45">
        <w:t>GeoKeyDirectoryTag</w:t>
      </w:r>
      <w:proofErr w:type="spellEnd"/>
      <w:r w:rsidR="00F423FA">
        <w:t>.</w:t>
      </w:r>
    </w:p>
    <w:p w14:paraId="04875481" w14:textId="77777777" w:rsidR="00105CB7" w:rsidRDefault="00A97BDA" w:rsidP="00A97BDA">
      <w:pPr>
        <w:pStyle w:val="pre"/>
        <w:widowControl/>
      </w:pPr>
      <w:r>
        <w:t>Example:</w:t>
      </w:r>
    </w:p>
    <w:p w14:paraId="551C7919" w14:textId="7FAF561B" w:rsidR="00A97BDA" w:rsidRDefault="00A97BDA" w:rsidP="00A97BDA">
      <w:pPr>
        <w:pStyle w:val="pre"/>
        <w:widowControl/>
      </w:pPr>
      <w:r>
        <w:t xml:space="preserve">  </w:t>
      </w:r>
      <w:proofErr w:type="spellStart"/>
      <w:r>
        <w:t>GeoKeyDirectoryTag</w:t>
      </w:r>
      <w:proofErr w:type="spellEnd"/>
      <w:r>
        <w:t>=</w:t>
      </w:r>
      <w:proofErr w:type="gramStart"/>
      <w:r>
        <w:t>(   1</w:t>
      </w:r>
      <w:proofErr w:type="gramEnd"/>
      <w:r>
        <w:t>,     1, 2,     6,</w:t>
      </w:r>
    </w:p>
    <w:p w14:paraId="405EA97F" w14:textId="77777777" w:rsidR="00A97BDA" w:rsidRDefault="00A97BDA" w:rsidP="00A97BDA">
      <w:pPr>
        <w:pStyle w:val="pre"/>
        <w:widowControl/>
      </w:pPr>
      <w:r>
        <w:t xml:space="preserve">                      1024</w:t>
      </w:r>
      <w:proofErr w:type="gramStart"/>
      <w:r>
        <w:t>,     0</w:t>
      </w:r>
      <w:proofErr w:type="gramEnd"/>
      <w:r>
        <w:t>, 1,     2,</w:t>
      </w:r>
    </w:p>
    <w:p w14:paraId="0A9938D1" w14:textId="77777777" w:rsidR="00A97BDA" w:rsidRDefault="00A97BDA" w:rsidP="00A97BDA">
      <w:pPr>
        <w:pStyle w:val="pre"/>
        <w:widowControl/>
      </w:pPr>
      <w:r>
        <w:t xml:space="preserve">                      1026, 34737,12</w:t>
      </w:r>
      <w:proofErr w:type="gramStart"/>
      <w:r>
        <w:t>,     0</w:t>
      </w:r>
      <w:proofErr w:type="gramEnd"/>
      <w:r>
        <w:t>,</w:t>
      </w:r>
    </w:p>
    <w:p w14:paraId="33256EF0" w14:textId="77777777" w:rsidR="00A97BDA" w:rsidRDefault="00A97BDA" w:rsidP="00A97BDA">
      <w:pPr>
        <w:pStyle w:val="pre"/>
        <w:widowControl/>
      </w:pPr>
      <w:r>
        <w:t xml:space="preserve">                      2048</w:t>
      </w:r>
      <w:proofErr w:type="gramStart"/>
      <w:r>
        <w:t>,     0</w:t>
      </w:r>
      <w:proofErr w:type="gramEnd"/>
      <w:r>
        <w:t>, 1, 32767,</w:t>
      </w:r>
    </w:p>
    <w:p w14:paraId="3E1DABD4" w14:textId="77777777" w:rsidR="00A97BDA" w:rsidRDefault="00A97BDA" w:rsidP="00A97BDA">
      <w:pPr>
        <w:pStyle w:val="pre"/>
        <w:widowControl/>
      </w:pPr>
      <w:r>
        <w:t xml:space="preserve">                      2049, 34737,14</w:t>
      </w:r>
      <w:proofErr w:type="gramStart"/>
      <w:r>
        <w:t>,    12</w:t>
      </w:r>
      <w:proofErr w:type="gramEnd"/>
      <w:r>
        <w:t>,</w:t>
      </w:r>
    </w:p>
    <w:p w14:paraId="1355B82A" w14:textId="77777777" w:rsidR="00A97BDA" w:rsidRDefault="00A97BDA" w:rsidP="00A97BDA">
      <w:pPr>
        <w:pStyle w:val="pre"/>
        <w:widowControl/>
      </w:pPr>
      <w:r>
        <w:t xml:space="preserve">                      2050</w:t>
      </w:r>
      <w:proofErr w:type="gramStart"/>
      <w:r>
        <w:t>,     0</w:t>
      </w:r>
      <w:proofErr w:type="gramEnd"/>
      <w:r>
        <w:t>, 1,     6,</w:t>
      </w:r>
    </w:p>
    <w:p w14:paraId="5A86D60F" w14:textId="77777777" w:rsidR="00A97BDA" w:rsidRDefault="00A97BDA" w:rsidP="00A97BDA">
      <w:pPr>
        <w:pStyle w:val="pre"/>
        <w:widowControl/>
      </w:pPr>
      <w:r>
        <w:t xml:space="preserve">                      2051, 34736, 1</w:t>
      </w:r>
      <w:proofErr w:type="gramStart"/>
      <w:r>
        <w:t>,     0</w:t>
      </w:r>
      <w:proofErr w:type="gramEnd"/>
      <w:r>
        <w:t xml:space="preserve"> )</w:t>
      </w:r>
    </w:p>
    <w:p w14:paraId="01CEDD23" w14:textId="77777777" w:rsidR="00A97BDA" w:rsidRDefault="00A97BDA" w:rsidP="00A97BDA">
      <w:pPr>
        <w:pStyle w:val="pre"/>
        <w:widowControl/>
      </w:pPr>
      <w:r>
        <w:t xml:space="preserve">  </w:t>
      </w:r>
      <w:proofErr w:type="spellStart"/>
      <w:proofErr w:type="gramStart"/>
      <w:r>
        <w:t>GeoDoubleParamsTag</w:t>
      </w:r>
      <w:proofErr w:type="spellEnd"/>
      <w:r>
        <w:t>(</w:t>
      </w:r>
      <w:proofErr w:type="gramEnd"/>
      <w:r>
        <w:t>34736)=(1.5)</w:t>
      </w:r>
    </w:p>
    <w:p w14:paraId="5B73A8CB" w14:textId="77777777" w:rsidR="00105CB7" w:rsidRDefault="00A97BDA" w:rsidP="005D1AC9">
      <w:pPr>
        <w:pStyle w:val="pre"/>
        <w:widowControl/>
      </w:pPr>
      <w:r>
        <w:t xml:space="preserve">  </w:t>
      </w:r>
      <w:proofErr w:type="spellStart"/>
      <w:proofErr w:type="gramStart"/>
      <w:r>
        <w:t>GeoAsciiParamsTag</w:t>
      </w:r>
      <w:proofErr w:type="spellEnd"/>
      <w:r>
        <w:t>(</w:t>
      </w:r>
      <w:proofErr w:type="gramEnd"/>
      <w:r>
        <w:t xml:space="preserve">34737)=("Custom </w:t>
      </w:r>
      <w:proofErr w:type="spellStart"/>
      <w:r>
        <w:t>File|My</w:t>
      </w:r>
      <w:proofErr w:type="spellEnd"/>
      <w:r>
        <w:t xml:space="preserve"> Geographic|")</w:t>
      </w:r>
    </w:p>
    <w:p w14:paraId="6CA19614" w14:textId="77777777" w:rsidR="008E2570" w:rsidRDefault="008E2570" w:rsidP="005D1AC9">
      <w:pPr>
        <w:pStyle w:val="pre"/>
        <w:widowControl/>
      </w:pPr>
    </w:p>
    <w:p w14:paraId="62A7C6DD" w14:textId="56C194BB" w:rsidR="00A97BDA" w:rsidRDefault="00A97BDA" w:rsidP="00A97BDA">
      <w:r>
        <w:t xml:space="preserve">The first line indicates that this is a Version 1 GeoTIFF GeoKey directory, the </w:t>
      </w:r>
      <w:proofErr w:type="gramStart"/>
      <w:r>
        <w:t>keys</w:t>
      </w:r>
      <w:proofErr w:type="gramEnd"/>
      <w:r>
        <w:t xml:space="preserve"> are </w:t>
      </w:r>
      <w:proofErr w:type="gramStart"/>
      <w:r>
        <w:t>Rev. 1.2</w:t>
      </w:r>
      <w:proofErr w:type="gramEnd"/>
      <w:r>
        <w:t>, and there are 6 Keys defined in this tag.</w:t>
      </w:r>
    </w:p>
    <w:p w14:paraId="5BD8FBA6" w14:textId="6C805280" w:rsidR="00A97BDA" w:rsidRDefault="00A97BDA" w:rsidP="00A97BDA">
      <w:r>
        <w:t xml:space="preserve">The next line indicates that the first Key (ID=1024 = </w:t>
      </w:r>
      <w:proofErr w:type="spellStart"/>
      <w:r>
        <w:t>GTModelTypeGeoKey</w:t>
      </w:r>
      <w:proofErr w:type="spellEnd"/>
      <w:r>
        <w:t xml:space="preserve">) has the value 2 (Geographic), explicitly placed in the entry list (since </w:t>
      </w:r>
      <w:proofErr w:type="spellStart"/>
      <w:r>
        <w:t>TIFFTagLocation</w:t>
      </w:r>
      <w:proofErr w:type="spellEnd"/>
      <w:r>
        <w:t xml:space="preserve">=0). The next line indicates that the Key 1026 (the </w:t>
      </w:r>
      <w:proofErr w:type="spellStart"/>
      <w:r>
        <w:t>GTCitationGeoKey</w:t>
      </w:r>
      <w:proofErr w:type="spellEnd"/>
      <w:r>
        <w:t xml:space="preserve">) is listed in the </w:t>
      </w:r>
      <w:proofErr w:type="spellStart"/>
      <w:r>
        <w:t>GeoAsciiParamsTag</w:t>
      </w:r>
      <w:proofErr w:type="spellEnd"/>
      <w:r>
        <w:t xml:space="preserve"> (34737) array, starting at offset 0 (the first in array), and running for 12 bytes and so has the value "Custom File" (the "|" is converted to a null delimiter at the end). Going further down the list, the Key 2051 (</w:t>
      </w:r>
      <w:proofErr w:type="spellStart"/>
      <w:r>
        <w:t>GeogLinearUnitSizeGeoKey</w:t>
      </w:r>
      <w:proofErr w:type="spellEnd"/>
      <w:r>
        <w:t xml:space="preserve">) is located in the </w:t>
      </w:r>
      <w:proofErr w:type="spellStart"/>
      <w:r>
        <w:t>GeoDoubleParamsTag</w:t>
      </w:r>
      <w:proofErr w:type="spellEnd"/>
      <w:r>
        <w:t xml:space="preserve"> (34736), at offset 0 and has the value 1.5; the value of key 2049 (</w:t>
      </w:r>
      <w:proofErr w:type="spellStart"/>
      <w:r>
        <w:t>GeogCita</w:t>
      </w:r>
      <w:r w:rsidR="005D1AC9">
        <w:t>tionGeoKey</w:t>
      </w:r>
      <w:proofErr w:type="spellEnd"/>
      <w:r w:rsidR="005D1AC9">
        <w:t>) is "My Geographic".</w:t>
      </w:r>
    </w:p>
    <w:p w14:paraId="2500A2C3" w14:textId="1FDA1390" w:rsidR="00A97BDA" w:rsidRDefault="00A97BDA" w:rsidP="00A97BDA">
      <w:r>
        <w:t xml:space="preserve">The TIFF layer handles all the problems of data structure, platform independence, format types, </w:t>
      </w:r>
      <w:proofErr w:type="spellStart"/>
      <w:r>
        <w:t>etc</w:t>
      </w:r>
      <w:proofErr w:type="spellEnd"/>
      <w:r>
        <w:t>, by specifying byte-offsets, byte-order format and count, while the Key describes its key values at the TIFF level by specifying Tag number, array-index, and count. Since all TIFF information occurs in TIFF arrays of some sort, we have a robust method for storing anything in a Key that would occur in a Tag.</w:t>
      </w:r>
    </w:p>
    <w:p w14:paraId="2470DA79" w14:textId="77777777" w:rsidR="00A97BDA" w:rsidRDefault="00A97BDA" w:rsidP="00A97BDA">
      <w:r>
        <w:t xml:space="preserve">With this Key-value approach, there are 65536 </w:t>
      </w:r>
      <w:proofErr w:type="gramStart"/>
      <w:r>
        <w:t>Keys which have all the flexibility of TIFF</w:t>
      </w:r>
      <w:proofErr w:type="gramEnd"/>
      <w:r>
        <w:t xml:space="preserve"> tag, with the added advantage that a TIFF dump will provide all the information that exists in the GeoTIFF implementation.</w:t>
      </w:r>
    </w:p>
    <w:p w14:paraId="20365410" w14:textId="04FA0E48" w:rsidR="00A97BDA" w:rsidRDefault="00A97BDA" w:rsidP="00A97BDA">
      <w:r>
        <w:t xml:space="preserve">This GeoKey mechanism will be used extensively in </w:t>
      </w:r>
      <w:r w:rsidR="00C820C0">
        <w:t>section 8.2.3</w:t>
      </w:r>
      <w:r>
        <w:t xml:space="preserve"> where the numerous parameters for defining Coordinate Systems and their underlying projections are defined.</w:t>
      </w:r>
    </w:p>
    <w:p w14:paraId="515FA234" w14:textId="681B725E" w:rsidR="006A078F" w:rsidRDefault="006A078F" w:rsidP="009F02E4">
      <w:pPr>
        <w:pStyle w:val="AnnexLevel1"/>
      </w:pPr>
      <w:bookmarkStart w:id="73" w:name="_Toc279162079"/>
      <w:bookmarkStart w:id="74" w:name="_Toc279222974"/>
      <w:r>
        <w:t>Coordinate Systems in GeoTIFF</w:t>
      </w:r>
      <w:bookmarkEnd w:id="73"/>
      <w:bookmarkEnd w:id="74"/>
    </w:p>
    <w:p w14:paraId="5CDE74D6" w14:textId="787158E4" w:rsidR="006A078F" w:rsidRDefault="006A078F" w:rsidP="006A078F">
      <w:r>
        <w:t>G</w:t>
      </w:r>
      <w:r w:rsidR="00917642">
        <w:t>eoTIFF</w:t>
      </w:r>
      <w:r>
        <w:t xml:space="preserve"> has been designed so that standard map coordinate system definitions can be readily stored in a single registered TIFF tag. It has also been designed to allow the description of coordinate system </w:t>
      </w:r>
      <w:r w:rsidR="00FE078A">
        <w:t>definitions that</w:t>
      </w:r>
      <w:r>
        <w:t xml:space="preserve"> are non-standard, and for the description of transformations between coordinate systems, through the use of three or four additional TIFF tags.</w:t>
      </w:r>
    </w:p>
    <w:p w14:paraId="5D352EAD" w14:textId="77777777" w:rsidR="006A078F" w:rsidRDefault="006A078F" w:rsidP="006A078F">
      <w:r w:rsidRPr="00C072E1">
        <w:rPr>
          <w:highlight w:val="yellow"/>
        </w:rPr>
        <w:t>However, in order for the information to be correctly exchanged between various clients and providers of GeoTIFF, it is important to establish a common system for describing map projections.</w:t>
      </w:r>
    </w:p>
    <w:p w14:paraId="6EB10802" w14:textId="77777777" w:rsidR="00105CB7" w:rsidRDefault="006A078F" w:rsidP="006A078F">
      <w:r>
        <w:t>In the TIFF/GeoTIFF framework, there are essentially three different spaces upon which coordinate systems may be defined. The spaces are:</w:t>
      </w:r>
    </w:p>
    <w:p w14:paraId="05C81C8E" w14:textId="4AFCC7C5" w:rsidR="006A078F" w:rsidRDefault="006A078F" w:rsidP="00FE078A">
      <w:pPr>
        <w:pStyle w:val="pre"/>
        <w:widowControl/>
        <w:numPr>
          <w:ilvl w:val="0"/>
          <w:numId w:val="13"/>
        </w:numPr>
      </w:pPr>
      <w:r>
        <w:t>The raster space (Image space) R, used to reference the pixel values</w:t>
      </w:r>
      <w:r w:rsidR="00FE078A">
        <w:t xml:space="preserve"> </w:t>
      </w:r>
      <w:r>
        <w:t>in an image,</w:t>
      </w:r>
    </w:p>
    <w:p w14:paraId="68FC23FD" w14:textId="5E88B259" w:rsidR="006A078F" w:rsidRDefault="006A078F" w:rsidP="00FE078A">
      <w:pPr>
        <w:pStyle w:val="pre"/>
        <w:widowControl/>
        <w:numPr>
          <w:ilvl w:val="0"/>
          <w:numId w:val="13"/>
        </w:numPr>
      </w:pPr>
      <w:r>
        <w:t>The Device space D, and</w:t>
      </w:r>
    </w:p>
    <w:p w14:paraId="787A0B24" w14:textId="3D2EDBBF" w:rsidR="00105CB7" w:rsidRDefault="006A078F" w:rsidP="00FE078A">
      <w:pPr>
        <w:pStyle w:val="pre"/>
        <w:widowControl/>
        <w:numPr>
          <w:ilvl w:val="0"/>
          <w:numId w:val="13"/>
        </w:numPr>
      </w:pPr>
      <w:r>
        <w:t>The Model space, M, used to reference points on the earth.</w:t>
      </w:r>
    </w:p>
    <w:p w14:paraId="503FBCC6" w14:textId="77777777" w:rsidR="00FE078A" w:rsidRDefault="00FE078A" w:rsidP="00FE078A">
      <w:pPr>
        <w:pStyle w:val="pre"/>
        <w:widowControl/>
      </w:pPr>
    </w:p>
    <w:p w14:paraId="4C95A699" w14:textId="188D1C0E" w:rsidR="006A078F" w:rsidRDefault="006A078F" w:rsidP="006A078F">
      <w:r>
        <w:t>In the sections that follow we shall discuss the relevance and use of each of these spaces, and their corresponding coordinate systems, from the standpoint of GeoTIFF.</w:t>
      </w:r>
    </w:p>
    <w:p w14:paraId="212D127A" w14:textId="68EF7CAB" w:rsidR="006A078F" w:rsidRDefault="006A078F" w:rsidP="009F02E4">
      <w:pPr>
        <w:pStyle w:val="AnnexLevel2"/>
      </w:pPr>
      <w:r>
        <w:t>Device Space and GeoTIFF</w:t>
      </w:r>
    </w:p>
    <w:p w14:paraId="534407C6" w14:textId="74FBD1A2" w:rsidR="006A078F" w:rsidRDefault="006A078F" w:rsidP="006A078F">
      <w:r>
        <w:t xml:space="preserve">In standard TIFF 6.0 there are </w:t>
      </w:r>
      <w:r w:rsidR="000A11F8">
        <w:t>tags that</w:t>
      </w:r>
      <w:r>
        <w:t xml:space="preserve"> relate raster space R with device space D, such as monitor, scanner or printer. The list of such tags consists of the following:</w:t>
      </w:r>
    </w:p>
    <w:p w14:paraId="1F6A3F26" w14:textId="77777777" w:rsidR="006A078F" w:rsidRDefault="006A078F" w:rsidP="006A078F">
      <w:pPr>
        <w:pStyle w:val="pre"/>
        <w:widowControl/>
      </w:pPr>
      <w:r>
        <w:t xml:space="preserve">    </w:t>
      </w:r>
      <w:proofErr w:type="spellStart"/>
      <w:r>
        <w:t>ResolutionUnit</w:t>
      </w:r>
      <w:proofErr w:type="spellEnd"/>
      <w:r>
        <w:t xml:space="preserve"> (296)</w:t>
      </w:r>
    </w:p>
    <w:p w14:paraId="4A0562A8" w14:textId="77777777" w:rsidR="006A078F" w:rsidRDefault="006A078F" w:rsidP="006A078F">
      <w:pPr>
        <w:pStyle w:val="pre"/>
        <w:widowControl/>
      </w:pPr>
      <w:r>
        <w:t xml:space="preserve">    </w:t>
      </w:r>
      <w:proofErr w:type="spellStart"/>
      <w:r>
        <w:t>XResolution</w:t>
      </w:r>
      <w:proofErr w:type="spellEnd"/>
      <w:r>
        <w:t xml:space="preserve">    (282)</w:t>
      </w:r>
    </w:p>
    <w:p w14:paraId="4BA6964E" w14:textId="77777777" w:rsidR="006A078F" w:rsidRDefault="006A078F" w:rsidP="006A078F">
      <w:pPr>
        <w:pStyle w:val="pre"/>
        <w:widowControl/>
      </w:pPr>
      <w:r>
        <w:t xml:space="preserve">    </w:t>
      </w:r>
      <w:proofErr w:type="spellStart"/>
      <w:r>
        <w:t>YResolution</w:t>
      </w:r>
      <w:proofErr w:type="spellEnd"/>
      <w:r>
        <w:t xml:space="preserve">    (283)</w:t>
      </w:r>
    </w:p>
    <w:p w14:paraId="50E10EEB" w14:textId="77777777" w:rsidR="006A078F" w:rsidRDefault="006A078F" w:rsidP="006A078F">
      <w:pPr>
        <w:pStyle w:val="pre"/>
        <w:widowControl/>
      </w:pPr>
      <w:r>
        <w:t xml:space="preserve">    Orientation    (274)</w:t>
      </w:r>
    </w:p>
    <w:p w14:paraId="65062C61" w14:textId="77777777" w:rsidR="006A078F" w:rsidRDefault="006A078F" w:rsidP="006A078F">
      <w:pPr>
        <w:pStyle w:val="pre"/>
        <w:widowControl/>
      </w:pPr>
      <w:r>
        <w:t xml:space="preserve">    </w:t>
      </w:r>
      <w:proofErr w:type="spellStart"/>
      <w:r>
        <w:t>XPosition</w:t>
      </w:r>
      <w:proofErr w:type="spellEnd"/>
      <w:r>
        <w:t xml:space="preserve">      (286)</w:t>
      </w:r>
    </w:p>
    <w:p w14:paraId="11C19AF9" w14:textId="77777777" w:rsidR="00105CB7" w:rsidRDefault="006A078F" w:rsidP="00864838">
      <w:pPr>
        <w:pStyle w:val="pre"/>
        <w:widowControl/>
      </w:pPr>
      <w:r>
        <w:t xml:space="preserve">    </w:t>
      </w:r>
      <w:proofErr w:type="spellStart"/>
      <w:r>
        <w:t>YPosition</w:t>
      </w:r>
      <w:proofErr w:type="spellEnd"/>
      <w:r>
        <w:t xml:space="preserve">      (287)</w:t>
      </w:r>
    </w:p>
    <w:p w14:paraId="6F3B183E" w14:textId="634F12A7" w:rsidR="006A078F" w:rsidRDefault="006A078F" w:rsidP="006A078F">
      <w:r>
        <w:t>In G</w:t>
      </w:r>
      <w:r w:rsidR="00917642">
        <w:t>eoTIFF</w:t>
      </w:r>
      <w:r>
        <w:t xml:space="preserve">, provision is made to identify earth-referenced coordinate systems (model space M) and to relate M space with R space. This provision is independent of and can co-exist with the relationship between raster and device spaces. To emphasize the distinction, this spec shall not refer to "X" and "Y" raster coordinates, but rather to raster space "J" (row) and "I" (column) coordinate variables instead, as defined in </w:t>
      </w:r>
      <w:r w:rsidRPr="002532A4">
        <w:rPr>
          <w:highlight w:val="red"/>
        </w:rPr>
        <w:t>section 2.5.2.2</w:t>
      </w:r>
      <w:r>
        <w:t>.</w:t>
      </w:r>
    </w:p>
    <w:p w14:paraId="314A836D" w14:textId="77777777" w:rsidR="00105CB7" w:rsidRDefault="006A078F" w:rsidP="009F02E4">
      <w:pPr>
        <w:pStyle w:val="AnnexLevel2"/>
      </w:pPr>
      <w:r>
        <w:t>Raster Coordinate Systems</w:t>
      </w:r>
    </w:p>
    <w:p w14:paraId="3929738E" w14:textId="7BA63819" w:rsidR="00105CB7" w:rsidRDefault="006A078F" w:rsidP="009F02E4">
      <w:pPr>
        <w:pStyle w:val="AnnexLevel3"/>
      </w:pPr>
      <w:r>
        <w:t>Raster Data</w:t>
      </w:r>
    </w:p>
    <w:p w14:paraId="4F17F810" w14:textId="77777777" w:rsidR="00105CB7" w:rsidRDefault="006A078F" w:rsidP="006A078F">
      <w:r>
        <w:t xml:space="preserve">Raster data consists of spatially coherent, digitally stored numerical data, collected from sensors, scanners, or in other ways numerically derived. The manner in which this storage is implemented in a TIFF file is described in the standard TIFF specification. </w:t>
      </w:r>
    </w:p>
    <w:p w14:paraId="08A29FF2" w14:textId="13AC2EEF" w:rsidR="00105CB7" w:rsidRDefault="006A078F" w:rsidP="006A078F">
      <w:r>
        <w:t xml:space="preserve">Raster data values, as read in from a file, are organized by software into </w:t>
      </w:r>
      <w:r w:rsidR="004E1001">
        <w:t>two-dimensional</w:t>
      </w:r>
      <w:r>
        <w:t xml:space="preserve"> arrays, the indices of the arrays being used as coordinates. There may also be additional indices for multispectral data, but these indices do not refer to spatial c</w:t>
      </w:r>
      <w:r w:rsidR="00152AAA">
        <w:t xml:space="preserve">oordinates but spectral, and so are </w:t>
      </w:r>
      <w:r>
        <w:t>not of concern here.</w:t>
      </w:r>
    </w:p>
    <w:p w14:paraId="022281A6" w14:textId="659462E4" w:rsidR="006A078F" w:rsidRDefault="006A078F" w:rsidP="006A078F">
      <w:r>
        <w:t xml:space="preserve">Many different types of raster data may be </w:t>
      </w:r>
      <w:proofErr w:type="spellStart"/>
      <w:r>
        <w:t>georeferenced</w:t>
      </w:r>
      <w:proofErr w:type="spellEnd"/>
      <w:r>
        <w:t xml:space="preserve">, and there may be subtle ways in which the nature of the data itself influences how the coordinate system (Raster Space) is defined for raster data. For example, pixel data derived from imaging devices and sensors represent aggregate values collected over a small, finite, geographic area, and so it is natural to define coordinate systems in which the pixel value is thought of as filling an area. On the other hand, digital elevations models may consist of discrete "postings", which may best be considered as point measurements at the vertices of a grid, and not in the interior of a cell. </w:t>
      </w:r>
    </w:p>
    <w:p w14:paraId="00D4659F" w14:textId="718059A7" w:rsidR="006A078F" w:rsidRDefault="006A078F" w:rsidP="009F02E4">
      <w:pPr>
        <w:pStyle w:val="AnnexLevel3"/>
      </w:pPr>
      <w:r>
        <w:t>Raster Space</w:t>
      </w:r>
    </w:p>
    <w:p w14:paraId="3F4F401F" w14:textId="63FC5F77" w:rsidR="006A078F" w:rsidRDefault="006A078F" w:rsidP="006A078F">
      <w:r>
        <w:t xml:space="preserve">The choice of origin for raster space is not entirely arbitrary, and depends upon the nature of the data collected. </w:t>
      </w:r>
      <w:proofErr w:type="gramStart"/>
      <w:r>
        <w:t>Raster space coordinates shall be referred to by their pixel types</w:t>
      </w:r>
      <w:proofErr w:type="gramEnd"/>
      <w:r>
        <w:t>, i.e., as "</w:t>
      </w:r>
      <w:proofErr w:type="spellStart"/>
      <w:r>
        <w:t>PixelIsArea</w:t>
      </w:r>
      <w:proofErr w:type="spellEnd"/>
      <w:r>
        <w:t>" or "</w:t>
      </w:r>
      <w:proofErr w:type="spellStart"/>
      <w:r>
        <w:t>PixelIsPoint</w:t>
      </w:r>
      <w:proofErr w:type="spellEnd"/>
      <w:r>
        <w:t>".</w:t>
      </w:r>
    </w:p>
    <w:p w14:paraId="5E5BBFA0" w14:textId="09434754" w:rsidR="006A078F" w:rsidRDefault="006A078F" w:rsidP="006A078F">
      <w:r>
        <w:t xml:space="preserve">Note: For simplicity, both raster spaces documented below use a fixed pixel size and spacing of 1. Information regarding the visual representation of this data, such as pixels with non-unit aspect ratios, scales, orientations, </w:t>
      </w:r>
      <w:r w:rsidR="00152AAA">
        <w:t>etc.</w:t>
      </w:r>
      <w:r>
        <w:t xml:space="preserve">, </w:t>
      </w:r>
      <w:proofErr w:type="gramStart"/>
      <w:r>
        <w:t>are</w:t>
      </w:r>
      <w:proofErr w:type="gramEnd"/>
      <w:r>
        <w:t xml:space="preserve"> best communicated with the TIFF 6.0 standard tags.</w:t>
      </w:r>
    </w:p>
    <w:p w14:paraId="2CC87888" w14:textId="77777777" w:rsidR="006A078F" w:rsidRDefault="006A078F" w:rsidP="009F02E4">
      <w:pPr>
        <w:pStyle w:val="AnnexLevel4"/>
      </w:pPr>
      <w:r>
        <w:t>"</w:t>
      </w:r>
      <w:proofErr w:type="spellStart"/>
      <w:r>
        <w:t>PixelIsArea</w:t>
      </w:r>
      <w:proofErr w:type="spellEnd"/>
      <w:r>
        <w:t>" Raster Space</w:t>
      </w:r>
    </w:p>
    <w:p w14:paraId="12D298A3" w14:textId="77777777" w:rsidR="006A078F" w:rsidRDefault="006A078F" w:rsidP="006A078F">
      <w:r>
        <w:t>The "</w:t>
      </w:r>
      <w:proofErr w:type="spellStart"/>
      <w:r>
        <w:t>PixelIsArea</w:t>
      </w:r>
      <w:proofErr w:type="spellEnd"/>
      <w:r>
        <w:t>" raster grid space R, which is the default, uses coordinates I and J, with (0,0) denoting the upper-left corner of the image, and increasing I to the right, increasing J down. The first pixel-value fills the square grid cell with the bounds:</w:t>
      </w:r>
    </w:p>
    <w:p w14:paraId="37E96847" w14:textId="77777777" w:rsidR="00105CB7" w:rsidRDefault="006A078F" w:rsidP="006A078F">
      <w:pPr>
        <w:pStyle w:val="pre"/>
        <w:widowControl/>
      </w:pPr>
      <w:r>
        <w:t xml:space="preserve">   </w:t>
      </w:r>
      <w:proofErr w:type="gramStart"/>
      <w:r>
        <w:t>top</w:t>
      </w:r>
      <w:proofErr w:type="gramEnd"/>
      <w:r>
        <w:t>-left = (0,0), bottom-right = (1,1)</w:t>
      </w:r>
    </w:p>
    <w:p w14:paraId="2A348E0D" w14:textId="77777777" w:rsidR="00086998" w:rsidRDefault="00086998" w:rsidP="006A078F">
      <w:pPr>
        <w:pStyle w:val="pre"/>
        <w:widowControl/>
      </w:pPr>
    </w:p>
    <w:p w14:paraId="55E8A12D" w14:textId="01BEF8B1" w:rsidR="006A078F" w:rsidRDefault="006A078F" w:rsidP="006A078F">
      <w:proofErr w:type="gramStart"/>
      <w:r>
        <w:t>and</w:t>
      </w:r>
      <w:proofErr w:type="gramEnd"/>
      <w:r>
        <w:t xml:space="preserve"> so on; by extension this one-by-one grid cell is also referred to as a pixel. An N by M pixel image covers an are</w:t>
      </w:r>
      <w:r w:rsidR="00086998">
        <w:t>a</w:t>
      </w:r>
      <w:r>
        <w:t xml:space="preserve"> with the mathematically defined bounds (0,0),</w:t>
      </w:r>
      <w:r w:rsidR="00086998">
        <w:t xml:space="preserve"> </w:t>
      </w:r>
      <w:r>
        <w:t>(N</w:t>
      </w:r>
      <w:proofErr w:type="gramStart"/>
      <w:r>
        <w:t>,M</w:t>
      </w:r>
      <w:proofErr w:type="gramEnd"/>
      <w:r>
        <w:t>).</w:t>
      </w:r>
    </w:p>
    <w:p w14:paraId="587C1290" w14:textId="77777777" w:rsidR="006A078F" w:rsidRDefault="006A078F" w:rsidP="006A078F">
      <w:pPr>
        <w:pStyle w:val="pre"/>
        <w:widowControl/>
      </w:pPr>
      <w:r>
        <w:t xml:space="preserve">     (0,0)</w:t>
      </w:r>
    </w:p>
    <w:p w14:paraId="2AE108A3" w14:textId="77777777" w:rsidR="006A078F" w:rsidRDefault="006A078F" w:rsidP="006A078F">
      <w:pPr>
        <w:pStyle w:val="pre"/>
        <w:widowControl/>
      </w:pPr>
      <w:r>
        <w:t xml:space="preserve">      +---+---+-&gt; I</w:t>
      </w:r>
    </w:p>
    <w:p w14:paraId="16152564" w14:textId="77777777" w:rsidR="006A078F" w:rsidRDefault="006A078F" w:rsidP="006A078F">
      <w:pPr>
        <w:pStyle w:val="pre"/>
        <w:widowControl/>
      </w:pPr>
      <w:r>
        <w:t xml:space="preserve">      | * | * |</w:t>
      </w:r>
    </w:p>
    <w:p w14:paraId="44482E71" w14:textId="2C11D1B0" w:rsidR="006A078F" w:rsidRDefault="006A078F" w:rsidP="006A078F">
      <w:pPr>
        <w:pStyle w:val="pre"/>
        <w:widowControl/>
      </w:pPr>
      <w:r>
        <w:t xml:space="preserve">      +---+---+</w:t>
      </w:r>
      <w:r w:rsidR="00086998">
        <w:tab/>
      </w:r>
      <w:r>
        <w:t>Standard (</w:t>
      </w:r>
      <w:proofErr w:type="spellStart"/>
      <w:r>
        <w:t>PixelIsArea</w:t>
      </w:r>
      <w:proofErr w:type="spellEnd"/>
      <w:r>
        <w:t>) TIFF Raster space R,</w:t>
      </w:r>
    </w:p>
    <w:p w14:paraId="202A78F9" w14:textId="79D1817B" w:rsidR="006A078F" w:rsidRDefault="006A078F" w:rsidP="006A078F">
      <w:pPr>
        <w:pStyle w:val="pre"/>
        <w:widowControl/>
      </w:pPr>
      <w:r>
        <w:t xml:space="preserve">      | (1,1)  (2,1)</w:t>
      </w:r>
      <w:r w:rsidR="00086998">
        <w:tab/>
      </w:r>
      <w:r>
        <w:t>showing the areas (*) of several pixels.</w:t>
      </w:r>
    </w:p>
    <w:p w14:paraId="186FACB8" w14:textId="77777777" w:rsidR="006A078F" w:rsidRDefault="006A078F" w:rsidP="006A078F">
      <w:pPr>
        <w:pStyle w:val="pre"/>
        <w:widowControl/>
      </w:pPr>
      <w:r>
        <w:t xml:space="preserve">      |</w:t>
      </w:r>
    </w:p>
    <w:p w14:paraId="0F41D488" w14:textId="77777777" w:rsidR="006A078F" w:rsidRDefault="006A078F" w:rsidP="006A078F">
      <w:pPr>
        <w:pStyle w:val="pre"/>
        <w:widowControl/>
      </w:pPr>
      <w:r>
        <w:t xml:space="preserve">      J</w:t>
      </w:r>
    </w:p>
    <w:p w14:paraId="781F604E" w14:textId="1909DA21" w:rsidR="006A078F" w:rsidRDefault="006A078F" w:rsidP="002532A4">
      <w:pPr>
        <w:pStyle w:val="AnnexLevel4"/>
      </w:pPr>
      <w:r>
        <w:t>"</w:t>
      </w:r>
      <w:proofErr w:type="spellStart"/>
      <w:r>
        <w:t>PixelIsPoint</w:t>
      </w:r>
      <w:proofErr w:type="spellEnd"/>
      <w:r>
        <w:t>" Raster Space</w:t>
      </w:r>
    </w:p>
    <w:p w14:paraId="386E07DD" w14:textId="26CA293D" w:rsidR="006A078F" w:rsidRDefault="006A078F" w:rsidP="006A078F">
      <w:r>
        <w:t xml:space="preserve">The </w:t>
      </w:r>
      <w:proofErr w:type="spellStart"/>
      <w:r>
        <w:t>PixelIsPoint</w:t>
      </w:r>
      <w:proofErr w:type="spellEnd"/>
      <w:r>
        <w:t xml:space="preserve"> raster grid space R uses the same coordinate axis names as used in </w:t>
      </w:r>
      <w:proofErr w:type="spellStart"/>
      <w:r>
        <w:t>PixelIsArea</w:t>
      </w:r>
      <w:proofErr w:type="spellEnd"/>
      <w:r>
        <w:t xml:space="preserve"> Raster space, with increasing I to the right, increasing J down. The first pixel-value however, is realized as a point value located at (0,0). An N by M pixel image consists of points which fill the mathematically defined bounds (0,0),</w:t>
      </w:r>
      <w:r w:rsidR="00917642">
        <w:t xml:space="preserve"> </w:t>
      </w:r>
      <w:r>
        <w:t>(N-1</w:t>
      </w:r>
      <w:proofErr w:type="gramStart"/>
      <w:r>
        <w:t>,M</w:t>
      </w:r>
      <w:proofErr w:type="gramEnd"/>
      <w:r>
        <w:t>-1).</w:t>
      </w:r>
    </w:p>
    <w:p w14:paraId="70307051" w14:textId="77777777" w:rsidR="006A078F" w:rsidRDefault="006A078F" w:rsidP="006A078F">
      <w:pPr>
        <w:pStyle w:val="pre"/>
        <w:widowControl/>
      </w:pPr>
      <w:r>
        <w:t xml:space="preserve">     (0,0)   (1,0)</w:t>
      </w:r>
    </w:p>
    <w:p w14:paraId="0D51B4C3" w14:textId="77777777" w:rsidR="006A078F" w:rsidRDefault="006A078F" w:rsidP="006A078F">
      <w:pPr>
        <w:pStyle w:val="pre"/>
        <w:widowControl/>
      </w:pPr>
      <w:r>
        <w:t xml:space="preserve">      *-------*------&gt; I</w:t>
      </w:r>
    </w:p>
    <w:p w14:paraId="12904E85" w14:textId="77777777" w:rsidR="006A078F" w:rsidRDefault="006A078F" w:rsidP="006A078F">
      <w:pPr>
        <w:pStyle w:val="pre"/>
        <w:widowControl/>
      </w:pPr>
      <w:r>
        <w:t xml:space="preserve">      |       |</w:t>
      </w:r>
    </w:p>
    <w:p w14:paraId="45210834" w14:textId="00EE51FD" w:rsidR="006A078F" w:rsidRDefault="006A078F" w:rsidP="006A078F">
      <w:pPr>
        <w:pStyle w:val="pre"/>
        <w:widowControl/>
      </w:pPr>
      <w:r>
        <w:t xml:space="preserve">      |       |</w:t>
      </w:r>
      <w:r w:rsidR="00917642">
        <w:tab/>
      </w:r>
      <w:proofErr w:type="spellStart"/>
      <w:r>
        <w:t>PixelIsPoint</w:t>
      </w:r>
      <w:proofErr w:type="spellEnd"/>
      <w:r>
        <w:t xml:space="preserve"> TIFF Raster space R,</w:t>
      </w:r>
    </w:p>
    <w:p w14:paraId="1F447C19" w14:textId="1A1F1C01" w:rsidR="006A078F" w:rsidRDefault="006A078F" w:rsidP="006A078F">
      <w:pPr>
        <w:pStyle w:val="pre"/>
        <w:widowControl/>
      </w:pPr>
      <w:r>
        <w:t xml:space="preserve">      *-------*</w:t>
      </w:r>
      <w:r w:rsidR="00917642">
        <w:tab/>
      </w:r>
      <w:proofErr w:type="gramStart"/>
      <w:r>
        <w:t>showing</w:t>
      </w:r>
      <w:proofErr w:type="gramEnd"/>
      <w:r>
        <w:t xml:space="preserve"> the location (*) of several pixels.</w:t>
      </w:r>
    </w:p>
    <w:p w14:paraId="21599051" w14:textId="77777777" w:rsidR="006A078F" w:rsidRDefault="006A078F" w:rsidP="006A078F">
      <w:pPr>
        <w:pStyle w:val="pre"/>
        <w:widowControl/>
      </w:pPr>
      <w:r>
        <w:t xml:space="preserve">      |     (1,1)</w:t>
      </w:r>
    </w:p>
    <w:p w14:paraId="3E7CF294" w14:textId="77777777" w:rsidR="00105CB7" w:rsidRDefault="006A078F" w:rsidP="006A078F">
      <w:pPr>
        <w:pStyle w:val="pre"/>
        <w:widowControl/>
      </w:pPr>
      <w:r>
        <w:t xml:space="preserve">      J</w:t>
      </w:r>
    </w:p>
    <w:p w14:paraId="794FAC72" w14:textId="10524064" w:rsidR="006A078F" w:rsidRDefault="006A078F" w:rsidP="006A078F">
      <w:r>
        <w:t xml:space="preserve">If a point-pixel image were to be displayed on a display device with pixel cells having the same size as the raster spacing, then the upper-left corner of the displayed image would be located in raster space at (-0.5, -0.5). </w:t>
      </w:r>
    </w:p>
    <w:p w14:paraId="6058D260" w14:textId="03032188" w:rsidR="006A078F" w:rsidRDefault="006A078F" w:rsidP="002532A4">
      <w:pPr>
        <w:pStyle w:val="AnnexLevel2"/>
      </w:pPr>
      <w:r>
        <w:t>Model Coordinate Systems</w:t>
      </w:r>
    </w:p>
    <w:p w14:paraId="4A8B8EA8" w14:textId="6B3D9D70" w:rsidR="006A078F" w:rsidRDefault="006A078F" w:rsidP="006A078F">
      <w:r>
        <w:t>The following methods of describing spatial model locations (as opposed to raster) are recognized in Geo</w:t>
      </w:r>
      <w:r w:rsidR="00917642">
        <w:t>TIFF</w:t>
      </w:r>
      <w:r>
        <w:t xml:space="preserve">: </w:t>
      </w:r>
    </w:p>
    <w:p w14:paraId="66EC9E71" w14:textId="77777777" w:rsidR="006A078F" w:rsidRDefault="006A078F" w:rsidP="006A078F">
      <w:pPr>
        <w:pStyle w:val="pre"/>
        <w:widowControl/>
      </w:pPr>
      <w:r>
        <w:tab/>
        <w:t>Geographic coordinates</w:t>
      </w:r>
    </w:p>
    <w:p w14:paraId="1E8745F8" w14:textId="77777777" w:rsidR="006A078F" w:rsidRDefault="006A078F" w:rsidP="006A078F">
      <w:pPr>
        <w:pStyle w:val="pre"/>
        <w:widowControl/>
      </w:pPr>
      <w:r>
        <w:tab/>
        <w:t>Geocentric coordinates</w:t>
      </w:r>
    </w:p>
    <w:p w14:paraId="46940AAB" w14:textId="77777777" w:rsidR="006A078F" w:rsidRDefault="006A078F" w:rsidP="006A078F">
      <w:pPr>
        <w:pStyle w:val="pre"/>
        <w:widowControl/>
      </w:pPr>
      <w:r>
        <w:tab/>
        <w:t>Projected coordinates</w:t>
      </w:r>
    </w:p>
    <w:p w14:paraId="03D73993" w14:textId="77777777" w:rsidR="00105CB7" w:rsidRDefault="006A078F" w:rsidP="006A078F">
      <w:pPr>
        <w:pStyle w:val="pre"/>
        <w:widowControl/>
      </w:pPr>
      <w:r>
        <w:tab/>
        <w:t>Vertical coordinates</w:t>
      </w:r>
    </w:p>
    <w:p w14:paraId="00D47166" w14:textId="77777777" w:rsidR="00917642" w:rsidRDefault="00917642" w:rsidP="006A078F">
      <w:pPr>
        <w:pStyle w:val="pre"/>
        <w:widowControl/>
      </w:pPr>
    </w:p>
    <w:p w14:paraId="44F24D44" w14:textId="2F25E130" w:rsidR="006A078F" w:rsidRDefault="006A078F" w:rsidP="006A078F">
      <w:r>
        <w:t>Geographic, geocentric and projected coordinates are all imposed on models of the earth. To describe a location uniquely, a coordinate set must be referenced to an adequately defined coordinate system. If a coordinate system is from the Geo</w:t>
      </w:r>
      <w:r w:rsidR="00917642">
        <w:t>TIFF</w:t>
      </w:r>
      <w:r>
        <w:t xml:space="preserve"> standard definitions, the only reference required is the standard coordinate system code/name. If the coordinate system is non-standard, it must be defined. The required definitions are described below.</w:t>
      </w:r>
    </w:p>
    <w:p w14:paraId="0ECF1889" w14:textId="6E754800" w:rsidR="00105CB7" w:rsidRDefault="006A078F" w:rsidP="006A078F">
      <w:r>
        <w:t xml:space="preserve">Projected coordinates, local grid coordinates, and (usually) geographical coordinates, form </w:t>
      </w:r>
      <w:r w:rsidR="00917642">
        <w:t>two-dimensional</w:t>
      </w:r>
      <w:r>
        <w:t xml:space="preserve"> horizontal coordinate systems (i.e., horizontal with respect to the earth's surface). Height is not part of these systems. To describe a position in three dimensions it is necessary to consider height as a second </w:t>
      </w:r>
      <w:r w:rsidR="00917642">
        <w:t>one-dimensional</w:t>
      </w:r>
      <w:r>
        <w:t xml:space="preserve"> vertical coordinate system.</w:t>
      </w:r>
    </w:p>
    <w:p w14:paraId="69A81B8B" w14:textId="24580C55" w:rsidR="006A078F" w:rsidRDefault="006A078F" w:rsidP="006A078F">
      <w:r>
        <w:t xml:space="preserve">To georeference an image in GeoTIFF, you must specify a Raster Space coordinate system, choose a horizontal model coordinate system, and a transformation between these two, as will be described in </w:t>
      </w:r>
      <w:r w:rsidRPr="00917642">
        <w:rPr>
          <w:highlight w:val="red"/>
        </w:rPr>
        <w:t>section 2.6</w:t>
      </w:r>
      <w:r w:rsidR="00917642">
        <w:t>.</w:t>
      </w:r>
    </w:p>
    <w:p w14:paraId="2BAC1C19" w14:textId="3A640C96" w:rsidR="006A078F" w:rsidRDefault="006A078F" w:rsidP="0000651E">
      <w:pPr>
        <w:pStyle w:val="AnnexLevel3"/>
      </w:pPr>
      <w:r>
        <w:t>Geographic Coordinate Systems</w:t>
      </w:r>
    </w:p>
    <w:p w14:paraId="62D47D1C" w14:textId="2B43B295" w:rsidR="006A078F" w:rsidRDefault="006A078F" w:rsidP="006A078F">
      <w:r>
        <w:t>Geographic Coordinate Systems are those that relate angular latitude and longitude (and optionally geodetic height) to an actual point on the earth. The process by which this is accomplished is rather complex, and so we describe the components of the process in detail here.</w:t>
      </w:r>
    </w:p>
    <w:p w14:paraId="0CD09575" w14:textId="77777777" w:rsidR="006A078F" w:rsidRDefault="006A078F" w:rsidP="0000651E">
      <w:pPr>
        <w:pStyle w:val="AnnexLevel4"/>
      </w:pPr>
      <w:r>
        <w:t>Ellipsoidal Models of the Earth</w:t>
      </w:r>
    </w:p>
    <w:p w14:paraId="2D39BDE3" w14:textId="77777777" w:rsidR="006A078F" w:rsidRDefault="006A078F" w:rsidP="006A078F">
      <w:r>
        <w:t>The geoid - the earth stripped of all topography - forms a reference surface for the earth. However, because it is related to the earth's gravity field, the geoid is a very complex surface; indeed, at a detailed level its description is not well known. The geoid is therefore not used in practical mapping.</w:t>
      </w:r>
    </w:p>
    <w:p w14:paraId="158451ED" w14:textId="268D6817" w:rsidR="006A078F" w:rsidRDefault="006A078F" w:rsidP="006A078F">
      <w:r>
        <w:t xml:space="preserve">It has been found that an oblate ellipsoid (an ellipse rotated about its minor axis) is a good approximation to the geoid and therefore a good model of the earth. Many approximations exist: several hundred ellipsoids have been defined for scientific purposes and about 30 are in </w:t>
      </w:r>
      <w:r w:rsidR="00917642">
        <w:t>day-to-day</w:t>
      </w:r>
      <w:r>
        <w:t xml:space="preserve"> use for mapping. The size and shape of these ellipsoids can be defined through two parameters. Geo</w:t>
      </w:r>
      <w:r w:rsidR="00917642">
        <w:t>TIFF</w:t>
      </w:r>
      <w:r>
        <w:t xml:space="preserve"> requires one of these to be</w:t>
      </w:r>
    </w:p>
    <w:p w14:paraId="50E39914" w14:textId="480F2CC4" w:rsidR="00105CB7" w:rsidRDefault="006A078F" w:rsidP="006A078F">
      <w:pPr>
        <w:pStyle w:val="pre"/>
        <w:widowControl/>
      </w:pPr>
      <w:r>
        <w:t xml:space="preserve">   </w:t>
      </w:r>
      <w:r w:rsidR="00917642">
        <w:t xml:space="preserve">       </w:t>
      </w:r>
      <w:proofErr w:type="gramStart"/>
      <w:r w:rsidR="00917642">
        <w:t>the</w:t>
      </w:r>
      <w:proofErr w:type="gramEnd"/>
      <w:r w:rsidR="00917642">
        <w:t xml:space="preserve"> semi-major axis (a),</w:t>
      </w:r>
    </w:p>
    <w:p w14:paraId="61D1C8BF" w14:textId="77777777" w:rsidR="00917642" w:rsidRDefault="00917642" w:rsidP="006A078F">
      <w:pPr>
        <w:pStyle w:val="pre"/>
        <w:widowControl/>
      </w:pPr>
    </w:p>
    <w:p w14:paraId="2D292F5B" w14:textId="39ECEA41" w:rsidR="006A078F" w:rsidRDefault="006A078F" w:rsidP="006A078F">
      <w:proofErr w:type="gramStart"/>
      <w:r>
        <w:t>and</w:t>
      </w:r>
      <w:proofErr w:type="gramEnd"/>
      <w:r>
        <w:t xml:space="preserve"> the second to be either </w:t>
      </w:r>
    </w:p>
    <w:p w14:paraId="200A91C6" w14:textId="77777777" w:rsidR="006A078F" w:rsidRDefault="006A078F" w:rsidP="006A078F">
      <w:pPr>
        <w:pStyle w:val="pre"/>
        <w:widowControl/>
      </w:pPr>
      <w:r>
        <w:t xml:space="preserve">          </w:t>
      </w:r>
      <w:proofErr w:type="gramStart"/>
      <w:r>
        <w:t>the</w:t>
      </w:r>
      <w:proofErr w:type="gramEnd"/>
      <w:r>
        <w:t xml:space="preserve"> inverse flattening (1/f) </w:t>
      </w:r>
    </w:p>
    <w:p w14:paraId="508718FE" w14:textId="77777777" w:rsidR="006A078F" w:rsidRDefault="006A078F" w:rsidP="006A078F">
      <w:proofErr w:type="gramStart"/>
      <w:r>
        <w:t>or</w:t>
      </w:r>
      <w:proofErr w:type="gramEnd"/>
      <w:r>
        <w:t xml:space="preserve"> </w:t>
      </w:r>
    </w:p>
    <w:p w14:paraId="7AFE9B7F" w14:textId="77777777" w:rsidR="00105CB7" w:rsidRDefault="006A078F" w:rsidP="006A078F">
      <w:pPr>
        <w:pStyle w:val="pre"/>
        <w:widowControl/>
      </w:pPr>
      <w:r>
        <w:t xml:space="preserve">          </w:t>
      </w:r>
      <w:proofErr w:type="gramStart"/>
      <w:r>
        <w:t>the</w:t>
      </w:r>
      <w:proofErr w:type="gramEnd"/>
      <w:r>
        <w:t xml:space="preserve"> semi-minor axis (b).</w:t>
      </w:r>
    </w:p>
    <w:p w14:paraId="272470F6" w14:textId="77777777" w:rsidR="003557DE" w:rsidRDefault="003557DE" w:rsidP="006A078F">
      <w:pPr>
        <w:pStyle w:val="pre"/>
        <w:widowControl/>
      </w:pPr>
    </w:p>
    <w:p w14:paraId="2E4E5BB3" w14:textId="0CB48F4C" w:rsidR="006A078F" w:rsidRDefault="006A078F" w:rsidP="006A078F">
      <w:r>
        <w:t>Historical models exist which use a spherical approximation; such models are not recommended for modern applications, but if needed the size of a model sphere may be defined by specifying identical values for the semi</w:t>
      </w:r>
      <w:r w:rsidR="003557DE">
        <w:t>-</w:t>
      </w:r>
      <w:r>
        <w:t>major and semi</w:t>
      </w:r>
      <w:r w:rsidR="003557DE">
        <w:t>-</w:t>
      </w:r>
      <w:r>
        <w:t>minor axes; the inverse flattening cannot be used as it becomes infinite for perfect spheres.</w:t>
      </w:r>
    </w:p>
    <w:p w14:paraId="0F209D99" w14:textId="1A5C3EC6" w:rsidR="006A078F" w:rsidRDefault="006A078F" w:rsidP="006A078F">
      <w:r>
        <w:t>Other ellipsoid parameters needed for mapping applications, for example the square of the eccentricity, can easily be calculated by an application from the two defining parameters. Note that G</w:t>
      </w:r>
      <w:r w:rsidR="00917642">
        <w:t>eoTIFF</w:t>
      </w:r>
      <w:r>
        <w:t xml:space="preserve"> uses the modern geodesy convention for the symbol (b) for the semi-minor axis. No provision is made for mapping other planets in which a tri-dimensional (</w:t>
      </w:r>
      <w:proofErr w:type="spellStart"/>
      <w:r>
        <w:t>triaxial</w:t>
      </w:r>
      <w:proofErr w:type="spellEnd"/>
      <w:r>
        <w:t>) ellipsoid might be required, where (b) would represent the semi-median axis and (c) the semi-minor axis.</w:t>
      </w:r>
    </w:p>
    <w:p w14:paraId="6A92FFBC" w14:textId="7CDCD351" w:rsidR="006A078F" w:rsidRDefault="006A078F" w:rsidP="006A078F">
      <w:r>
        <w:t xml:space="preserve">Numeric codes for ellipsoids regularly used for </w:t>
      </w:r>
      <w:r w:rsidR="003557DE">
        <w:t>earth mapping</w:t>
      </w:r>
      <w:r>
        <w:t xml:space="preserve"> are </w:t>
      </w:r>
      <w:r w:rsidRPr="003557DE">
        <w:rPr>
          <w:highlight w:val="red"/>
        </w:rPr>
        <w:t>included in the G</w:t>
      </w:r>
      <w:r w:rsidR="00917642" w:rsidRPr="003557DE">
        <w:rPr>
          <w:highlight w:val="red"/>
        </w:rPr>
        <w:t>eoTIFF</w:t>
      </w:r>
      <w:r w:rsidRPr="003557DE">
        <w:rPr>
          <w:highlight w:val="red"/>
        </w:rPr>
        <w:t xml:space="preserve"> reference lists</w:t>
      </w:r>
      <w:r>
        <w:t>.</w:t>
      </w:r>
    </w:p>
    <w:p w14:paraId="2469BD38" w14:textId="77777777" w:rsidR="006A078F" w:rsidRDefault="006A078F" w:rsidP="0000651E">
      <w:pPr>
        <w:pStyle w:val="AnnexLevel4"/>
      </w:pPr>
      <w:r>
        <w:t>Latitude and Longitude</w:t>
      </w:r>
    </w:p>
    <w:p w14:paraId="407D0B0D" w14:textId="2B139A5B" w:rsidR="006A078F" w:rsidRDefault="006A078F" w:rsidP="006A078F">
      <w:r>
        <w:t xml:space="preserve">The coordinate axes of the system referencing points on an ellipsoid are called latitude and longitude. More precisely, </w:t>
      </w:r>
      <w:r>
        <w:rPr>
          <w:b/>
          <w:bCs/>
        </w:rPr>
        <w:t>geodetic</w:t>
      </w:r>
      <w:r>
        <w:t xml:space="preserve"> latitude and longitude are required in this G</w:t>
      </w:r>
      <w:r w:rsidR="00917642">
        <w:t>eoTIFF</w:t>
      </w:r>
      <w:r>
        <w:t xml:space="preserve"> standard. A discussion of the several other types of latitude and longitude is beyond the scope of this document as they are not required for conventional mapping. </w:t>
      </w:r>
    </w:p>
    <w:p w14:paraId="4BE5F02A" w14:textId="77777777" w:rsidR="006A078F" w:rsidRDefault="006A078F" w:rsidP="006A078F">
      <w:r>
        <w:t xml:space="preserve">Latitude is defined to be the angle subtended with the ellipsoid's equatorial plane by a perpendicular through the surface of the ellipsoid from a point. Latitude is positive if north of the equator, negative if south. </w:t>
      </w:r>
    </w:p>
    <w:p w14:paraId="069F3D42" w14:textId="1591F645" w:rsidR="006A078F" w:rsidRDefault="006A078F" w:rsidP="006A078F">
      <w:r>
        <w:t>Longitude is defined to be the angle measured about the minor (polar) axis of the ellipsoid from a prime meridian (see below) to the meridian through a point, positive if east of the prime meridian and negative if west. Unlike latitude</w:t>
      </w:r>
      <w:r w:rsidR="003557DE">
        <w:t>,</w:t>
      </w:r>
      <w:r>
        <w:t xml:space="preserve"> which has a natural origin at the equator, there is no feature on the </w:t>
      </w:r>
      <w:proofErr w:type="gramStart"/>
      <w:r>
        <w:t>ellipsoid which</w:t>
      </w:r>
      <w:proofErr w:type="gramEnd"/>
      <w:r>
        <w:t xml:space="preserve"> forms a natural origin for the measurement of longitude. The zero longitude can be any defined meridian. Historically, nations have used the meridian through their national astronomical observatories, giving rise to several prime meridians. By international convention, the meridian through Greenwich, England is the standard prime meridian. Longitude is only unambiguous if the longitude of its prime meridian relative to Greenwich is given. Prime meridians other than </w:t>
      </w:r>
      <w:r w:rsidR="003557DE">
        <w:t>Greenwich that are sometimes used for earth mapping</w:t>
      </w:r>
      <w:r>
        <w:t xml:space="preserve"> are included in the G</w:t>
      </w:r>
      <w:r w:rsidR="00917642">
        <w:t>eoTIFF</w:t>
      </w:r>
      <w:r>
        <w:t xml:space="preserve"> reference lists.</w:t>
      </w:r>
    </w:p>
    <w:p w14:paraId="25FDC22D" w14:textId="77777777" w:rsidR="006A078F" w:rsidRDefault="006A078F" w:rsidP="0000651E">
      <w:pPr>
        <w:pStyle w:val="AnnexLevel4"/>
      </w:pPr>
      <w:r>
        <w:t>Geodetic Datums</w:t>
      </w:r>
    </w:p>
    <w:p w14:paraId="2DF3D288" w14:textId="05D8A8F7" w:rsidR="006A078F" w:rsidRDefault="006A078F" w:rsidP="006A078F">
      <w:r>
        <w:t>As well as there being several ellipsoids in use to model the earth, any one particular ellipsoid can have its location and orientation relative to the earth defined in different ways. If the relationship between the ellipsoid and the earth is changed, then the geographical coordinates of a point will change.</w:t>
      </w:r>
    </w:p>
    <w:p w14:paraId="091A5734" w14:textId="2CD723DA" w:rsidR="006A078F" w:rsidRDefault="006A078F" w:rsidP="006A078F">
      <w:r>
        <w:t>Conversely, for geographical coordinates to uniquely describe a location</w:t>
      </w:r>
      <w:r w:rsidR="003557DE">
        <w:t>,</w:t>
      </w:r>
      <w:r>
        <w:t xml:space="preserve"> the relationship between the earth and the ellipsoid must be defined.  This relationship is described by a geodetic datum. An exact geodetic definition of geodetic datums is beyond the current scope of G</w:t>
      </w:r>
      <w:r w:rsidR="00917642">
        <w:t>eoTIFF</w:t>
      </w:r>
      <w:r>
        <w:t>. However the G</w:t>
      </w:r>
      <w:r w:rsidR="00917642">
        <w:t>eoTIFF</w:t>
      </w:r>
      <w:r>
        <w:t xml:space="preserve"> standard requires that the geodetic datum being utilized be identified by numerical code. If required, defining parameters for the geodetic datum can be included as a citation.</w:t>
      </w:r>
    </w:p>
    <w:p w14:paraId="7FF5BC9D" w14:textId="614E8D4C" w:rsidR="006A078F" w:rsidRDefault="006A078F" w:rsidP="004145C7">
      <w:pPr>
        <w:pStyle w:val="AnnexLevel4"/>
      </w:pPr>
      <w:r>
        <w:t>Defining Geographic Coordinate Systems</w:t>
      </w:r>
    </w:p>
    <w:p w14:paraId="1151DC75" w14:textId="24CADC54" w:rsidR="006A078F" w:rsidRDefault="006A078F" w:rsidP="006A078F">
      <w:r>
        <w:t xml:space="preserve">In summary, geographic coordinates are only unique if qualified by the code of the geographic coordinate system to which they belong. A geographic coordinate system has two axes, latitude and longitude, which are only unambiguous when both of the related prime meridian and geodetic </w:t>
      </w:r>
      <w:proofErr w:type="gramStart"/>
      <w:r>
        <w:t>datum</w:t>
      </w:r>
      <w:proofErr w:type="gramEnd"/>
      <w:r>
        <w:t xml:space="preserve"> are given, and in turn the geodetic datum definition includes the definition of an ellipsoid. The G</w:t>
      </w:r>
      <w:r w:rsidR="00917642">
        <w:t>eoTIFF</w:t>
      </w:r>
      <w:r>
        <w:t xml:space="preserve"> standard includes a list of frequently used geographic coordinate systems and their component ellipsoids, geodetic datums and prime meridians. Within the G</w:t>
      </w:r>
      <w:r w:rsidR="00917642">
        <w:t>eoTIFF</w:t>
      </w:r>
      <w:r>
        <w:t xml:space="preserve"> standard a geographic coordinate system can be identified either by </w:t>
      </w:r>
    </w:p>
    <w:p w14:paraId="0C832D14" w14:textId="77777777" w:rsidR="006A078F" w:rsidRDefault="006A078F" w:rsidP="006A078F">
      <w:pPr>
        <w:pStyle w:val="pre"/>
        <w:widowControl/>
      </w:pPr>
      <w:r>
        <w:t xml:space="preserve">           </w:t>
      </w:r>
      <w:proofErr w:type="gramStart"/>
      <w:r>
        <w:t>the</w:t>
      </w:r>
      <w:proofErr w:type="gramEnd"/>
      <w:r>
        <w:t xml:space="preserve"> code of a standard geographic coordinate system</w:t>
      </w:r>
    </w:p>
    <w:p w14:paraId="1F651110" w14:textId="77777777" w:rsidR="006A078F" w:rsidRDefault="006A078F" w:rsidP="006A078F">
      <w:proofErr w:type="gramStart"/>
      <w:r>
        <w:t>or</w:t>
      </w:r>
      <w:proofErr w:type="gramEnd"/>
      <w:r>
        <w:t xml:space="preserve"> by</w:t>
      </w:r>
    </w:p>
    <w:p w14:paraId="2EDDEDB2" w14:textId="77777777" w:rsidR="00105CB7" w:rsidRDefault="006A078F" w:rsidP="006A078F">
      <w:pPr>
        <w:pStyle w:val="pre"/>
        <w:widowControl/>
      </w:pPr>
      <w:r>
        <w:t xml:space="preserve">            </w:t>
      </w:r>
      <w:proofErr w:type="gramStart"/>
      <w:r>
        <w:t>a</w:t>
      </w:r>
      <w:proofErr w:type="gramEnd"/>
      <w:r>
        <w:t xml:space="preserve"> user-defined system.</w:t>
      </w:r>
    </w:p>
    <w:p w14:paraId="5487281A" w14:textId="77777777" w:rsidR="003557DE" w:rsidRDefault="003557DE" w:rsidP="006A078F">
      <w:pPr>
        <w:pStyle w:val="pre"/>
        <w:widowControl/>
      </w:pPr>
    </w:p>
    <w:p w14:paraId="737A628E" w14:textId="3B9DC6BC" w:rsidR="006A078F" w:rsidRDefault="006A078F" w:rsidP="006A078F">
      <w:r>
        <w:t>The user is expected to provide geographic coordinate system code/name, geodetic datum code/name, ellipsoid code (if in standard) or ellipsoid name and two defining parameters (a) and either (1/f) or (b), and prime meridian code (if in standard) or name and longitude relative to Greenwich.</w:t>
      </w:r>
    </w:p>
    <w:p w14:paraId="3923D533" w14:textId="5AC500DB" w:rsidR="006A078F" w:rsidRDefault="006A078F" w:rsidP="0000651E">
      <w:pPr>
        <w:pStyle w:val="AnnexLevel3"/>
      </w:pPr>
      <w:r>
        <w:t>Geocentric Coordinate Systems</w:t>
      </w:r>
    </w:p>
    <w:p w14:paraId="48CC80C2" w14:textId="77777777" w:rsidR="00105CB7" w:rsidRDefault="006A078F" w:rsidP="006A078F">
      <w:r>
        <w:t xml:space="preserve">A geocentric coordinate system is a 3-dimensional coordinate system with its origin at or near the center of the earth and with 3 orthogonal axes. The Z-axis is in or parallel to the earth's axis of rotation (or to the axis around which the rotational axis </w:t>
      </w:r>
      <w:proofErr w:type="spellStart"/>
      <w:r>
        <w:t>precesses</w:t>
      </w:r>
      <w:proofErr w:type="spellEnd"/>
      <w:r>
        <w:t xml:space="preserve">). The X-axis is in or parallel to the plane of the equator and passes through its intersection with the Greenwich meridian, and the Y-axis is in the plane of the equator forming a right-handed coordinate system with the X and </w:t>
      </w:r>
      <w:proofErr w:type="gramStart"/>
      <w:r>
        <w:t>Z axes</w:t>
      </w:r>
      <w:proofErr w:type="gramEnd"/>
      <w:r>
        <w:t>.</w:t>
      </w:r>
    </w:p>
    <w:p w14:paraId="6E76E4D2" w14:textId="12F47F83" w:rsidR="006A078F" w:rsidRDefault="006A078F" w:rsidP="006A078F">
      <w:r>
        <w:t xml:space="preserve">Geocentric coordinate systems are not frequently used for describing locations, but they are often utilized as an intermediate step when transforming between geographic coordinate systems. (Coordinate system transformations are described in </w:t>
      </w:r>
      <w:r w:rsidRPr="00D70664">
        <w:rPr>
          <w:highlight w:val="red"/>
        </w:rPr>
        <w:t>section 2.6</w:t>
      </w:r>
      <w:r>
        <w:t xml:space="preserve"> below).</w:t>
      </w:r>
    </w:p>
    <w:p w14:paraId="30825E02" w14:textId="00AE9A28" w:rsidR="006A078F" w:rsidRDefault="006A078F" w:rsidP="006A078F">
      <w:r>
        <w:t>In the G</w:t>
      </w:r>
      <w:r w:rsidR="00917642">
        <w:t>eoTIFF</w:t>
      </w:r>
      <w:r>
        <w:t xml:space="preserve"> standard, a geocentric coordinate system can be identified, either</w:t>
      </w:r>
    </w:p>
    <w:p w14:paraId="145D2DEC" w14:textId="77777777" w:rsidR="006A078F" w:rsidRDefault="006A078F" w:rsidP="006A078F">
      <w:pPr>
        <w:pStyle w:val="pre"/>
        <w:widowControl/>
      </w:pPr>
      <w:r>
        <w:tab/>
      </w:r>
      <w:proofErr w:type="gramStart"/>
      <w:r>
        <w:t>through</w:t>
      </w:r>
      <w:proofErr w:type="gramEnd"/>
      <w:r>
        <w:t xml:space="preserve"> the geographic code (which in turn implies a datum),</w:t>
      </w:r>
    </w:p>
    <w:p w14:paraId="55B77D3E" w14:textId="77777777" w:rsidR="006A078F" w:rsidRDefault="006A078F" w:rsidP="006A078F">
      <w:r>
        <w:t xml:space="preserve"> </w:t>
      </w:r>
      <w:proofErr w:type="gramStart"/>
      <w:r>
        <w:t>or</w:t>
      </w:r>
      <w:proofErr w:type="gramEnd"/>
    </w:p>
    <w:p w14:paraId="549A5A8A" w14:textId="77777777" w:rsidR="00105CB7" w:rsidRDefault="006A078F" w:rsidP="006A078F">
      <w:pPr>
        <w:pStyle w:val="pre"/>
        <w:widowControl/>
      </w:pPr>
      <w:r>
        <w:tab/>
      </w:r>
      <w:proofErr w:type="gramStart"/>
      <w:r>
        <w:t>through</w:t>
      </w:r>
      <w:proofErr w:type="gramEnd"/>
      <w:r>
        <w:t xml:space="preserve"> a user-defined name.</w:t>
      </w:r>
    </w:p>
    <w:p w14:paraId="68F93F07" w14:textId="687466D8" w:rsidR="006A078F" w:rsidRDefault="006A078F" w:rsidP="0000651E">
      <w:pPr>
        <w:pStyle w:val="AnnexLevel3"/>
      </w:pPr>
      <w:r>
        <w:t>Projected Coordinate Systems</w:t>
      </w:r>
    </w:p>
    <w:p w14:paraId="71A0CDD4" w14:textId="649B0699" w:rsidR="006A078F" w:rsidRDefault="006A078F" w:rsidP="006A078F">
      <w:r>
        <w:t>Although a geographical coordina</w:t>
      </w:r>
      <w:r w:rsidR="00D70664">
        <w:t>te system is mathematically two-</w:t>
      </w:r>
      <w:r>
        <w:t xml:space="preserve">dimensional, it describes a </w:t>
      </w:r>
      <w:r w:rsidR="00D70664">
        <w:t>three-dimensional</w:t>
      </w:r>
      <w:r>
        <w:t xml:space="preserve"> object and cannot be represented on a plane surface without distortion. Map projections are transformations of geographical coordinates to plane coordinates in which the characteristics of the distortions are controlled. A map projection consists of a coordinate system transformation method and a set of defining parameters. A projected coordinate system (PCS) is a two dimensional (horizontal) coordinate set which, for a specific map projection, has a single and unambiguous transformation to a</w:t>
      </w:r>
      <w:r w:rsidR="00BE7856">
        <w:t xml:space="preserve"> geographic coordinate system. </w:t>
      </w:r>
    </w:p>
    <w:p w14:paraId="7F61F0FC" w14:textId="7E305499" w:rsidR="006A078F" w:rsidRDefault="006A078F" w:rsidP="00BE7856">
      <w:r>
        <w:t>In GeoTIFF PCS's are defined using the POSC/EPSG system, in which the PCS planar coordinate system, the Geographic coordinate system, and the transformation between them, are broken down into simpler logical components. Here are schematic formulas showing how the Projected Coordinate Systems and Geographic Coordinates Systems are encoded:</w:t>
      </w:r>
    </w:p>
    <w:p w14:paraId="6B66E62F" w14:textId="77777777" w:rsidR="006A078F" w:rsidRDefault="006A078F" w:rsidP="006A078F">
      <w:pPr>
        <w:pStyle w:val="pre"/>
        <w:widowControl/>
      </w:pPr>
      <w:r>
        <w:t xml:space="preserve">     </w:t>
      </w:r>
      <w:proofErr w:type="spellStart"/>
      <w:r>
        <w:t>Projected_CS</w:t>
      </w:r>
      <w:proofErr w:type="spellEnd"/>
      <w:r>
        <w:t xml:space="preserve">  </w:t>
      </w:r>
      <w:proofErr w:type="gramStart"/>
      <w:r>
        <w:t xml:space="preserve">=  </w:t>
      </w:r>
      <w:proofErr w:type="spellStart"/>
      <w:r>
        <w:t>Geographic</w:t>
      </w:r>
      <w:proofErr w:type="gramEnd"/>
      <w:r>
        <w:t>_CS</w:t>
      </w:r>
      <w:proofErr w:type="spellEnd"/>
      <w:r>
        <w:t xml:space="preserve"> + Projection</w:t>
      </w:r>
    </w:p>
    <w:p w14:paraId="659995FA" w14:textId="77777777" w:rsidR="006A078F" w:rsidRDefault="006A078F" w:rsidP="006A078F">
      <w:pPr>
        <w:pStyle w:val="pre"/>
        <w:widowControl/>
      </w:pPr>
      <w:r>
        <w:t xml:space="preserve">     </w:t>
      </w:r>
      <w:proofErr w:type="spellStart"/>
      <w:r>
        <w:t>Geographic_CS</w:t>
      </w:r>
      <w:proofErr w:type="spellEnd"/>
      <w:r>
        <w:t xml:space="preserve"> </w:t>
      </w:r>
      <w:proofErr w:type="gramStart"/>
      <w:r>
        <w:t xml:space="preserve">=  </w:t>
      </w:r>
      <w:proofErr w:type="spellStart"/>
      <w:r>
        <w:t>Angular</w:t>
      </w:r>
      <w:proofErr w:type="gramEnd"/>
      <w:r>
        <w:t>_Unit</w:t>
      </w:r>
      <w:proofErr w:type="spellEnd"/>
      <w:r>
        <w:t xml:space="preserve"> + </w:t>
      </w:r>
      <w:proofErr w:type="spellStart"/>
      <w:r>
        <w:t>Geodetic_Datum</w:t>
      </w:r>
      <w:proofErr w:type="spellEnd"/>
      <w:r>
        <w:t xml:space="preserve"> + </w:t>
      </w:r>
      <w:proofErr w:type="spellStart"/>
      <w:r>
        <w:t>Prime_Meridian</w:t>
      </w:r>
      <w:proofErr w:type="spellEnd"/>
    </w:p>
    <w:p w14:paraId="501B903B" w14:textId="77777777" w:rsidR="006A078F" w:rsidRDefault="006A078F" w:rsidP="006A078F">
      <w:pPr>
        <w:pStyle w:val="pre"/>
        <w:widowControl/>
      </w:pPr>
      <w:r>
        <w:t xml:space="preserve">     Projection    </w:t>
      </w:r>
      <w:proofErr w:type="gramStart"/>
      <w:r>
        <w:t>=  Linear</w:t>
      </w:r>
      <w:proofErr w:type="gramEnd"/>
      <w:r>
        <w:t xml:space="preserve"> Unit + </w:t>
      </w:r>
      <w:proofErr w:type="spellStart"/>
      <w:r>
        <w:t>Coord_Transf_Method</w:t>
      </w:r>
      <w:proofErr w:type="spellEnd"/>
      <w:r>
        <w:t xml:space="preserve"> + </w:t>
      </w:r>
      <w:proofErr w:type="spellStart"/>
      <w:r>
        <w:t>CT_Parameters</w:t>
      </w:r>
      <w:proofErr w:type="spellEnd"/>
      <w:r>
        <w:t xml:space="preserve"> </w:t>
      </w:r>
    </w:p>
    <w:p w14:paraId="4C78FD4D" w14:textId="77777777" w:rsidR="006A078F" w:rsidRDefault="006A078F" w:rsidP="006A078F">
      <w:pPr>
        <w:pStyle w:val="pre"/>
        <w:widowControl/>
      </w:pPr>
      <w:r>
        <w:t xml:space="preserve">     </w:t>
      </w:r>
      <w:proofErr w:type="spellStart"/>
      <w:r>
        <w:t>Coord_Transf_Method</w:t>
      </w:r>
      <w:proofErr w:type="spellEnd"/>
      <w:r>
        <w:t xml:space="preserve">   = </w:t>
      </w:r>
      <w:proofErr w:type="gramStart"/>
      <w:r>
        <w:t xml:space="preserve">{ </w:t>
      </w:r>
      <w:proofErr w:type="spellStart"/>
      <w:r>
        <w:t>TransverseMercator</w:t>
      </w:r>
      <w:proofErr w:type="spellEnd"/>
      <w:proofErr w:type="gramEnd"/>
      <w:r>
        <w:t xml:space="preserve"> | </w:t>
      </w:r>
      <w:proofErr w:type="spellStart"/>
      <w:r>
        <w:t>LambertCC</w:t>
      </w:r>
      <w:proofErr w:type="spellEnd"/>
      <w:r>
        <w:t xml:space="preserve"> | ...}</w:t>
      </w:r>
    </w:p>
    <w:p w14:paraId="7712C261" w14:textId="77777777" w:rsidR="00105CB7" w:rsidRDefault="006A078F" w:rsidP="00BE7856">
      <w:pPr>
        <w:pStyle w:val="pre"/>
        <w:widowControl/>
      </w:pPr>
      <w:r>
        <w:t xml:space="preserve">     </w:t>
      </w:r>
      <w:proofErr w:type="spellStart"/>
      <w:r>
        <w:t>CT_Parameters</w:t>
      </w:r>
      <w:proofErr w:type="spellEnd"/>
      <w:r>
        <w:t xml:space="preserve"> = {</w:t>
      </w:r>
      <w:proofErr w:type="spellStart"/>
      <w:r>
        <w:t>OriginLatitude</w:t>
      </w:r>
      <w:proofErr w:type="spellEnd"/>
      <w:r>
        <w:t xml:space="preserve"> + </w:t>
      </w:r>
      <w:proofErr w:type="spellStart"/>
      <w:r>
        <w:t>StandardParallel</w:t>
      </w:r>
      <w:proofErr w:type="spellEnd"/>
      <w:r>
        <w:t>+...}</w:t>
      </w:r>
    </w:p>
    <w:p w14:paraId="2A590C6E" w14:textId="77777777" w:rsidR="00D70664" w:rsidRDefault="00D70664" w:rsidP="00BE7856">
      <w:pPr>
        <w:pStyle w:val="pre"/>
        <w:widowControl/>
      </w:pPr>
    </w:p>
    <w:p w14:paraId="036E573A" w14:textId="40903374" w:rsidR="006A078F" w:rsidRDefault="006A078F" w:rsidP="006A078F">
      <w:r>
        <w:t xml:space="preserve">(See also the Reference Parameters documentation in section </w:t>
      </w:r>
      <w:r w:rsidRPr="00BE7856">
        <w:rPr>
          <w:highlight w:val="red"/>
        </w:rPr>
        <w:t>2.5.4</w:t>
      </w:r>
      <w:r>
        <w:t xml:space="preserve">). </w:t>
      </w:r>
    </w:p>
    <w:p w14:paraId="3B14EC4A" w14:textId="77777777" w:rsidR="006A078F" w:rsidRDefault="006A078F" w:rsidP="006A078F">
      <w:r>
        <w:t xml:space="preserve">Notice that "Transverse Mercator" is not referred to as a "Projection", but rather as a "Coordinate Transformation Method"; in GeoTIFF, as in EPSG/POSC, the word "Projection" is reserved for particular, well-defined systems in which both the coordinate transformation method, its defining parameters, and their linear units are established. </w:t>
      </w:r>
    </w:p>
    <w:p w14:paraId="6ABF3FE5" w14:textId="42310B01" w:rsidR="006A078F" w:rsidRDefault="006A078F" w:rsidP="006A078F">
      <w:r>
        <w:t>Several tens of coordinate transformation methods have been developed. Many are very similar and for practical purposes can be considered to give identical results. For example in the G</w:t>
      </w:r>
      <w:r w:rsidR="00917642">
        <w:t>eoTIFF</w:t>
      </w:r>
      <w:r>
        <w:t xml:space="preserve"> standard Gauss-Kruger and Gauss-</w:t>
      </w:r>
      <w:proofErr w:type="spellStart"/>
      <w:r>
        <w:t>Boaga</w:t>
      </w:r>
      <w:proofErr w:type="spellEnd"/>
      <w:r>
        <w:t xml:space="preserve"> projection types are considered to be of the type Transverse Mercator. </w:t>
      </w:r>
      <w:r w:rsidRPr="00D70664">
        <w:rPr>
          <w:highlight w:val="red"/>
        </w:rPr>
        <w:t>G</w:t>
      </w:r>
      <w:r w:rsidR="00917642" w:rsidRPr="00D70664">
        <w:rPr>
          <w:highlight w:val="red"/>
        </w:rPr>
        <w:t>eoTIFF</w:t>
      </w:r>
      <w:r w:rsidRPr="00D70664">
        <w:rPr>
          <w:highlight w:val="red"/>
        </w:rPr>
        <w:t xml:space="preserve"> includes a listing of commonly used projection defining parameters.</w:t>
      </w:r>
    </w:p>
    <w:p w14:paraId="7F520E29" w14:textId="3FD2DB09" w:rsidR="006A078F" w:rsidRDefault="006A078F" w:rsidP="006A078F">
      <w:r>
        <w:t xml:space="preserve">Different algorithms require different defining parameters. </w:t>
      </w:r>
      <w:r w:rsidRPr="00BE7856">
        <w:rPr>
          <w:highlight w:val="red"/>
        </w:rPr>
        <w:t>A future version of G</w:t>
      </w:r>
      <w:r w:rsidR="00917642">
        <w:rPr>
          <w:highlight w:val="red"/>
        </w:rPr>
        <w:t>eoTIFF</w:t>
      </w:r>
      <w:r w:rsidRPr="00BE7856">
        <w:rPr>
          <w:highlight w:val="red"/>
        </w:rPr>
        <w:t xml:space="preserve"> will include formulas for specific map projection algorithms recommended for use with listed projection parameters.</w:t>
      </w:r>
    </w:p>
    <w:p w14:paraId="04CB9E87" w14:textId="01650B9E" w:rsidR="006A078F" w:rsidRDefault="006A078F" w:rsidP="006A078F">
      <w:r>
        <w:t xml:space="preserve">To limit the magnitude of distortions of projected coordinate systems, the boundaries of usage are sometimes restricted. To cover more extensive areas, two or more projected coordinate systems may be required. In some cases many of the defining parameters of a set of projected coordinate </w:t>
      </w:r>
      <w:r w:rsidR="00BE7856">
        <w:t xml:space="preserve">systems will be held constant. </w:t>
      </w:r>
    </w:p>
    <w:p w14:paraId="128D5353" w14:textId="395BAE96" w:rsidR="006A078F" w:rsidRDefault="006A078F" w:rsidP="006A078F">
      <w:r>
        <w:t>The G</w:t>
      </w:r>
      <w:r w:rsidR="00917642">
        <w:t>eoTIFF</w:t>
      </w:r>
      <w:r>
        <w:t xml:space="preserve"> standard does not impose a strict hierarchy onto such zoned systems such as US State Plane or UTM, but considers each zone to be a discrete projected coordinate system; the </w:t>
      </w:r>
      <w:proofErr w:type="spellStart"/>
      <w:r>
        <w:t>ProjectedCSTypeGeoKey</w:t>
      </w:r>
      <w:proofErr w:type="spellEnd"/>
      <w:r>
        <w:t xml:space="preserve"> code value alone is sufficient to identify the standard coordinate systems. </w:t>
      </w:r>
    </w:p>
    <w:p w14:paraId="02067C0E" w14:textId="3BE4DE13" w:rsidR="006A078F" w:rsidRDefault="006A078F" w:rsidP="006A078F">
      <w:r>
        <w:t>Within the G</w:t>
      </w:r>
      <w:r w:rsidR="00917642">
        <w:t>eoTIFF</w:t>
      </w:r>
      <w:r>
        <w:t xml:space="preserve"> standard a projected coordinate system can be identified either by </w:t>
      </w:r>
    </w:p>
    <w:p w14:paraId="4DD1C6F4" w14:textId="77777777" w:rsidR="006A078F" w:rsidRDefault="006A078F" w:rsidP="006A078F">
      <w:pPr>
        <w:pStyle w:val="pre"/>
        <w:widowControl/>
      </w:pPr>
      <w:r>
        <w:t xml:space="preserve">        </w:t>
      </w:r>
      <w:proofErr w:type="gramStart"/>
      <w:r>
        <w:t>the</w:t>
      </w:r>
      <w:proofErr w:type="gramEnd"/>
      <w:r>
        <w:t xml:space="preserve"> code of a standard projected coordinate system </w:t>
      </w:r>
    </w:p>
    <w:p w14:paraId="03CA5C62" w14:textId="77777777" w:rsidR="006A078F" w:rsidRDefault="006A078F" w:rsidP="006A078F">
      <w:proofErr w:type="gramStart"/>
      <w:r>
        <w:t>or</w:t>
      </w:r>
      <w:proofErr w:type="gramEnd"/>
      <w:r>
        <w:t xml:space="preserve"> by</w:t>
      </w:r>
    </w:p>
    <w:p w14:paraId="1B94A3FA" w14:textId="77777777" w:rsidR="00105CB7" w:rsidRDefault="00BE7856" w:rsidP="00BE7856">
      <w:pPr>
        <w:pStyle w:val="pre"/>
        <w:widowControl/>
      </w:pPr>
      <w:r>
        <w:t xml:space="preserve">        </w:t>
      </w:r>
      <w:proofErr w:type="gramStart"/>
      <w:r>
        <w:t>a</w:t>
      </w:r>
      <w:proofErr w:type="gramEnd"/>
      <w:r>
        <w:t xml:space="preserve"> user-defined system.</w:t>
      </w:r>
    </w:p>
    <w:p w14:paraId="353E9135" w14:textId="77777777" w:rsidR="00D70664" w:rsidRDefault="00D70664" w:rsidP="00BE7856">
      <w:pPr>
        <w:pStyle w:val="pre"/>
        <w:widowControl/>
      </w:pPr>
    </w:p>
    <w:p w14:paraId="442FF58E" w14:textId="25B7E9E4" w:rsidR="006A078F" w:rsidRDefault="006A078F" w:rsidP="006A078F">
      <w:r>
        <w:t>User-define projected coordinate systems may be defined by defining the Geographic Coordinate System, the coordinate transformation method and its associated parameters, as well as the planar system's linear units.</w:t>
      </w:r>
    </w:p>
    <w:p w14:paraId="4139E091" w14:textId="3EA35F6F" w:rsidR="006A078F" w:rsidRDefault="006A078F" w:rsidP="00423A02">
      <w:pPr>
        <w:pStyle w:val="AnnexLevel3"/>
      </w:pPr>
      <w:r>
        <w:t>Vertical Coordinate Systems</w:t>
      </w:r>
    </w:p>
    <w:p w14:paraId="29623EA9" w14:textId="3C556F67" w:rsidR="006A078F" w:rsidRDefault="006A078F" w:rsidP="006A078F">
      <w:r>
        <w:t>Many uses of G</w:t>
      </w:r>
      <w:r w:rsidR="00917642">
        <w:t>eoTIFF</w:t>
      </w:r>
      <w:r>
        <w:t xml:space="preserve"> will be limited to a two-dimensional, horizontal, description of location for which geographic coordinate systems and projected coordinate systems are adequate. If a three-dimensional description of location is required</w:t>
      </w:r>
      <w:r w:rsidR="00D70664">
        <w:t>,</w:t>
      </w:r>
      <w:r>
        <w:t xml:space="preserve"> G</w:t>
      </w:r>
      <w:r w:rsidR="00917642">
        <w:t>eoTIFF</w:t>
      </w:r>
      <w:r>
        <w:t xml:space="preserve"> allows this either through the use of a geocentric coordinate system or by defining a vertical coordinate system and using this together with a geographic or projec</w:t>
      </w:r>
      <w:r w:rsidR="00BE7856">
        <w:t>ted coordinate system.</w:t>
      </w:r>
    </w:p>
    <w:p w14:paraId="51DE4F83" w14:textId="6F569B89" w:rsidR="006A078F" w:rsidRDefault="006A078F" w:rsidP="006A078F">
      <w:r>
        <w:t>In general usage, elevations and depths are referenced to a surface at or close to the geoid. Through increasing use of satellite positioning systems the ellipsoid is increasingly being used as a vertical reference surface. The relationship between the geoid and an ellipsoid is in general not well known, but is required when coordinate system transformations are to be executed.</w:t>
      </w:r>
    </w:p>
    <w:p w14:paraId="20AC27E7" w14:textId="27FE436A" w:rsidR="006A078F" w:rsidRDefault="006A078F" w:rsidP="0000651E">
      <w:pPr>
        <w:pStyle w:val="AnnexLevel2"/>
      </w:pPr>
      <w:r>
        <w:t>Reference Parameters</w:t>
      </w:r>
    </w:p>
    <w:p w14:paraId="5D58BD0E" w14:textId="5335D2E2" w:rsidR="006A078F" w:rsidRDefault="006A078F" w:rsidP="006A078F">
      <w:r>
        <w:t>Most of the numerical coding systems and coordinate system definitions are based on the hierarchical system developed by EPSG/POSC. The complete set of EPSG tables u</w:t>
      </w:r>
      <w:r w:rsidR="00F76A88">
        <w:t>sed in GeoTIFF is available at:</w:t>
      </w:r>
    </w:p>
    <w:p w14:paraId="3059B554" w14:textId="66A77213" w:rsidR="006A078F" w:rsidRDefault="00D70664" w:rsidP="006A078F">
      <w:r>
        <w:tab/>
      </w:r>
      <w:commentRangeStart w:id="75"/>
      <w:r w:rsidR="006A078F">
        <w:t>ftp://ftpmcmc.cr.usgs.gov/release/g</w:t>
      </w:r>
      <w:r>
        <w:t>eotiff</w:t>
      </w:r>
      <w:r w:rsidR="006A078F">
        <w:t>/jpl-mirror/tables</w:t>
      </w:r>
    </w:p>
    <w:p w14:paraId="7C8E18ED" w14:textId="77777777" w:rsidR="006A078F" w:rsidRDefault="006A078F" w:rsidP="006A078F">
      <w:proofErr w:type="gramStart"/>
      <w:r>
        <w:t>or</w:t>
      </w:r>
      <w:proofErr w:type="gramEnd"/>
      <w:r>
        <w:t>:</w:t>
      </w:r>
    </w:p>
    <w:p w14:paraId="6F7E9371" w14:textId="77777777" w:rsidR="00105CB7" w:rsidRDefault="006A078F" w:rsidP="00F76A88">
      <w:pPr>
        <w:pStyle w:val="pre"/>
        <w:widowControl/>
      </w:pPr>
      <w:r>
        <w:t xml:space="preserve">     </w:t>
      </w:r>
      <w:hyperlink r:id="rId12" w:history="1">
        <w:r w:rsidR="00F76A88" w:rsidRPr="004C640C">
          <w:rPr>
            <w:rStyle w:val="Hyperlink"/>
            <w:rFonts w:cs="Courier"/>
          </w:rPr>
          <w:t>ftp://mtritter.jpl.nasa.gov/pub/tiff/geotiff/tables</w:t>
        </w:r>
      </w:hyperlink>
    </w:p>
    <w:commentRangeEnd w:id="75"/>
    <w:p w14:paraId="66DEFC8C" w14:textId="77777777" w:rsidR="00D70664" w:rsidRDefault="00D70664" w:rsidP="00F76A88">
      <w:pPr>
        <w:pStyle w:val="pre"/>
        <w:widowControl/>
      </w:pPr>
      <w:r>
        <w:rPr>
          <w:rStyle w:val="CommentReference"/>
          <w:rFonts w:ascii="Times New Roman" w:hAnsi="Times New Roman" w:cs="Times New Roman"/>
        </w:rPr>
        <w:commentReference w:id="75"/>
      </w:r>
    </w:p>
    <w:p w14:paraId="1016B043" w14:textId="77777777" w:rsidR="00105CB7" w:rsidRDefault="006A078F" w:rsidP="006A078F">
      <w:r>
        <w:t>Appended below is the README.TXT file that accompanies the tables of defining parameters for those codes:</w:t>
      </w:r>
    </w:p>
    <w:p w14:paraId="7C25B0A3" w14:textId="65EB5487" w:rsidR="006A078F" w:rsidRDefault="006A078F" w:rsidP="006A078F">
      <w:pPr>
        <w:pStyle w:val="pre"/>
        <w:widowControl/>
      </w:pPr>
      <w:r>
        <w:t xml:space="preserve">                    +-----------------------------------+</w:t>
      </w:r>
    </w:p>
    <w:p w14:paraId="4CF6680E" w14:textId="77777777" w:rsidR="006A078F" w:rsidRDefault="006A078F" w:rsidP="006A078F">
      <w:pPr>
        <w:pStyle w:val="pre"/>
        <w:widowControl/>
      </w:pPr>
      <w:r>
        <w:t xml:space="preserve">                    |     EPSG Geodesy Parameters       |</w:t>
      </w:r>
    </w:p>
    <w:p w14:paraId="2402D141" w14:textId="77777777" w:rsidR="006A078F" w:rsidRDefault="006A078F" w:rsidP="006A078F">
      <w:pPr>
        <w:pStyle w:val="pre"/>
        <w:widowControl/>
      </w:pPr>
      <w:r>
        <w:t xml:space="preserve">                    |    </w:t>
      </w:r>
      <w:proofErr w:type="gramStart"/>
      <w:r>
        <w:t>version</w:t>
      </w:r>
      <w:proofErr w:type="gramEnd"/>
      <w:r>
        <w:t xml:space="preserve"> 2.1, 2nd June 1995.    |</w:t>
      </w:r>
    </w:p>
    <w:p w14:paraId="1B22813C" w14:textId="77777777" w:rsidR="006A078F" w:rsidRDefault="006A078F" w:rsidP="006A078F">
      <w:pPr>
        <w:pStyle w:val="pre"/>
        <w:widowControl/>
      </w:pPr>
      <w:r>
        <w:t xml:space="preserve">                    +-----------------------------------+       </w:t>
      </w:r>
    </w:p>
    <w:p w14:paraId="15C48D60" w14:textId="77777777" w:rsidR="006A078F" w:rsidRDefault="006A078F" w:rsidP="006A078F">
      <w:pPr>
        <w:pStyle w:val="pre"/>
        <w:widowControl/>
      </w:pPr>
      <w:r>
        <w:t xml:space="preserve">                           </w:t>
      </w:r>
    </w:p>
    <w:p w14:paraId="307066A8" w14:textId="77777777" w:rsidR="006A078F" w:rsidRDefault="006A078F" w:rsidP="006A078F">
      <w:pPr>
        <w:pStyle w:val="pre"/>
        <w:widowControl/>
      </w:pPr>
      <w:r>
        <w:t xml:space="preserve"> </w:t>
      </w:r>
    </w:p>
    <w:p w14:paraId="631EF925" w14:textId="77777777" w:rsidR="006A078F" w:rsidRDefault="006A078F" w:rsidP="006A078F">
      <w:pPr>
        <w:pStyle w:val="pre"/>
        <w:widowControl/>
      </w:pPr>
      <w:r>
        <w:t xml:space="preserve"> The European Petroleum Survey Group (EPSG) has compiled and is</w:t>
      </w:r>
    </w:p>
    <w:p w14:paraId="3648F089" w14:textId="77777777" w:rsidR="006A078F" w:rsidRDefault="006A078F" w:rsidP="006A078F">
      <w:pPr>
        <w:pStyle w:val="pre"/>
        <w:widowControl/>
      </w:pPr>
      <w:r>
        <w:t xml:space="preserve"> </w:t>
      </w:r>
      <w:proofErr w:type="gramStart"/>
      <w:r>
        <w:t>distributing</w:t>
      </w:r>
      <w:proofErr w:type="gramEnd"/>
      <w:r>
        <w:t xml:space="preserve"> this set of parameters defining various geodetic</w:t>
      </w:r>
    </w:p>
    <w:p w14:paraId="2740876C" w14:textId="77777777" w:rsidR="006A078F" w:rsidRDefault="006A078F" w:rsidP="006A078F">
      <w:pPr>
        <w:pStyle w:val="pre"/>
        <w:widowControl/>
      </w:pPr>
      <w:r>
        <w:t xml:space="preserve"> </w:t>
      </w:r>
      <w:proofErr w:type="gramStart"/>
      <w:r>
        <w:t>and</w:t>
      </w:r>
      <w:proofErr w:type="gramEnd"/>
      <w:r>
        <w:t xml:space="preserve"> cartographic coordinate systems to encourage</w:t>
      </w:r>
    </w:p>
    <w:p w14:paraId="7197F0EE" w14:textId="77777777" w:rsidR="006A078F" w:rsidRDefault="006A078F" w:rsidP="006A078F">
      <w:pPr>
        <w:pStyle w:val="pre"/>
        <w:widowControl/>
      </w:pPr>
      <w:r>
        <w:t xml:space="preserve"> </w:t>
      </w:r>
      <w:proofErr w:type="spellStart"/>
      <w:proofErr w:type="gramStart"/>
      <w:r>
        <w:t>standardisation</w:t>
      </w:r>
      <w:proofErr w:type="spellEnd"/>
      <w:proofErr w:type="gramEnd"/>
      <w:r>
        <w:t xml:space="preserve"> across the Exploration and Production segment</w:t>
      </w:r>
    </w:p>
    <w:p w14:paraId="6D02CB3A" w14:textId="77777777" w:rsidR="006A078F" w:rsidRDefault="006A078F" w:rsidP="006A078F">
      <w:pPr>
        <w:pStyle w:val="pre"/>
        <w:widowControl/>
      </w:pPr>
      <w:r>
        <w:t xml:space="preserve"> </w:t>
      </w:r>
      <w:proofErr w:type="gramStart"/>
      <w:r>
        <w:t>of</w:t>
      </w:r>
      <w:proofErr w:type="gramEnd"/>
      <w:r>
        <w:t xml:space="preserve"> the oil industry.  The data is included as reference data</w:t>
      </w:r>
    </w:p>
    <w:p w14:paraId="1F3B5826" w14:textId="436330E9" w:rsidR="006A078F" w:rsidRDefault="006A078F" w:rsidP="006A078F">
      <w:pPr>
        <w:pStyle w:val="pre"/>
        <w:widowControl/>
      </w:pPr>
      <w:r>
        <w:t xml:space="preserve"> </w:t>
      </w:r>
      <w:proofErr w:type="gramStart"/>
      <w:r>
        <w:t>in</w:t>
      </w:r>
      <w:proofErr w:type="gramEnd"/>
      <w:r>
        <w:t xml:space="preserve"> the G</w:t>
      </w:r>
      <w:r w:rsidR="00917642">
        <w:t>eoTIFF</w:t>
      </w:r>
      <w:r>
        <w:t xml:space="preserve"> data exchange specification, in Iris21 the</w:t>
      </w:r>
    </w:p>
    <w:p w14:paraId="42B168D2" w14:textId="77777777" w:rsidR="006A078F" w:rsidRDefault="006A078F" w:rsidP="006A078F">
      <w:pPr>
        <w:pStyle w:val="pre"/>
        <w:widowControl/>
      </w:pPr>
      <w:r>
        <w:t xml:space="preserve"> </w:t>
      </w:r>
      <w:proofErr w:type="spellStart"/>
      <w:r>
        <w:t>Petroconsultants</w:t>
      </w:r>
      <w:proofErr w:type="spellEnd"/>
      <w:r>
        <w:t xml:space="preserve"> data model, and in </w:t>
      </w:r>
      <w:proofErr w:type="spellStart"/>
      <w:r>
        <w:t>Epicentre</w:t>
      </w:r>
      <w:proofErr w:type="spellEnd"/>
      <w:r>
        <w:t>, the POSC data</w:t>
      </w:r>
    </w:p>
    <w:p w14:paraId="2B0F10EA" w14:textId="77777777" w:rsidR="006A078F" w:rsidRDefault="006A078F" w:rsidP="006A078F">
      <w:pPr>
        <w:pStyle w:val="pre"/>
        <w:widowControl/>
      </w:pPr>
      <w:r>
        <w:t xml:space="preserve"> </w:t>
      </w:r>
      <w:proofErr w:type="gramStart"/>
      <w:r>
        <w:t>model</w:t>
      </w:r>
      <w:proofErr w:type="gramEnd"/>
      <w:r>
        <w:t xml:space="preserve">.  Parameters map directly to the POSC </w:t>
      </w:r>
      <w:proofErr w:type="spellStart"/>
      <w:r>
        <w:t>Epicentre</w:t>
      </w:r>
      <w:proofErr w:type="spellEnd"/>
      <w:r>
        <w:t xml:space="preserve"> model</w:t>
      </w:r>
    </w:p>
    <w:p w14:paraId="7C08A590" w14:textId="77777777" w:rsidR="006A078F" w:rsidRDefault="006A078F" w:rsidP="006A078F">
      <w:pPr>
        <w:pStyle w:val="pre"/>
        <w:widowControl/>
      </w:pPr>
      <w:r>
        <w:t xml:space="preserve"> </w:t>
      </w:r>
      <w:proofErr w:type="gramStart"/>
      <w:r>
        <w:t>v2.0</w:t>
      </w:r>
      <w:proofErr w:type="gramEnd"/>
      <w:r>
        <w:t>, except for data item codes which are included in the</w:t>
      </w:r>
    </w:p>
    <w:p w14:paraId="72C48D3B" w14:textId="77777777" w:rsidR="006A078F" w:rsidRDefault="006A078F" w:rsidP="006A078F">
      <w:pPr>
        <w:pStyle w:val="pre"/>
        <w:widowControl/>
      </w:pPr>
      <w:r>
        <w:t xml:space="preserve"> </w:t>
      </w:r>
      <w:proofErr w:type="gramStart"/>
      <w:r>
        <w:t>files</w:t>
      </w:r>
      <w:proofErr w:type="gramEnd"/>
      <w:r>
        <w:t xml:space="preserve"> for data management purposes.  Geodetic datum parameters</w:t>
      </w:r>
    </w:p>
    <w:p w14:paraId="796AFD73" w14:textId="77777777" w:rsidR="006A078F" w:rsidRDefault="006A078F" w:rsidP="006A078F">
      <w:pPr>
        <w:pStyle w:val="pre"/>
        <w:widowControl/>
      </w:pPr>
      <w:r>
        <w:t xml:space="preserve"> </w:t>
      </w:r>
      <w:proofErr w:type="gramStart"/>
      <w:r>
        <w:t>are</w:t>
      </w:r>
      <w:proofErr w:type="gramEnd"/>
      <w:r>
        <w:t xml:space="preserve"> embedded within the geographic coordinate system file. </w:t>
      </w:r>
    </w:p>
    <w:p w14:paraId="188A3012" w14:textId="77777777" w:rsidR="006A078F" w:rsidRDefault="006A078F" w:rsidP="006A078F">
      <w:pPr>
        <w:pStyle w:val="pre"/>
        <w:widowControl/>
      </w:pPr>
      <w:r>
        <w:t xml:space="preserve"> This has been done to ease parameter maintenance as there is a</w:t>
      </w:r>
    </w:p>
    <w:p w14:paraId="0862EFCB" w14:textId="77777777" w:rsidR="006A078F" w:rsidRDefault="006A078F" w:rsidP="006A078F">
      <w:pPr>
        <w:pStyle w:val="pre"/>
        <w:widowControl/>
      </w:pPr>
      <w:r>
        <w:t xml:space="preserve"> </w:t>
      </w:r>
      <w:proofErr w:type="gramStart"/>
      <w:r>
        <w:t>high</w:t>
      </w:r>
      <w:proofErr w:type="gramEnd"/>
      <w:r>
        <w:t xml:space="preserve"> correlation between geodetic datum names and geographic</w:t>
      </w:r>
    </w:p>
    <w:p w14:paraId="5695FCA3" w14:textId="77777777" w:rsidR="006A078F" w:rsidRDefault="006A078F" w:rsidP="006A078F">
      <w:pPr>
        <w:pStyle w:val="pre"/>
        <w:widowControl/>
      </w:pPr>
      <w:r>
        <w:t xml:space="preserve"> </w:t>
      </w:r>
      <w:proofErr w:type="gramStart"/>
      <w:r>
        <w:t>coordinate</w:t>
      </w:r>
      <w:proofErr w:type="gramEnd"/>
      <w:r>
        <w:t xml:space="preserve"> system names.  The Projected Coordinate System v2.0</w:t>
      </w:r>
    </w:p>
    <w:p w14:paraId="5309D467" w14:textId="77777777" w:rsidR="006A078F" w:rsidRDefault="006A078F" w:rsidP="006A078F">
      <w:pPr>
        <w:pStyle w:val="pre"/>
        <w:widowControl/>
      </w:pPr>
      <w:r>
        <w:t xml:space="preserve"> </w:t>
      </w:r>
      <w:proofErr w:type="gramStart"/>
      <w:r>
        <w:t>tabulation</w:t>
      </w:r>
      <w:proofErr w:type="gramEnd"/>
      <w:r>
        <w:t xml:space="preserve"> consists of systems associated with locally used</w:t>
      </w:r>
    </w:p>
    <w:p w14:paraId="3B264F6E" w14:textId="77777777" w:rsidR="006A078F" w:rsidRDefault="006A078F" w:rsidP="006A078F">
      <w:pPr>
        <w:pStyle w:val="pre"/>
        <w:widowControl/>
      </w:pPr>
      <w:r>
        <w:t xml:space="preserve"> </w:t>
      </w:r>
      <w:proofErr w:type="gramStart"/>
      <w:r>
        <w:t>projections</w:t>
      </w:r>
      <w:proofErr w:type="gramEnd"/>
      <w:r>
        <w:t xml:space="preserve">.  Systems </w:t>
      </w:r>
      <w:proofErr w:type="spellStart"/>
      <w:r>
        <w:t>utilising</w:t>
      </w:r>
      <w:proofErr w:type="spellEnd"/>
      <w:r>
        <w:t xml:space="preserve"> the popular UTM grid system</w:t>
      </w:r>
    </w:p>
    <w:p w14:paraId="47C20AE6" w14:textId="77777777" w:rsidR="006A078F" w:rsidRDefault="006A078F" w:rsidP="006A078F">
      <w:pPr>
        <w:pStyle w:val="pre"/>
        <w:widowControl/>
      </w:pPr>
      <w:r>
        <w:t xml:space="preserve"> </w:t>
      </w:r>
      <w:proofErr w:type="gramStart"/>
      <w:r>
        <w:t>have</w:t>
      </w:r>
      <w:proofErr w:type="gramEnd"/>
      <w:r>
        <w:t xml:space="preserve"> also been included.</w:t>
      </w:r>
    </w:p>
    <w:p w14:paraId="7A28EE85" w14:textId="77777777" w:rsidR="006A078F" w:rsidRDefault="006A078F" w:rsidP="006A078F">
      <w:pPr>
        <w:pStyle w:val="pre"/>
        <w:widowControl/>
      </w:pPr>
      <w:r>
        <w:t xml:space="preserve"> </w:t>
      </w:r>
    </w:p>
    <w:p w14:paraId="0F5363C6" w14:textId="77777777" w:rsidR="006A078F" w:rsidRDefault="006A078F" w:rsidP="006A078F">
      <w:pPr>
        <w:pStyle w:val="pre"/>
        <w:widowControl/>
      </w:pPr>
      <w:r>
        <w:t xml:space="preserve"> Criteria used for material in these lists include:</w:t>
      </w:r>
    </w:p>
    <w:p w14:paraId="0D27555C" w14:textId="77777777" w:rsidR="006A078F" w:rsidRDefault="006A078F" w:rsidP="006A078F">
      <w:pPr>
        <w:pStyle w:val="pre"/>
        <w:widowControl/>
      </w:pPr>
      <w:r>
        <w:t xml:space="preserve">   - </w:t>
      </w:r>
      <w:proofErr w:type="gramStart"/>
      <w:r>
        <w:t>information</w:t>
      </w:r>
      <w:proofErr w:type="gramEnd"/>
      <w:r>
        <w:t xml:space="preserve"> must be in the public domain: "private" data   </w:t>
      </w:r>
    </w:p>
    <w:p w14:paraId="39026744" w14:textId="77777777" w:rsidR="006A078F" w:rsidRDefault="006A078F" w:rsidP="006A078F">
      <w:pPr>
        <w:pStyle w:val="pre"/>
        <w:widowControl/>
      </w:pPr>
      <w:r>
        <w:t xml:space="preserve">     </w:t>
      </w:r>
      <w:proofErr w:type="gramStart"/>
      <w:r>
        <w:t>is</w:t>
      </w:r>
      <w:proofErr w:type="gramEnd"/>
      <w:r>
        <w:t xml:space="preserve"> not included.</w:t>
      </w:r>
    </w:p>
    <w:p w14:paraId="2C406210" w14:textId="77777777" w:rsidR="006A078F" w:rsidRDefault="006A078F" w:rsidP="006A078F">
      <w:pPr>
        <w:pStyle w:val="pre"/>
        <w:widowControl/>
      </w:pPr>
      <w:r>
        <w:t xml:space="preserve">   - </w:t>
      </w:r>
      <w:proofErr w:type="gramStart"/>
      <w:r>
        <w:t>data</w:t>
      </w:r>
      <w:proofErr w:type="gramEnd"/>
      <w:r>
        <w:t xml:space="preserve"> must be in current use.</w:t>
      </w:r>
    </w:p>
    <w:p w14:paraId="3CFEC8CB" w14:textId="77777777" w:rsidR="006A078F" w:rsidRDefault="006A078F" w:rsidP="006A078F">
      <w:pPr>
        <w:pStyle w:val="pre"/>
        <w:widowControl/>
      </w:pPr>
      <w:r>
        <w:t xml:space="preserve">   - </w:t>
      </w:r>
      <w:proofErr w:type="gramStart"/>
      <w:r>
        <w:t>parameters</w:t>
      </w:r>
      <w:proofErr w:type="gramEnd"/>
      <w:r>
        <w:t xml:space="preserve"> are given to a precision consistent with</w:t>
      </w:r>
    </w:p>
    <w:p w14:paraId="1569EA71" w14:textId="77777777" w:rsidR="006A078F" w:rsidRDefault="006A078F" w:rsidP="006A078F">
      <w:pPr>
        <w:pStyle w:val="pre"/>
        <w:widowControl/>
      </w:pPr>
      <w:r>
        <w:t xml:space="preserve">     </w:t>
      </w:r>
      <w:proofErr w:type="gramStart"/>
      <w:r>
        <w:t>coordinates</w:t>
      </w:r>
      <w:proofErr w:type="gramEnd"/>
      <w:r>
        <w:t xml:space="preserve"> being to a precision of one </w:t>
      </w:r>
      <w:proofErr w:type="spellStart"/>
      <w:r>
        <w:t>centimetre</w:t>
      </w:r>
      <w:proofErr w:type="spellEnd"/>
      <w:r>
        <w:t>.</w:t>
      </w:r>
    </w:p>
    <w:p w14:paraId="1B53AA99" w14:textId="77777777" w:rsidR="006A078F" w:rsidRDefault="006A078F" w:rsidP="006A078F">
      <w:pPr>
        <w:pStyle w:val="pre"/>
        <w:widowControl/>
      </w:pPr>
      <w:r>
        <w:t xml:space="preserve"> </w:t>
      </w:r>
    </w:p>
    <w:p w14:paraId="73C4763D" w14:textId="77777777" w:rsidR="006A078F" w:rsidRDefault="006A078F" w:rsidP="006A078F">
      <w:pPr>
        <w:pStyle w:val="pre"/>
        <w:widowControl/>
      </w:pPr>
      <w:r>
        <w:t xml:space="preserve"> The user assumes the entire risk as to the accuracy and the</w:t>
      </w:r>
    </w:p>
    <w:p w14:paraId="52F8E703" w14:textId="77777777" w:rsidR="006A078F" w:rsidRDefault="006A078F" w:rsidP="006A078F">
      <w:pPr>
        <w:pStyle w:val="pre"/>
        <w:widowControl/>
      </w:pPr>
      <w:r>
        <w:t xml:space="preserve"> </w:t>
      </w:r>
      <w:proofErr w:type="gramStart"/>
      <w:r>
        <w:t>use</w:t>
      </w:r>
      <w:proofErr w:type="gramEnd"/>
      <w:r>
        <w:t xml:space="preserve"> of this data.  The data may be copied and distributed</w:t>
      </w:r>
    </w:p>
    <w:p w14:paraId="31C34AD0" w14:textId="77777777" w:rsidR="006A078F" w:rsidRDefault="006A078F" w:rsidP="006A078F">
      <w:pPr>
        <w:pStyle w:val="pre"/>
        <w:widowControl/>
      </w:pPr>
      <w:r>
        <w:t xml:space="preserve"> </w:t>
      </w:r>
      <w:proofErr w:type="gramStart"/>
      <w:r>
        <w:t>subject</w:t>
      </w:r>
      <w:proofErr w:type="gramEnd"/>
      <w:r>
        <w:t xml:space="preserve"> to the following conditions:</w:t>
      </w:r>
    </w:p>
    <w:p w14:paraId="2C19D68B" w14:textId="77777777" w:rsidR="006A078F" w:rsidRDefault="006A078F" w:rsidP="006A078F">
      <w:pPr>
        <w:pStyle w:val="pre"/>
        <w:widowControl/>
      </w:pPr>
      <w:r>
        <w:t xml:space="preserve"> </w:t>
      </w:r>
    </w:p>
    <w:p w14:paraId="7648692F" w14:textId="77777777" w:rsidR="006A078F" w:rsidRDefault="006A078F" w:rsidP="006A078F">
      <w:pPr>
        <w:pStyle w:val="pre"/>
        <w:widowControl/>
      </w:pPr>
      <w:r>
        <w:t xml:space="preserve">      </w:t>
      </w:r>
      <w:proofErr w:type="gramStart"/>
      <w:r>
        <w:t>1)   All</w:t>
      </w:r>
      <w:proofErr w:type="gramEnd"/>
      <w:r>
        <w:t xml:space="preserve"> data must then be copied without modification</w:t>
      </w:r>
    </w:p>
    <w:p w14:paraId="52F83658" w14:textId="77777777" w:rsidR="006A078F" w:rsidRDefault="006A078F" w:rsidP="006A078F">
      <w:pPr>
        <w:pStyle w:val="pre"/>
        <w:widowControl/>
      </w:pPr>
      <w:r>
        <w:t xml:space="preserve"> </w:t>
      </w:r>
      <w:proofErr w:type="gramStart"/>
      <w:r>
        <w:t>and</w:t>
      </w:r>
      <w:proofErr w:type="gramEnd"/>
      <w:r>
        <w:t xml:space="preserve"> all pages must be included;</w:t>
      </w:r>
    </w:p>
    <w:p w14:paraId="1749BAFE" w14:textId="77777777" w:rsidR="006A078F" w:rsidRDefault="006A078F" w:rsidP="006A078F">
      <w:pPr>
        <w:pStyle w:val="pre"/>
        <w:widowControl/>
      </w:pPr>
      <w:r>
        <w:t xml:space="preserve">           </w:t>
      </w:r>
    </w:p>
    <w:p w14:paraId="029760C5" w14:textId="77777777" w:rsidR="006A078F" w:rsidRDefault="006A078F" w:rsidP="006A078F">
      <w:pPr>
        <w:pStyle w:val="pre"/>
        <w:widowControl/>
      </w:pPr>
      <w:r>
        <w:t xml:space="preserve">      </w:t>
      </w:r>
      <w:proofErr w:type="gramStart"/>
      <w:r>
        <w:t>2)   All</w:t>
      </w:r>
      <w:proofErr w:type="gramEnd"/>
      <w:r>
        <w:t xml:space="preserve"> components of this data set must be distributed</w:t>
      </w:r>
    </w:p>
    <w:p w14:paraId="0468056A" w14:textId="77777777" w:rsidR="006A078F" w:rsidRDefault="006A078F" w:rsidP="006A078F">
      <w:pPr>
        <w:pStyle w:val="pre"/>
        <w:widowControl/>
      </w:pPr>
      <w:r>
        <w:t xml:space="preserve"> </w:t>
      </w:r>
      <w:proofErr w:type="gramStart"/>
      <w:r>
        <w:t>together</w:t>
      </w:r>
      <w:proofErr w:type="gramEnd"/>
      <w:r>
        <w:t>;</w:t>
      </w:r>
    </w:p>
    <w:p w14:paraId="25A46E8E" w14:textId="77777777" w:rsidR="006A078F" w:rsidRDefault="006A078F" w:rsidP="006A078F">
      <w:pPr>
        <w:pStyle w:val="pre"/>
        <w:widowControl/>
      </w:pPr>
      <w:r>
        <w:t xml:space="preserve">           </w:t>
      </w:r>
    </w:p>
    <w:p w14:paraId="30320D27" w14:textId="77777777" w:rsidR="006A078F" w:rsidRDefault="006A078F" w:rsidP="006A078F">
      <w:pPr>
        <w:pStyle w:val="pre"/>
        <w:widowControl/>
      </w:pPr>
      <w:r>
        <w:t xml:space="preserve">      </w:t>
      </w:r>
      <w:proofErr w:type="gramStart"/>
      <w:r>
        <w:t>3)   The</w:t>
      </w:r>
      <w:proofErr w:type="gramEnd"/>
      <w:r>
        <w:t xml:space="preserve"> data may not be distributed for profit by any </w:t>
      </w:r>
    </w:p>
    <w:p w14:paraId="0B2F5804" w14:textId="77777777" w:rsidR="006A078F" w:rsidRDefault="006A078F" w:rsidP="006A078F">
      <w:pPr>
        <w:pStyle w:val="pre"/>
        <w:widowControl/>
      </w:pPr>
      <w:r>
        <w:t xml:space="preserve"> </w:t>
      </w:r>
      <w:proofErr w:type="gramStart"/>
      <w:r>
        <w:t>third</w:t>
      </w:r>
      <w:proofErr w:type="gramEnd"/>
      <w:r>
        <w:t xml:space="preserve"> party; and</w:t>
      </w:r>
    </w:p>
    <w:p w14:paraId="32504E2F" w14:textId="77777777" w:rsidR="006A078F" w:rsidRDefault="006A078F" w:rsidP="006A078F">
      <w:pPr>
        <w:pStyle w:val="pre"/>
        <w:widowControl/>
      </w:pPr>
      <w:r>
        <w:t xml:space="preserve"> </w:t>
      </w:r>
    </w:p>
    <w:p w14:paraId="4DD43029" w14:textId="77777777" w:rsidR="006A078F" w:rsidRDefault="006A078F" w:rsidP="006A078F">
      <w:pPr>
        <w:pStyle w:val="pre"/>
        <w:widowControl/>
      </w:pPr>
      <w:r>
        <w:t xml:space="preserve">      </w:t>
      </w:r>
      <w:proofErr w:type="gramStart"/>
      <w:r>
        <w:t>4)   Acknowledgement</w:t>
      </w:r>
      <w:proofErr w:type="gramEnd"/>
      <w:r>
        <w:t xml:space="preserve"> to the original source must be</w:t>
      </w:r>
    </w:p>
    <w:p w14:paraId="6048773C" w14:textId="77777777" w:rsidR="006A078F" w:rsidRDefault="006A078F" w:rsidP="006A078F">
      <w:pPr>
        <w:pStyle w:val="pre"/>
        <w:widowControl/>
      </w:pPr>
      <w:r>
        <w:t xml:space="preserve"> </w:t>
      </w:r>
      <w:proofErr w:type="gramStart"/>
      <w:r>
        <w:t>given</w:t>
      </w:r>
      <w:proofErr w:type="gramEnd"/>
      <w:r>
        <w:t>.</w:t>
      </w:r>
    </w:p>
    <w:p w14:paraId="57133554" w14:textId="77777777" w:rsidR="006A078F" w:rsidRDefault="006A078F" w:rsidP="006A078F">
      <w:pPr>
        <w:pStyle w:val="pre"/>
        <w:widowControl/>
      </w:pPr>
      <w:r>
        <w:t xml:space="preserve">           </w:t>
      </w:r>
    </w:p>
    <w:p w14:paraId="16F1AD03" w14:textId="77777777" w:rsidR="006A078F" w:rsidRDefault="006A078F" w:rsidP="006A078F">
      <w:pPr>
        <w:pStyle w:val="pre"/>
        <w:widowControl/>
      </w:pPr>
      <w:r>
        <w:t xml:space="preserve"> </w:t>
      </w:r>
      <w:proofErr w:type="gramStart"/>
      <w:r>
        <w:t>INFORMATION  PROVIDED</w:t>
      </w:r>
      <w:proofErr w:type="gramEnd"/>
      <w:r>
        <w:t xml:space="preserve"> IN THIS DOCUMENT IS PROVIDED "AS IS"</w:t>
      </w:r>
    </w:p>
    <w:p w14:paraId="5087093B" w14:textId="77777777" w:rsidR="006A078F" w:rsidRDefault="006A078F" w:rsidP="006A078F">
      <w:pPr>
        <w:pStyle w:val="pre"/>
        <w:widowControl/>
      </w:pPr>
      <w:r>
        <w:t xml:space="preserve"> WITHOUT </w:t>
      </w:r>
      <w:proofErr w:type="gramStart"/>
      <w:r>
        <w:t>WARRANTY  OF</w:t>
      </w:r>
      <w:proofErr w:type="gramEnd"/>
      <w:r>
        <w:t xml:space="preserve">  ANY  KIND,  EITHER  EXPRESSED OR </w:t>
      </w:r>
    </w:p>
    <w:p w14:paraId="6779FEAA" w14:textId="77777777" w:rsidR="006A078F" w:rsidRDefault="006A078F" w:rsidP="006A078F">
      <w:pPr>
        <w:pStyle w:val="pre"/>
        <w:widowControl/>
      </w:pPr>
      <w:r>
        <w:t xml:space="preserve"> IMPLIED, </w:t>
      </w:r>
      <w:proofErr w:type="gramStart"/>
      <w:r>
        <w:t>INCLUDING  BUT</w:t>
      </w:r>
      <w:proofErr w:type="gramEnd"/>
      <w:r>
        <w:t xml:space="preserve">  NOT LIMITED TO THE IMPLIED WARRANTIES</w:t>
      </w:r>
    </w:p>
    <w:p w14:paraId="4E2B9E9E" w14:textId="77777777" w:rsidR="006A078F" w:rsidRDefault="006A078F" w:rsidP="006A078F">
      <w:pPr>
        <w:pStyle w:val="pre"/>
        <w:widowControl/>
      </w:pPr>
      <w:r>
        <w:t xml:space="preserve"> OF MERCHANTABILITY AND/OR FITNESS FOR A PARTICULAR PURPOSE.</w:t>
      </w:r>
    </w:p>
    <w:p w14:paraId="7A70EB96" w14:textId="77777777" w:rsidR="006A078F" w:rsidRDefault="006A078F" w:rsidP="006A078F">
      <w:pPr>
        <w:pStyle w:val="pre"/>
        <w:widowControl/>
      </w:pPr>
      <w:r>
        <w:t xml:space="preserve"> </w:t>
      </w:r>
    </w:p>
    <w:p w14:paraId="590AD1AD" w14:textId="77777777" w:rsidR="006A078F" w:rsidRDefault="006A078F" w:rsidP="006A078F">
      <w:pPr>
        <w:pStyle w:val="pre"/>
        <w:widowControl/>
      </w:pPr>
      <w:r>
        <w:t xml:space="preserve"> Data is distributed on MS-DOS formatted diskette in comma-</w:t>
      </w:r>
    </w:p>
    <w:p w14:paraId="0F1AC12D" w14:textId="77777777" w:rsidR="006A078F" w:rsidRDefault="006A078F" w:rsidP="006A078F">
      <w:pPr>
        <w:pStyle w:val="pre"/>
        <w:widowControl/>
      </w:pPr>
      <w:r>
        <w:t xml:space="preserve"> </w:t>
      </w:r>
      <w:proofErr w:type="gramStart"/>
      <w:r>
        <w:t>separated</w:t>
      </w:r>
      <w:proofErr w:type="gramEnd"/>
      <w:r>
        <w:t xml:space="preserve"> record format.  Additional copies may be obtained</w:t>
      </w:r>
    </w:p>
    <w:p w14:paraId="1071A155" w14:textId="77777777" w:rsidR="006A078F" w:rsidRDefault="006A078F" w:rsidP="006A078F">
      <w:pPr>
        <w:pStyle w:val="pre"/>
        <w:widowControl/>
      </w:pPr>
      <w:r>
        <w:t xml:space="preserve"> </w:t>
      </w:r>
      <w:proofErr w:type="gramStart"/>
      <w:r>
        <w:t>from</w:t>
      </w:r>
      <w:proofErr w:type="gramEnd"/>
      <w:r>
        <w:t xml:space="preserve"> Jean-Patrick </w:t>
      </w:r>
      <w:proofErr w:type="spellStart"/>
      <w:r>
        <w:t>Girbig</w:t>
      </w:r>
      <w:proofErr w:type="spellEnd"/>
      <w:r>
        <w:t xml:space="preserve"> at the address below at a cost of</w:t>
      </w:r>
    </w:p>
    <w:p w14:paraId="72470661" w14:textId="77777777" w:rsidR="006A078F" w:rsidRDefault="006A078F" w:rsidP="006A078F">
      <w:pPr>
        <w:pStyle w:val="pre"/>
        <w:widowControl/>
      </w:pPr>
      <w:r>
        <w:t xml:space="preserve"> US$100 to cover media and shipping, payment to be made in</w:t>
      </w:r>
    </w:p>
    <w:p w14:paraId="29CCA28A" w14:textId="77777777" w:rsidR="006A078F" w:rsidRDefault="006A078F" w:rsidP="006A078F">
      <w:pPr>
        <w:pStyle w:val="pre"/>
        <w:widowControl/>
      </w:pPr>
      <w:r>
        <w:t xml:space="preserve"> </w:t>
      </w:r>
      <w:proofErr w:type="spellStart"/>
      <w:proofErr w:type="gramStart"/>
      <w:r>
        <w:t>favour</w:t>
      </w:r>
      <w:proofErr w:type="spellEnd"/>
      <w:proofErr w:type="gramEnd"/>
      <w:r>
        <w:t xml:space="preserve"> of </w:t>
      </w:r>
      <w:proofErr w:type="spellStart"/>
      <w:r>
        <w:t>Petroconsultants</w:t>
      </w:r>
      <w:proofErr w:type="spellEnd"/>
      <w:r>
        <w:t xml:space="preserve"> S.A at Union </w:t>
      </w:r>
      <w:proofErr w:type="spellStart"/>
      <w:r>
        <w:t>Banque</w:t>
      </w:r>
      <w:proofErr w:type="spellEnd"/>
      <w:r>
        <w:t xml:space="preserve"> </w:t>
      </w:r>
      <w:proofErr w:type="spellStart"/>
      <w:r>
        <w:t>Suisses</w:t>
      </w:r>
      <w:proofErr w:type="spellEnd"/>
      <w:r>
        <w:t>,</w:t>
      </w:r>
    </w:p>
    <w:p w14:paraId="2A843FCE" w14:textId="77777777" w:rsidR="006A078F" w:rsidRDefault="006A078F" w:rsidP="006A078F">
      <w:pPr>
        <w:pStyle w:val="pre"/>
        <w:widowControl/>
      </w:pPr>
      <w:r>
        <w:t xml:space="preserve"> </w:t>
      </w:r>
      <w:proofErr w:type="gramStart"/>
      <w:r>
        <w:t xml:space="preserve">1211 </w:t>
      </w:r>
      <w:proofErr w:type="spellStart"/>
      <w:r>
        <w:t>Geneve</w:t>
      </w:r>
      <w:proofErr w:type="spellEnd"/>
      <w:r>
        <w:t xml:space="preserve"> 11, Switzerland (</w:t>
      </w:r>
      <w:proofErr w:type="spellStart"/>
      <w:r>
        <w:t>compte</w:t>
      </w:r>
      <w:proofErr w:type="spellEnd"/>
      <w:r>
        <w:t xml:space="preserve"> number 403 458 60 K).</w:t>
      </w:r>
      <w:proofErr w:type="gramEnd"/>
    </w:p>
    <w:p w14:paraId="2E909A1A" w14:textId="77777777" w:rsidR="006A078F" w:rsidRDefault="006A078F" w:rsidP="006A078F">
      <w:pPr>
        <w:pStyle w:val="pre"/>
        <w:widowControl/>
      </w:pPr>
      <w:r>
        <w:t xml:space="preserve"> </w:t>
      </w:r>
    </w:p>
    <w:p w14:paraId="7C74B03B" w14:textId="77777777" w:rsidR="006A078F" w:rsidRDefault="006A078F" w:rsidP="006A078F">
      <w:pPr>
        <w:pStyle w:val="pre"/>
        <w:widowControl/>
      </w:pPr>
      <w:r>
        <w:t xml:space="preserve"> The data is to be made available on a bulletin board shortly.</w:t>
      </w:r>
    </w:p>
    <w:p w14:paraId="2399D101" w14:textId="77777777" w:rsidR="006A078F" w:rsidRDefault="006A078F" w:rsidP="006A078F">
      <w:pPr>
        <w:pStyle w:val="pre"/>
        <w:widowControl/>
      </w:pPr>
      <w:r>
        <w:t xml:space="preserve"> </w:t>
      </w:r>
    </w:p>
    <w:p w14:paraId="5EF3D9B8" w14:textId="77777777" w:rsidR="006A078F" w:rsidRDefault="006A078F" w:rsidP="006A078F">
      <w:pPr>
        <w:pStyle w:val="pre"/>
        <w:widowControl/>
      </w:pPr>
      <w:r>
        <w:t xml:space="preserve"> </w:t>
      </w:r>
    </w:p>
    <w:p w14:paraId="4BF45730" w14:textId="77777777" w:rsidR="006A078F" w:rsidRDefault="006A078F" w:rsidP="006A078F">
      <w:pPr>
        <w:pStyle w:val="pre"/>
        <w:widowControl/>
      </w:pPr>
      <w:r>
        <w:t xml:space="preserve"> Shipping List</w:t>
      </w:r>
    </w:p>
    <w:p w14:paraId="77C1A320" w14:textId="77777777" w:rsidR="006A078F" w:rsidRDefault="006A078F" w:rsidP="006A078F">
      <w:pPr>
        <w:pStyle w:val="pre"/>
        <w:widowControl/>
      </w:pPr>
      <w:r>
        <w:t xml:space="preserve"> -------------</w:t>
      </w:r>
    </w:p>
    <w:p w14:paraId="5A9C08E5" w14:textId="77777777" w:rsidR="006A078F" w:rsidRDefault="006A078F" w:rsidP="006A078F">
      <w:pPr>
        <w:pStyle w:val="pre"/>
        <w:widowControl/>
      </w:pPr>
      <w:r>
        <w:t xml:space="preserve"> </w:t>
      </w:r>
    </w:p>
    <w:p w14:paraId="2F0E2637" w14:textId="77777777" w:rsidR="006A078F" w:rsidRDefault="006A078F" w:rsidP="006A078F">
      <w:pPr>
        <w:pStyle w:val="pre"/>
        <w:widowControl/>
      </w:pPr>
      <w:r>
        <w:t xml:space="preserve"> This data set consists of 8 files:</w:t>
      </w:r>
    </w:p>
    <w:p w14:paraId="4CDCCA78" w14:textId="77777777" w:rsidR="006A078F" w:rsidRDefault="006A078F" w:rsidP="006A078F">
      <w:pPr>
        <w:pStyle w:val="pre"/>
        <w:widowControl/>
      </w:pPr>
      <w:r>
        <w:t xml:space="preserve"> </w:t>
      </w:r>
    </w:p>
    <w:p w14:paraId="4D504A2A" w14:textId="77777777" w:rsidR="006A078F" w:rsidRDefault="006A078F" w:rsidP="006A078F">
      <w:pPr>
        <w:pStyle w:val="pre"/>
        <w:widowControl/>
      </w:pPr>
      <w:r>
        <w:t xml:space="preserve"> </w:t>
      </w:r>
      <w:proofErr w:type="gramStart"/>
      <w:r>
        <w:t>PROJCS.CSV  Tabulation</w:t>
      </w:r>
      <w:proofErr w:type="gramEnd"/>
      <w:r>
        <w:t xml:space="preserve"> of Projected Coordinate Systems to     </w:t>
      </w:r>
    </w:p>
    <w:p w14:paraId="1C3A0EAB" w14:textId="77777777" w:rsidR="006A078F" w:rsidRDefault="006A078F" w:rsidP="006A078F">
      <w:pPr>
        <w:pStyle w:val="pre"/>
        <w:widowControl/>
      </w:pPr>
      <w:r>
        <w:t xml:space="preserve">             </w:t>
      </w:r>
      <w:proofErr w:type="gramStart"/>
      <w:r>
        <w:t>which</w:t>
      </w:r>
      <w:proofErr w:type="gramEnd"/>
      <w:r>
        <w:t xml:space="preserve"> map grid coordinates may be referenced.</w:t>
      </w:r>
    </w:p>
    <w:p w14:paraId="7A516EB0" w14:textId="77777777" w:rsidR="006A078F" w:rsidRDefault="006A078F" w:rsidP="006A078F">
      <w:pPr>
        <w:pStyle w:val="pre"/>
        <w:widowControl/>
      </w:pPr>
      <w:r>
        <w:t xml:space="preserve"> </w:t>
      </w:r>
    </w:p>
    <w:p w14:paraId="21105B76" w14:textId="77777777" w:rsidR="006A078F" w:rsidRDefault="006A078F" w:rsidP="006A078F">
      <w:pPr>
        <w:pStyle w:val="pre"/>
        <w:widowControl/>
      </w:pPr>
      <w:r>
        <w:t xml:space="preserve"> </w:t>
      </w:r>
      <w:proofErr w:type="gramStart"/>
      <w:r>
        <w:t>GEOGCS.CSV  Tabulation</w:t>
      </w:r>
      <w:proofErr w:type="gramEnd"/>
      <w:r>
        <w:t xml:space="preserve"> of Geographic Coordinate Systems to    </w:t>
      </w:r>
    </w:p>
    <w:p w14:paraId="0B918BB9" w14:textId="77777777" w:rsidR="006A078F" w:rsidRDefault="006A078F" w:rsidP="006A078F">
      <w:pPr>
        <w:pStyle w:val="pre"/>
        <w:widowControl/>
      </w:pPr>
      <w:r>
        <w:t xml:space="preserve">             </w:t>
      </w:r>
      <w:proofErr w:type="gramStart"/>
      <w:r>
        <w:t>which</w:t>
      </w:r>
      <w:proofErr w:type="gramEnd"/>
      <w:r>
        <w:t xml:space="preserve"> latitude and longitude coordinates may be   </w:t>
      </w:r>
    </w:p>
    <w:p w14:paraId="69A9E11E" w14:textId="77777777" w:rsidR="006A078F" w:rsidRDefault="006A078F" w:rsidP="006A078F">
      <w:pPr>
        <w:pStyle w:val="pre"/>
        <w:widowControl/>
      </w:pPr>
      <w:r>
        <w:t xml:space="preserve">             </w:t>
      </w:r>
      <w:proofErr w:type="gramStart"/>
      <w:r>
        <w:t>referenced</w:t>
      </w:r>
      <w:proofErr w:type="gramEnd"/>
      <w:r>
        <w:t xml:space="preserve">.  This table includes the equivalent   </w:t>
      </w:r>
    </w:p>
    <w:p w14:paraId="352E1C7B" w14:textId="77777777" w:rsidR="006A078F" w:rsidRDefault="006A078F" w:rsidP="006A078F">
      <w:pPr>
        <w:pStyle w:val="pre"/>
        <w:widowControl/>
      </w:pPr>
      <w:r>
        <w:t xml:space="preserve">             </w:t>
      </w:r>
      <w:proofErr w:type="gramStart"/>
      <w:r>
        <w:t>geocentric</w:t>
      </w:r>
      <w:proofErr w:type="gramEnd"/>
      <w:r>
        <w:t xml:space="preserve"> coordinate systems and also the        </w:t>
      </w:r>
    </w:p>
    <w:p w14:paraId="450779B1" w14:textId="77777777" w:rsidR="006A078F" w:rsidRDefault="006A078F" w:rsidP="006A078F">
      <w:pPr>
        <w:pStyle w:val="pre"/>
        <w:widowControl/>
      </w:pPr>
      <w:r>
        <w:t xml:space="preserve">             </w:t>
      </w:r>
      <w:proofErr w:type="gramStart"/>
      <w:r>
        <w:t>geodetic</w:t>
      </w:r>
      <w:proofErr w:type="gramEnd"/>
      <w:r>
        <w:t xml:space="preserve"> datum, reference to which allows latitude</w:t>
      </w:r>
    </w:p>
    <w:p w14:paraId="4AD4616D" w14:textId="77777777" w:rsidR="006A078F" w:rsidRDefault="006A078F" w:rsidP="006A078F">
      <w:pPr>
        <w:pStyle w:val="pre"/>
        <w:widowControl/>
      </w:pPr>
      <w:r>
        <w:t xml:space="preserve">             </w:t>
      </w:r>
      <w:proofErr w:type="gramStart"/>
      <w:r>
        <w:t>and</w:t>
      </w:r>
      <w:proofErr w:type="gramEnd"/>
      <w:r>
        <w:t xml:space="preserve"> longitude or geocentric XYZ to uniquely       </w:t>
      </w:r>
    </w:p>
    <w:p w14:paraId="50AA828A" w14:textId="77777777" w:rsidR="006A078F" w:rsidRDefault="006A078F" w:rsidP="006A078F">
      <w:pPr>
        <w:pStyle w:val="pre"/>
        <w:widowControl/>
      </w:pPr>
      <w:r>
        <w:t xml:space="preserve">             </w:t>
      </w:r>
      <w:proofErr w:type="gramStart"/>
      <w:r>
        <w:t>describe</w:t>
      </w:r>
      <w:proofErr w:type="gramEnd"/>
      <w:r>
        <w:t xml:space="preserve"> a location on the earth.</w:t>
      </w:r>
    </w:p>
    <w:p w14:paraId="385ED036" w14:textId="77777777" w:rsidR="006A078F" w:rsidRDefault="006A078F" w:rsidP="006A078F">
      <w:pPr>
        <w:pStyle w:val="pre"/>
        <w:widowControl/>
      </w:pPr>
      <w:r>
        <w:t xml:space="preserve"> </w:t>
      </w:r>
    </w:p>
    <w:p w14:paraId="2866668F" w14:textId="77777777" w:rsidR="006A078F" w:rsidRDefault="006A078F" w:rsidP="006A078F">
      <w:pPr>
        <w:pStyle w:val="pre"/>
        <w:widowControl/>
      </w:pPr>
      <w:r>
        <w:t xml:space="preserve"> </w:t>
      </w:r>
      <w:proofErr w:type="gramStart"/>
      <w:r>
        <w:t>VERTCS.CSV  Tabulation</w:t>
      </w:r>
      <w:proofErr w:type="gramEnd"/>
      <w:r>
        <w:t xml:space="preserve"> of Vertical Coordinate Systems to     </w:t>
      </w:r>
    </w:p>
    <w:p w14:paraId="7B79459A" w14:textId="77777777" w:rsidR="006A078F" w:rsidRDefault="006A078F" w:rsidP="006A078F">
      <w:pPr>
        <w:pStyle w:val="pre"/>
        <w:widowControl/>
      </w:pPr>
      <w:r>
        <w:t xml:space="preserve">             </w:t>
      </w:r>
      <w:proofErr w:type="gramStart"/>
      <w:r>
        <w:t>which</w:t>
      </w:r>
      <w:proofErr w:type="gramEnd"/>
      <w:r>
        <w:t xml:space="preserve"> heights or depths may be referenced. This</w:t>
      </w:r>
    </w:p>
    <w:p w14:paraId="767013FC" w14:textId="77777777" w:rsidR="006A078F" w:rsidRDefault="006A078F" w:rsidP="006A078F">
      <w:pPr>
        <w:pStyle w:val="pre"/>
        <w:widowControl/>
      </w:pPr>
      <w:r>
        <w:t xml:space="preserve">             </w:t>
      </w:r>
      <w:proofErr w:type="gramStart"/>
      <w:r>
        <w:t>table</w:t>
      </w:r>
      <w:proofErr w:type="gramEnd"/>
      <w:r>
        <w:t xml:space="preserve"> is currently in an early form.</w:t>
      </w:r>
    </w:p>
    <w:p w14:paraId="44BBB23E" w14:textId="77777777" w:rsidR="006A078F" w:rsidRDefault="006A078F" w:rsidP="006A078F">
      <w:pPr>
        <w:pStyle w:val="pre"/>
        <w:widowControl/>
      </w:pPr>
      <w:r>
        <w:t xml:space="preserve"> </w:t>
      </w:r>
    </w:p>
    <w:p w14:paraId="6FB1CC90" w14:textId="77777777" w:rsidR="006A078F" w:rsidRDefault="006A078F" w:rsidP="006A078F">
      <w:pPr>
        <w:pStyle w:val="pre"/>
        <w:widowControl/>
      </w:pPr>
      <w:r>
        <w:t xml:space="preserve"> PROJ.CSV    Tabulation of transformation methods and          </w:t>
      </w:r>
    </w:p>
    <w:p w14:paraId="13019A90" w14:textId="77777777" w:rsidR="006A078F" w:rsidRDefault="006A078F" w:rsidP="006A078F">
      <w:pPr>
        <w:pStyle w:val="pre"/>
        <w:widowControl/>
      </w:pPr>
      <w:r>
        <w:t xml:space="preserve">             </w:t>
      </w:r>
      <w:proofErr w:type="gramStart"/>
      <w:r>
        <w:t>parameters</w:t>
      </w:r>
      <w:proofErr w:type="gramEnd"/>
      <w:r>
        <w:t xml:space="preserve"> through which Projected Coordinate     </w:t>
      </w:r>
    </w:p>
    <w:p w14:paraId="3F934FAB" w14:textId="77777777" w:rsidR="006A078F" w:rsidRDefault="006A078F" w:rsidP="006A078F">
      <w:pPr>
        <w:pStyle w:val="pre"/>
        <w:widowControl/>
      </w:pPr>
      <w:r>
        <w:t xml:space="preserve">             Systems are defined and related to Geographic     </w:t>
      </w:r>
    </w:p>
    <w:p w14:paraId="1164264B" w14:textId="77777777" w:rsidR="006A078F" w:rsidRDefault="006A078F" w:rsidP="006A078F">
      <w:pPr>
        <w:pStyle w:val="pre"/>
        <w:widowControl/>
      </w:pPr>
      <w:r>
        <w:t xml:space="preserve">             Coordinate Systems.</w:t>
      </w:r>
    </w:p>
    <w:p w14:paraId="4A1DD68C" w14:textId="77777777" w:rsidR="006A078F" w:rsidRDefault="006A078F" w:rsidP="006A078F">
      <w:pPr>
        <w:pStyle w:val="pre"/>
        <w:widowControl/>
      </w:pPr>
      <w:r>
        <w:t xml:space="preserve"> </w:t>
      </w:r>
    </w:p>
    <w:p w14:paraId="75BCA7C0" w14:textId="77777777" w:rsidR="006A078F" w:rsidRDefault="006A078F" w:rsidP="006A078F">
      <w:pPr>
        <w:pStyle w:val="pre"/>
        <w:widowControl/>
      </w:pPr>
      <w:r>
        <w:t xml:space="preserve"> </w:t>
      </w:r>
      <w:proofErr w:type="gramStart"/>
      <w:r>
        <w:t>ELLIPS.CSV  Tabulation</w:t>
      </w:r>
      <w:proofErr w:type="gramEnd"/>
      <w:r>
        <w:t xml:space="preserve"> of reference ellipsoids upon which     </w:t>
      </w:r>
    </w:p>
    <w:p w14:paraId="617C6A5B" w14:textId="77777777" w:rsidR="006A078F" w:rsidRDefault="006A078F" w:rsidP="006A078F">
      <w:pPr>
        <w:pStyle w:val="pre"/>
        <w:widowControl/>
      </w:pPr>
      <w:r>
        <w:t xml:space="preserve">             </w:t>
      </w:r>
      <w:proofErr w:type="gramStart"/>
      <w:r>
        <w:t>geodetic</w:t>
      </w:r>
      <w:proofErr w:type="gramEnd"/>
      <w:r>
        <w:t xml:space="preserve"> datums are based.</w:t>
      </w:r>
    </w:p>
    <w:p w14:paraId="7D091DC4" w14:textId="77777777" w:rsidR="006A078F" w:rsidRDefault="006A078F" w:rsidP="006A078F">
      <w:pPr>
        <w:pStyle w:val="pre"/>
        <w:widowControl/>
      </w:pPr>
      <w:r>
        <w:t xml:space="preserve"> </w:t>
      </w:r>
    </w:p>
    <w:p w14:paraId="61C7D9F1" w14:textId="77777777" w:rsidR="006A078F" w:rsidRDefault="006A078F" w:rsidP="006A078F">
      <w:pPr>
        <w:pStyle w:val="pre"/>
        <w:widowControl/>
      </w:pPr>
      <w:r>
        <w:t xml:space="preserve"> </w:t>
      </w:r>
      <w:proofErr w:type="gramStart"/>
      <w:r>
        <w:t>PMERID.CSV  Tabulation</w:t>
      </w:r>
      <w:proofErr w:type="gramEnd"/>
      <w:r>
        <w:t xml:space="preserve"> of prime meridians upon which geodetic </w:t>
      </w:r>
    </w:p>
    <w:p w14:paraId="4B00E890" w14:textId="77777777" w:rsidR="006A078F" w:rsidRDefault="006A078F" w:rsidP="006A078F">
      <w:pPr>
        <w:pStyle w:val="pre"/>
        <w:widowControl/>
      </w:pPr>
      <w:r>
        <w:t xml:space="preserve">             </w:t>
      </w:r>
      <w:proofErr w:type="gramStart"/>
      <w:r>
        <w:t>datums</w:t>
      </w:r>
      <w:proofErr w:type="gramEnd"/>
      <w:r>
        <w:t xml:space="preserve"> are based.</w:t>
      </w:r>
    </w:p>
    <w:p w14:paraId="7CE6B95F" w14:textId="77777777" w:rsidR="006A078F" w:rsidRDefault="006A078F" w:rsidP="006A078F">
      <w:pPr>
        <w:pStyle w:val="pre"/>
        <w:widowControl/>
      </w:pPr>
      <w:r>
        <w:t xml:space="preserve"> </w:t>
      </w:r>
    </w:p>
    <w:p w14:paraId="3A626248" w14:textId="77777777" w:rsidR="006A078F" w:rsidRDefault="006A078F" w:rsidP="006A078F">
      <w:pPr>
        <w:pStyle w:val="pre"/>
        <w:widowControl/>
      </w:pPr>
      <w:r>
        <w:t xml:space="preserve"> UNITS.CSV   Tabulation of length units used in Projected and  </w:t>
      </w:r>
    </w:p>
    <w:p w14:paraId="6B6125DE" w14:textId="77777777" w:rsidR="006A078F" w:rsidRDefault="006A078F" w:rsidP="006A078F">
      <w:pPr>
        <w:pStyle w:val="pre"/>
        <w:widowControl/>
      </w:pPr>
      <w:r>
        <w:t xml:space="preserve">             Vertical Coordinate Systems and angle units used  </w:t>
      </w:r>
    </w:p>
    <w:p w14:paraId="08F69AF5" w14:textId="77777777" w:rsidR="006A078F" w:rsidRDefault="006A078F" w:rsidP="006A078F">
      <w:pPr>
        <w:pStyle w:val="pre"/>
        <w:widowControl/>
      </w:pPr>
      <w:r>
        <w:t xml:space="preserve">             </w:t>
      </w:r>
      <w:proofErr w:type="gramStart"/>
      <w:r>
        <w:t>in</w:t>
      </w:r>
      <w:proofErr w:type="gramEnd"/>
      <w:r>
        <w:t xml:space="preserve"> Geographic Coordinate Systems.</w:t>
      </w:r>
    </w:p>
    <w:p w14:paraId="77A34C4B" w14:textId="77777777" w:rsidR="006A078F" w:rsidRDefault="006A078F" w:rsidP="006A078F">
      <w:pPr>
        <w:pStyle w:val="pre"/>
        <w:widowControl/>
      </w:pPr>
      <w:r>
        <w:t xml:space="preserve"> </w:t>
      </w:r>
    </w:p>
    <w:p w14:paraId="4EB2C84A" w14:textId="77777777" w:rsidR="006A078F" w:rsidRDefault="006A078F" w:rsidP="006A078F">
      <w:pPr>
        <w:pStyle w:val="pre"/>
        <w:widowControl/>
      </w:pPr>
      <w:r>
        <w:t xml:space="preserve"> </w:t>
      </w:r>
      <w:proofErr w:type="gramStart"/>
      <w:r>
        <w:t>README.TXT  This</w:t>
      </w:r>
      <w:proofErr w:type="gramEnd"/>
      <w:r>
        <w:t xml:space="preserve"> file.</w:t>
      </w:r>
    </w:p>
    <w:p w14:paraId="01A135F3" w14:textId="2D861078" w:rsidR="006A078F" w:rsidRDefault="006A078F" w:rsidP="006A078F">
      <w:pPr>
        <w:pStyle w:val="pre"/>
        <w:widowControl/>
      </w:pPr>
      <w:r>
        <w:t xml:space="preserve"> </w:t>
      </w:r>
    </w:p>
    <w:p w14:paraId="35299AC0" w14:textId="726BD8BC" w:rsidR="006A078F" w:rsidRDefault="006A078F" w:rsidP="0000651E">
      <w:pPr>
        <w:pStyle w:val="AnnexLevel1"/>
      </w:pPr>
      <w:bookmarkStart w:id="76" w:name="_Toc279162080"/>
      <w:bookmarkStart w:id="77" w:name="_Toc279222975"/>
      <w:r>
        <w:t>Coordinate Transformations</w:t>
      </w:r>
      <w:bookmarkEnd w:id="76"/>
      <w:bookmarkEnd w:id="77"/>
    </w:p>
    <w:p w14:paraId="18229497" w14:textId="05DF6ADA" w:rsidR="006A078F" w:rsidRDefault="006A078F" w:rsidP="006A078F">
      <w:r>
        <w:t>The purpose of G</w:t>
      </w:r>
      <w:r w:rsidR="00917642">
        <w:t>eoTIFF</w:t>
      </w:r>
      <w:r>
        <w:t xml:space="preserve"> is to allow the definitive identification of </w:t>
      </w:r>
      <w:proofErr w:type="spellStart"/>
      <w:r>
        <w:t>georeferenced</w:t>
      </w:r>
      <w:proofErr w:type="spellEnd"/>
      <w:r>
        <w:t xml:space="preserve"> locations within a raster dataset. This is generally accomplished through tying raster space coordinates to a model space coordinate system, when no further information is required. In the GeoTIFF nomenclature, "</w:t>
      </w:r>
      <w:proofErr w:type="spellStart"/>
      <w:r>
        <w:t>georeferencing</w:t>
      </w:r>
      <w:proofErr w:type="spellEnd"/>
      <w:r>
        <w:t>" refers to tying raster space to a model space M, while "geocoding" refers to defining how the model space M assigns coordinates to points on the earth.</w:t>
      </w:r>
    </w:p>
    <w:p w14:paraId="01AB1A5C" w14:textId="77777777" w:rsidR="006A078F" w:rsidRDefault="006A078F" w:rsidP="006A078F">
      <w:r>
        <w:t>The three tags defined below may be used for defining the relationship between R and M, and the relationship may be diagrammed as:</w:t>
      </w:r>
    </w:p>
    <w:p w14:paraId="67F993A9" w14:textId="77777777" w:rsidR="006A078F" w:rsidRDefault="006A078F" w:rsidP="006A078F">
      <w:pPr>
        <w:pStyle w:val="pre"/>
        <w:widowControl/>
      </w:pPr>
      <w:r>
        <w:t xml:space="preserve">           </w:t>
      </w:r>
      <w:proofErr w:type="spellStart"/>
      <w:r>
        <w:t>ModelPixelScaleTag</w:t>
      </w:r>
      <w:proofErr w:type="spellEnd"/>
      <w:r>
        <w:t xml:space="preserve"> </w:t>
      </w:r>
    </w:p>
    <w:p w14:paraId="6CA2A9BC" w14:textId="77777777" w:rsidR="006A078F" w:rsidRDefault="006A078F" w:rsidP="006A078F">
      <w:pPr>
        <w:pStyle w:val="pre"/>
        <w:widowControl/>
      </w:pPr>
      <w:r>
        <w:t xml:space="preserve">           </w:t>
      </w:r>
      <w:proofErr w:type="spellStart"/>
      <w:r>
        <w:t>ModelTiepointTag</w:t>
      </w:r>
      <w:proofErr w:type="spellEnd"/>
      <w:r>
        <w:t xml:space="preserve">         </w:t>
      </w:r>
    </w:p>
    <w:p w14:paraId="37568E5A" w14:textId="77777777" w:rsidR="006A078F" w:rsidRDefault="006A078F" w:rsidP="006A078F">
      <w:pPr>
        <w:pStyle w:val="pre"/>
        <w:widowControl/>
      </w:pPr>
      <w:r>
        <w:t xml:space="preserve">    R  ------------ OR --------------&gt; M</w:t>
      </w:r>
    </w:p>
    <w:p w14:paraId="0E9FF2AF" w14:textId="77777777" w:rsidR="006A078F" w:rsidRDefault="006A078F" w:rsidP="006A078F">
      <w:pPr>
        <w:pStyle w:val="pre"/>
        <w:widowControl/>
      </w:pPr>
      <w:r>
        <w:t xml:space="preserve">  (I</w:t>
      </w:r>
      <w:proofErr w:type="gramStart"/>
      <w:r>
        <w:t>,J,K</w:t>
      </w:r>
      <w:proofErr w:type="gramEnd"/>
      <w:r>
        <w:t xml:space="preserve">)  </w:t>
      </w:r>
      <w:proofErr w:type="spellStart"/>
      <w:r>
        <w:t>ModelTransformationTag</w:t>
      </w:r>
      <w:proofErr w:type="spellEnd"/>
      <w:r>
        <w:t xml:space="preserve">   (X</w:t>
      </w:r>
      <w:proofErr w:type="gramStart"/>
      <w:r>
        <w:t>,Y,Z</w:t>
      </w:r>
      <w:proofErr w:type="gramEnd"/>
      <w:r>
        <w:t xml:space="preserve">) </w:t>
      </w:r>
    </w:p>
    <w:p w14:paraId="292DCAD7" w14:textId="77777777" w:rsidR="006A078F" w:rsidRDefault="006A078F" w:rsidP="006A078F">
      <w:pPr>
        <w:pStyle w:val="pre"/>
        <w:widowControl/>
      </w:pPr>
      <w:r>
        <w:t xml:space="preserve">                  </w:t>
      </w:r>
    </w:p>
    <w:p w14:paraId="7F7492E6" w14:textId="77777777" w:rsidR="006A078F" w:rsidRDefault="006A078F" w:rsidP="006A078F">
      <w:r>
        <w:t xml:space="preserve">The next section describes these Baseline </w:t>
      </w:r>
      <w:proofErr w:type="spellStart"/>
      <w:r>
        <w:t>georeferencing</w:t>
      </w:r>
      <w:proofErr w:type="spellEnd"/>
      <w:r>
        <w:t xml:space="preserve"> tags in detail.</w:t>
      </w:r>
    </w:p>
    <w:p w14:paraId="0575DE2A" w14:textId="491794ED" w:rsidR="006A078F" w:rsidRDefault="006A078F" w:rsidP="0000651E">
      <w:pPr>
        <w:pStyle w:val="AnnexLevel2"/>
      </w:pPr>
      <w:r>
        <w:t>GeoTIFF Tags for Coordinate Transformations</w:t>
      </w:r>
    </w:p>
    <w:p w14:paraId="33E10A36" w14:textId="2FAE3442" w:rsidR="006A078F" w:rsidRDefault="006A078F" w:rsidP="006A078F">
      <w:r>
        <w:t xml:space="preserve">For most common applications, the transformation between raster and model space may be defined with a set of raster-to-model </w:t>
      </w:r>
      <w:proofErr w:type="spellStart"/>
      <w:r>
        <w:t>tiepoints</w:t>
      </w:r>
      <w:proofErr w:type="spellEnd"/>
      <w:r>
        <w:t xml:space="preserve"> and scaling parameters. The following two tag</w:t>
      </w:r>
      <w:r w:rsidR="00F76A88">
        <w:t>s may be used for this purpose:</w:t>
      </w:r>
    </w:p>
    <w:p w14:paraId="5B5181EC" w14:textId="77777777" w:rsidR="006A078F" w:rsidRDefault="006A078F" w:rsidP="006A078F">
      <w:pPr>
        <w:pStyle w:val="pre"/>
        <w:widowControl/>
      </w:pPr>
      <w:proofErr w:type="spellStart"/>
      <w:r>
        <w:t>ModelTiepointTag</w:t>
      </w:r>
      <w:proofErr w:type="spellEnd"/>
      <w:r>
        <w:t>:</w:t>
      </w:r>
    </w:p>
    <w:p w14:paraId="60F21F70" w14:textId="77777777" w:rsidR="006A078F" w:rsidRDefault="006A078F" w:rsidP="006A078F">
      <w:pPr>
        <w:pStyle w:val="pre"/>
        <w:widowControl/>
      </w:pPr>
      <w:r>
        <w:t xml:space="preserve">      Tag = 33922 (8482.H) </w:t>
      </w:r>
    </w:p>
    <w:p w14:paraId="43ACEA52" w14:textId="77777777" w:rsidR="006A078F" w:rsidRDefault="006A078F" w:rsidP="006A078F">
      <w:pPr>
        <w:pStyle w:val="pre"/>
        <w:widowControl/>
      </w:pPr>
      <w:r>
        <w:t xml:space="preserve">      Type = DOUBLE (IEEE Double precision)</w:t>
      </w:r>
    </w:p>
    <w:p w14:paraId="5BA63570" w14:textId="77777777" w:rsidR="006A078F" w:rsidRDefault="006A078F" w:rsidP="006A078F">
      <w:pPr>
        <w:pStyle w:val="pre"/>
        <w:widowControl/>
      </w:pPr>
      <w:r>
        <w:t xml:space="preserve">      N = 6*K</w:t>
      </w:r>
      <w:proofErr w:type="gramStart"/>
      <w:r>
        <w:t>,  K</w:t>
      </w:r>
      <w:proofErr w:type="gramEnd"/>
      <w:r>
        <w:t xml:space="preserve"> = number of </w:t>
      </w:r>
      <w:proofErr w:type="spellStart"/>
      <w:r>
        <w:t>tiepoints</w:t>
      </w:r>
      <w:proofErr w:type="spellEnd"/>
    </w:p>
    <w:p w14:paraId="125CE7E0" w14:textId="77777777" w:rsidR="006A078F" w:rsidRDefault="006A078F" w:rsidP="006A078F">
      <w:pPr>
        <w:pStyle w:val="pre"/>
        <w:widowControl/>
      </w:pPr>
      <w:r>
        <w:t xml:space="preserve">      Alias: </w:t>
      </w:r>
      <w:proofErr w:type="spellStart"/>
      <w:r>
        <w:t>GeoreferenceTag</w:t>
      </w:r>
      <w:proofErr w:type="spellEnd"/>
    </w:p>
    <w:p w14:paraId="11383C38" w14:textId="77777777" w:rsidR="006A078F" w:rsidRDefault="006A078F" w:rsidP="006A078F">
      <w:pPr>
        <w:pStyle w:val="pre"/>
        <w:widowControl/>
      </w:pPr>
      <w:r>
        <w:t xml:space="preserve">      Owner: Intergraph</w:t>
      </w:r>
    </w:p>
    <w:p w14:paraId="5A862C50" w14:textId="1549CDDD" w:rsidR="006A078F" w:rsidRDefault="006A078F" w:rsidP="006A078F">
      <w:r>
        <w:t>This tag stores raster-&gt;mod</w:t>
      </w:r>
      <w:r w:rsidR="00F76A88">
        <w:t xml:space="preserve">el </w:t>
      </w:r>
      <w:proofErr w:type="spellStart"/>
      <w:r w:rsidR="00F76A88">
        <w:t>tiepoint</w:t>
      </w:r>
      <w:proofErr w:type="spellEnd"/>
      <w:r w:rsidR="00F76A88">
        <w:t xml:space="preserve"> pairs in the order</w:t>
      </w:r>
    </w:p>
    <w:p w14:paraId="06E07E36" w14:textId="77777777" w:rsidR="00105CB7" w:rsidRDefault="006A078F" w:rsidP="006A078F">
      <w:pPr>
        <w:pStyle w:val="pre"/>
        <w:widowControl/>
      </w:pPr>
      <w:r>
        <w:t xml:space="preserve">        </w:t>
      </w:r>
      <w:proofErr w:type="spellStart"/>
      <w:r>
        <w:t>ModelTiepointTag</w:t>
      </w:r>
      <w:proofErr w:type="spellEnd"/>
      <w:r>
        <w:t xml:space="preserve"> = (</w:t>
      </w:r>
      <w:proofErr w:type="gramStart"/>
      <w:r>
        <w:t>...,</w:t>
      </w:r>
      <w:proofErr w:type="gramEnd"/>
      <w:r>
        <w:t>I,J,K, X,Y,Z...),</w:t>
      </w:r>
    </w:p>
    <w:p w14:paraId="21BEBBB1" w14:textId="77777777" w:rsidR="00F0075A" w:rsidRDefault="00F0075A" w:rsidP="006A078F">
      <w:pPr>
        <w:pStyle w:val="pre"/>
        <w:widowControl/>
      </w:pPr>
    </w:p>
    <w:p w14:paraId="69D2AE05" w14:textId="5174BF6C" w:rsidR="006A078F" w:rsidRDefault="006A078F" w:rsidP="006A078F">
      <w:proofErr w:type="gramStart"/>
      <w:r>
        <w:t>where</w:t>
      </w:r>
      <w:proofErr w:type="gramEnd"/>
      <w:r>
        <w:t xml:space="preserve"> (I,J,K) is the point at location (I,J) in raster space with pixel-value K, and (X,Y,Z) is a vector in model space. In most cases the model space is only two-dimensional, in which case both K and Z should be set to zero; this third dimension is provided in anticipation of future support for 3D digital elevation models and vertical coordinate systems. </w:t>
      </w:r>
    </w:p>
    <w:p w14:paraId="0B7FEC91" w14:textId="08AE7BA5" w:rsidR="006A078F" w:rsidRDefault="006A078F" w:rsidP="006A078F">
      <w:r>
        <w:t xml:space="preserve">A raster image may be </w:t>
      </w:r>
      <w:proofErr w:type="spellStart"/>
      <w:r>
        <w:t>georeferenced</w:t>
      </w:r>
      <w:proofErr w:type="spellEnd"/>
      <w:r>
        <w:t xml:space="preserve"> simply by specifying its location, size and orientation in the model coordinate space M. </w:t>
      </w:r>
      <w:proofErr w:type="gramStart"/>
      <w:r>
        <w:t>This may be done by specifying the location of three of the four bounding corner points</w:t>
      </w:r>
      <w:proofErr w:type="gramEnd"/>
      <w:r>
        <w:t xml:space="preserve">. However, </w:t>
      </w:r>
      <w:proofErr w:type="spellStart"/>
      <w:r>
        <w:t>tiepoints</w:t>
      </w:r>
      <w:proofErr w:type="spellEnd"/>
      <w:r>
        <w:t xml:space="preserve"> are only to be considered exact at the points specified; thus defining such a set of bounding </w:t>
      </w:r>
      <w:proofErr w:type="spellStart"/>
      <w:r>
        <w:t>tiepoints</w:t>
      </w:r>
      <w:proofErr w:type="spellEnd"/>
      <w:r>
        <w:t xml:space="preserve"> does </w:t>
      </w:r>
      <w:r>
        <w:rPr>
          <w:b/>
          <w:bCs/>
        </w:rPr>
        <w:t>not</w:t>
      </w:r>
      <w:r>
        <w:t xml:space="preserve"> imply that the model space locations of the interior of the image may be exactly computed by a linear in</w:t>
      </w:r>
      <w:r w:rsidR="00F76A88">
        <w:t xml:space="preserve">terpolation of these </w:t>
      </w:r>
      <w:proofErr w:type="spellStart"/>
      <w:r w:rsidR="00F76A88">
        <w:t>tiepoints</w:t>
      </w:r>
      <w:proofErr w:type="spellEnd"/>
      <w:r w:rsidR="00F76A88">
        <w:t>.</w:t>
      </w:r>
    </w:p>
    <w:p w14:paraId="218BF536" w14:textId="28CA0DF5" w:rsidR="006A078F" w:rsidRDefault="006A078F" w:rsidP="006A078F">
      <w:r>
        <w:t xml:space="preserve">However, since the relationship between the Raster space and the model space will often be an exact, affine transformation, this relationship can be defined using one set of </w:t>
      </w:r>
      <w:proofErr w:type="spellStart"/>
      <w:r>
        <w:t>tiepoints</w:t>
      </w:r>
      <w:proofErr w:type="spellEnd"/>
      <w:r>
        <w:t xml:space="preserve"> and the "</w:t>
      </w:r>
      <w:proofErr w:type="spellStart"/>
      <w:r>
        <w:t>ModelPixelScaleTag</w:t>
      </w:r>
      <w:proofErr w:type="spellEnd"/>
      <w:r>
        <w:t xml:space="preserve">", described below, which gives the vertical and horizontal raster grid cell size, specified in model units. </w:t>
      </w:r>
    </w:p>
    <w:p w14:paraId="7E9B59D8" w14:textId="3B3F06FD" w:rsidR="006A078F" w:rsidRDefault="006A078F" w:rsidP="006A078F">
      <w:r>
        <w:t xml:space="preserve">If possible, the first </w:t>
      </w:r>
      <w:proofErr w:type="spellStart"/>
      <w:r>
        <w:t>tiepoint</w:t>
      </w:r>
      <w:proofErr w:type="spellEnd"/>
      <w:r>
        <w:t xml:space="preserve"> placed in this tag shall be the one establishing the location of the point (0,0) in raster space. However, if this is not possible (for example, if (0,0) is goes to a part of model space in which the projection is ill-defined), then there is no particular order in whic</w:t>
      </w:r>
      <w:r w:rsidR="00F76A88">
        <w:t xml:space="preserve">h the </w:t>
      </w:r>
      <w:proofErr w:type="spellStart"/>
      <w:r w:rsidR="00F76A88">
        <w:t>tiepoints</w:t>
      </w:r>
      <w:proofErr w:type="spellEnd"/>
      <w:r w:rsidR="00F76A88">
        <w:t xml:space="preserve"> need be listed.</w:t>
      </w:r>
    </w:p>
    <w:p w14:paraId="33C85BE3" w14:textId="7BFBEA8D" w:rsidR="006A078F" w:rsidRDefault="006A078F" w:rsidP="006A078F">
      <w:r>
        <w:t xml:space="preserve">For </w:t>
      </w:r>
      <w:proofErr w:type="spellStart"/>
      <w:r>
        <w:t>orthorectification</w:t>
      </w:r>
      <w:proofErr w:type="spellEnd"/>
      <w:r>
        <w:t xml:space="preserve"> or mosaicking applications a large number of </w:t>
      </w:r>
      <w:proofErr w:type="spellStart"/>
      <w:r>
        <w:t>tiepoints</w:t>
      </w:r>
      <w:proofErr w:type="spellEnd"/>
      <w:r>
        <w:t xml:space="preserve"> may be specified on a mesh over the raster image. However, the definition of associated grid interpolation methods is not in the scope of the current GeoTIFF spec.</w:t>
      </w:r>
    </w:p>
    <w:p w14:paraId="6918B4ED" w14:textId="73F86744" w:rsidR="006A078F" w:rsidRDefault="006A078F" w:rsidP="006A078F">
      <w:r>
        <w:t xml:space="preserve">Remark: As mentioned in section 2.5.1, all GeoTIFF information is independent of the </w:t>
      </w:r>
      <w:proofErr w:type="spellStart"/>
      <w:r>
        <w:t>XPosition</w:t>
      </w:r>
      <w:proofErr w:type="spellEnd"/>
      <w:r>
        <w:t xml:space="preserve">, </w:t>
      </w:r>
      <w:proofErr w:type="spellStart"/>
      <w:r>
        <w:t>YPosition</w:t>
      </w:r>
      <w:proofErr w:type="spellEnd"/>
      <w:r>
        <w:t>, and Orientation tags of the standard TIF</w:t>
      </w:r>
      <w:r w:rsidR="00F76A88">
        <w:t>F 6.0 spec.</w:t>
      </w:r>
    </w:p>
    <w:p w14:paraId="3C4087A7" w14:textId="1B9EA0A1" w:rsidR="006A078F" w:rsidRDefault="006A078F" w:rsidP="00F76A88">
      <w:r>
        <w:t>The next two tags are optional tags provided for defining exact affine transformations between raster and model space; baseline GeoTIFF files may use either, but shall never use both within the same TIFF image directory.</w:t>
      </w:r>
    </w:p>
    <w:p w14:paraId="12A0F7CC" w14:textId="77777777" w:rsidR="006A078F" w:rsidRDefault="006A078F" w:rsidP="006A078F">
      <w:pPr>
        <w:pStyle w:val="pre"/>
        <w:widowControl/>
      </w:pPr>
      <w:proofErr w:type="spellStart"/>
      <w:r>
        <w:t>ModelPixelScaleTag</w:t>
      </w:r>
      <w:proofErr w:type="spellEnd"/>
      <w:r>
        <w:t>:</w:t>
      </w:r>
    </w:p>
    <w:p w14:paraId="444F16B0" w14:textId="30C03E2C" w:rsidR="006A078F" w:rsidRDefault="00F0075A" w:rsidP="006A078F">
      <w:pPr>
        <w:pStyle w:val="pre"/>
        <w:widowControl/>
      </w:pPr>
      <w:r>
        <w:t xml:space="preserve">      Tag =</w:t>
      </w:r>
      <w:r>
        <w:tab/>
      </w:r>
      <w:r w:rsidR="006A078F">
        <w:t>33550</w:t>
      </w:r>
    </w:p>
    <w:p w14:paraId="29264604" w14:textId="480A2A3C" w:rsidR="006A078F" w:rsidRDefault="006A078F" w:rsidP="006A078F">
      <w:pPr>
        <w:pStyle w:val="pre"/>
        <w:widowControl/>
      </w:pPr>
      <w:r>
        <w:t xml:space="preserve">      Type =</w:t>
      </w:r>
      <w:r w:rsidR="00F0075A">
        <w:tab/>
      </w:r>
      <w:r>
        <w:t>DOUBLE (IEEE Double precision)</w:t>
      </w:r>
    </w:p>
    <w:p w14:paraId="3C58C665" w14:textId="150A0A43" w:rsidR="006A078F" w:rsidRDefault="006A078F" w:rsidP="006A078F">
      <w:pPr>
        <w:pStyle w:val="pre"/>
        <w:widowControl/>
      </w:pPr>
      <w:r>
        <w:t xml:space="preserve">      N =</w:t>
      </w:r>
      <w:r w:rsidR="00F0075A">
        <w:tab/>
      </w:r>
      <w:r>
        <w:t>3</w:t>
      </w:r>
    </w:p>
    <w:p w14:paraId="2B908855" w14:textId="3A0AE0B5" w:rsidR="00105CB7" w:rsidRDefault="006A078F" w:rsidP="00F76A88">
      <w:pPr>
        <w:pStyle w:val="pre"/>
        <w:widowControl/>
      </w:pPr>
      <w:r>
        <w:t xml:space="preserve">      Owner:</w:t>
      </w:r>
      <w:r w:rsidR="00F0075A">
        <w:tab/>
      </w:r>
      <w:proofErr w:type="spellStart"/>
      <w:r>
        <w:t>SoftDesk</w:t>
      </w:r>
      <w:proofErr w:type="spellEnd"/>
    </w:p>
    <w:p w14:paraId="32DB6476" w14:textId="6D568746" w:rsidR="006A078F" w:rsidRDefault="006A078F" w:rsidP="006A078F">
      <w:r>
        <w:t>This tag may be used to specify the size of raster pixel spacing in the model space units, when the raster space can be embedded in the model space coordinate system without rotation, and cons</w:t>
      </w:r>
      <w:r w:rsidR="00F76A88">
        <w:t>ists of the following 3 values:</w:t>
      </w:r>
    </w:p>
    <w:p w14:paraId="20F6A661" w14:textId="77777777" w:rsidR="00105CB7" w:rsidRDefault="006A078F" w:rsidP="00F76A88">
      <w:pPr>
        <w:pStyle w:val="pre"/>
        <w:widowControl/>
      </w:pPr>
      <w:r>
        <w:t xml:space="preserve">    </w:t>
      </w:r>
      <w:proofErr w:type="spellStart"/>
      <w:r>
        <w:t>ModelPixelScaleTag</w:t>
      </w:r>
      <w:proofErr w:type="spellEnd"/>
      <w:r>
        <w:t xml:space="preserve"> = (</w:t>
      </w:r>
      <w:proofErr w:type="spellStart"/>
      <w:r>
        <w:t>ScaleX</w:t>
      </w:r>
      <w:proofErr w:type="spellEnd"/>
      <w:r>
        <w:t xml:space="preserve">, </w:t>
      </w:r>
      <w:proofErr w:type="spellStart"/>
      <w:r>
        <w:t>ScaleY</w:t>
      </w:r>
      <w:proofErr w:type="spellEnd"/>
      <w:r>
        <w:t xml:space="preserve">, </w:t>
      </w:r>
      <w:proofErr w:type="spellStart"/>
      <w:r>
        <w:t>ScaleZ</w:t>
      </w:r>
      <w:proofErr w:type="spellEnd"/>
      <w:r>
        <w:t>)</w:t>
      </w:r>
    </w:p>
    <w:p w14:paraId="5F7B776F" w14:textId="77777777" w:rsidR="00F0075A" w:rsidRDefault="00F0075A" w:rsidP="00F76A88">
      <w:pPr>
        <w:pStyle w:val="pre"/>
        <w:widowControl/>
      </w:pPr>
    </w:p>
    <w:p w14:paraId="1DD47B40" w14:textId="62CB011D" w:rsidR="006A078F" w:rsidRDefault="006A078F" w:rsidP="006A078F">
      <w:proofErr w:type="gramStart"/>
      <w:r>
        <w:t>where</w:t>
      </w:r>
      <w:proofErr w:type="gramEnd"/>
      <w:r>
        <w:t xml:space="preserve"> </w:t>
      </w:r>
      <w:proofErr w:type="spellStart"/>
      <w:r>
        <w:t>ScaleX</w:t>
      </w:r>
      <w:proofErr w:type="spellEnd"/>
      <w:r>
        <w:t xml:space="preserve"> and </w:t>
      </w:r>
      <w:proofErr w:type="spellStart"/>
      <w:r>
        <w:t>ScaleY</w:t>
      </w:r>
      <w:proofErr w:type="spellEnd"/>
      <w:r>
        <w:t xml:space="preserve"> give the horizontal and vertical spacing of raster pixels. The </w:t>
      </w:r>
      <w:proofErr w:type="spellStart"/>
      <w:r>
        <w:t>ScaleZ</w:t>
      </w:r>
      <w:proofErr w:type="spellEnd"/>
      <w:r>
        <w:t xml:space="preserve"> is primarily used to map the pixel value of a digital elevation model into the correct Z-scale, and so for most other purposes this value should be zero (since most model spaces are 2-D, with Z=0).</w:t>
      </w:r>
    </w:p>
    <w:p w14:paraId="51BE7C49" w14:textId="040F5F3A" w:rsidR="006A078F" w:rsidRDefault="006A078F" w:rsidP="006A078F">
      <w:r>
        <w:t xml:space="preserve">A single </w:t>
      </w:r>
      <w:proofErr w:type="spellStart"/>
      <w:r>
        <w:t>tiepoint</w:t>
      </w:r>
      <w:proofErr w:type="spellEnd"/>
      <w:r>
        <w:t xml:space="preserve"> in the </w:t>
      </w:r>
      <w:proofErr w:type="spellStart"/>
      <w:r>
        <w:t>ModelTiepointTag</w:t>
      </w:r>
      <w:proofErr w:type="spellEnd"/>
      <w:r>
        <w:t xml:space="preserve">, together with this tag, completely determine the relationship between raster and model space; thus they comprise the two </w:t>
      </w:r>
      <w:proofErr w:type="gramStart"/>
      <w:r>
        <w:t>tags which</w:t>
      </w:r>
      <w:proofErr w:type="gramEnd"/>
      <w:r>
        <w:t xml:space="preserve"> Baseline GeoTIFF files most often will use to place a raster image into a "sta</w:t>
      </w:r>
      <w:r w:rsidR="00F76A88">
        <w:t>ndard position" in model space.</w:t>
      </w:r>
    </w:p>
    <w:p w14:paraId="5655FBAE"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xml:space="preserve">, Resolution and Orientation tags of the standard TIFF 6.0 spec. However, simple reversals of orientation between raster and model space (e.g. horizontal or vertical flips) may be indicated by reversal of sign in the corresponding component of the </w:t>
      </w:r>
      <w:proofErr w:type="spellStart"/>
      <w:r>
        <w:t>ModelPixelScaleTag</w:t>
      </w:r>
      <w:proofErr w:type="spellEnd"/>
      <w:r>
        <w:t>. GeoTIFF compliant readers must honor this sign-reversal convention.</w:t>
      </w:r>
    </w:p>
    <w:p w14:paraId="3AD352E2" w14:textId="31599FD8" w:rsidR="00105CB7" w:rsidRDefault="006A078F" w:rsidP="006A078F">
      <w:r>
        <w:t xml:space="preserve">This tag must not be used if the raster image requires rotation or shearing to place it into the standard model space. In such cases the transformation shall be defined with the more general </w:t>
      </w:r>
      <w:proofErr w:type="spellStart"/>
      <w:r>
        <w:t>ModelTransformationTag</w:t>
      </w:r>
      <w:proofErr w:type="spellEnd"/>
      <w:r>
        <w:t xml:space="preserve">, defined below. </w:t>
      </w:r>
    </w:p>
    <w:p w14:paraId="089B2EAD" w14:textId="18882A81" w:rsidR="006A078F" w:rsidRDefault="006A078F" w:rsidP="006A078F">
      <w:pPr>
        <w:pStyle w:val="pre"/>
        <w:widowControl/>
      </w:pPr>
      <w:proofErr w:type="spellStart"/>
      <w:r>
        <w:t>ModelTransformationTag</w:t>
      </w:r>
      <w:proofErr w:type="spellEnd"/>
    </w:p>
    <w:p w14:paraId="445A55A6" w14:textId="41C240F7" w:rsidR="006A078F" w:rsidRDefault="00F0075A" w:rsidP="006A078F">
      <w:pPr>
        <w:pStyle w:val="pre"/>
        <w:widowControl/>
      </w:pPr>
      <w:r>
        <w:t xml:space="preserve">      Tag  =</w:t>
      </w:r>
      <w:r>
        <w:tab/>
      </w:r>
      <w:r w:rsidR="006A078F">
        <w:t xml:space="preserve">34264  (85D8.H) </w:t>
      </w:r>
    </w:p>
    <w:p w14:paraId="5894A0FD" w14:textId="2FBDC599" w:rsidR="006A078F" w:rsidRDefault="006A078F" w:rsidP="006A078F">
      <w:pPr>
        <w:pStyle w:val="pre"/>
        <w:widowControl/>
      </w:pPr>
      <w:r>
        <w:t xml:space="preserve">      Type =</w:t>
      </w:r>
      <w:r w:rsidR="00F0075A">
        <w:tab/>
      </w:r>
      <w:r>
        <w:t xml:space="preserve">DOUBLE    </w:t>
      </w:r>
    </w:p>
    <w:p w14:paraId="58F0E206" w14:textId="55E67220" w:rsidR="006A078F" w:rsidRDefault="006A078F" w:rsidP="006A078F">
      <w:pPr>
        <w:pStyle w:val="pre"/>
        <w:widowControl/>
      </w:pPr>
      <w:r>
        <w:t xml:space="preserve">      N    =</w:t>
      </w:r>
      <w:r w:rsidR="00F0075A">
        <w:tab/>
      </w:r>
      <w:r>
        <w:t>16</w:t>
      </w:r>
    </w:p>
    <w:p w14:paraId="48E04DB8" w14:textId="77777777" w:rsidR="00105CB7" w:rsidRDefault="006A078F" w:rsidP="006A078F">
      <w:pPr>
        <w:pStyle w:val="pre"/>
        <w:widowControl/>
      </w:pPr>
      <w:r>
        <w:t xml:space="preserve">      Owner: JPL Cartographic Applications Group</w:t>
      </w:r>
    </w:p>
    <w:p w14:paraId="4E5B46EF" w14:textId="77777777" w:rsidR="00F0075A" w:rsidRDefault="00F0075A" w:rsidP="006A078F">
      <w:pPr>
        <w:pStyle w:val="pre"/>
        <w:widowControl/>
      </w:pPr>
    </w:p>
    <w:p w14:paraId="3BBCE8CB" w14:textId="77777777" w:rsidR="00105CB7" w:rsidRDefault="006A078F" w:rsidP="006A078F">
      <w:r>
        <w:t>This tag may be used to specify the transformation matrix between the raster space (and its dependent pixel-value space) and the (possibly 3D) model space. If specified, the tag shall have the following organization:</w:t>
      </w:r>
    </w:p>
    <w:p w14:paraId="594C8C59" w14:textId="77777777" w:rsidR="00105CB7" w:rsidRDefault="006A078F" w:rsidP="006A078F">
      <w:pPr>
        <w:pStyle w:val="pre"/>
        <w:widowControl/>
      </w:pPr>
      <w:r>
        <w:t xml:space="preserve">      </w:t>
      </w:r>
      <w:proofErr w:type="spellStart"/>
      <w:r>
        <w:t>ModelTransformationTag</w:t>
      </w:r>
      <w:proofErr w:type="spellEnd"/>
      <w:r>
        <w:t xml:space="preserve"> = (</w:t>
      </w:r>
      <w:proofErr w:type="spellStart"/>
      <w:r>
        <w:t>a</w:t>
      </w:r>
      <w:proofErr w:type="gramStart"/>
      <w:r>
        <w:t>,b,c,d,e</w:t>
      </w:r>
      <w:proofErr w:type="spellEnd"/>
      <w:proofErr w:type="gramEnd"/>
      <w:r>
        <w:t>....</w:t>
      </w:r>
      <w:proofErr w:type="spellStart"/>
      <w:r>
        <w:t>m,n,o,p</w:t>
      </w:r>
      <w:proofErr w:type="spellEnd"/>
      <w:r>
        <w:t>).</w:t>
      </w:r>
    </w:p>
    <w:p w14:paraId="6E434217" w14:textId="77777777" w:rsidR="00105CB7" w:rsidRDefault="006A078F" w:rsidP="006A078F">
      <w:proofErr w:type="gramStart"/>
      <w:r>
        <w:t>where</w:t>
      </w:r>
      <w:proofErr w:type="gramEnd"/>
    </w:p>
    <w:p w14:paraId="43782A7E" w14:textId="68B120C6" w:rsidR="006A078F" w:rsidRDefault="006A078F" w:rsidP="006A078F">
      <w:pPr>
        <w:pStyle w:val="pre"/>
        <w:widowControl/>
      </w:pPr>
      <w:r>
        <w:t xml:space="preserve">        </w:t>
      </w:r>
      <w:proofErr w:type="gramStart"/>
      <w:r>
        <w:t>model</w:t>
      </w:r>
      <w:proofErr w:type="gramEnd"/>
      <w:r>
        <w:t xml:space="preserve">                              image</w:t>
      </w:r>
    </w:p>
    <w:p w14:paraId="7402F571" w14:textId="77777777" w:rsidR="006A078F" w:rsidRDefault="006A078F" w:rsidP="006A078F">
      <w:pPr>
        <w:pStyle w:val="pre"/>
        <w:widowControl/>
      </w:pPr>
      <w:r>
        <w:t xml:space="preserve">        </w:t>
      </w:r>
      <w:proofErr w:type="spellStart"/>
      <w:proofErr w:type="gramStart"/>
      <w:r>
        <w:t>coords</w:t>
      </w:r>
      <w:proofErr w:type="spellEnd"/>
      <w:proofErr w:type="gramEnd"/>
      <w:r>
        <w:t xml:space="preserve"> =          matrix     *     </w:t>
      </w:r>
      <w:proofErr w:type="spellStart"/>
      <w:r>
        <w:t>coords</w:t>
      </w:r>
      <w:proofErr w:type="spellEnd"/>
    </w:p>
    <w:p w14:paraId="308EEFCE" w14:textId="77777777" w:rsidR="006A078F" w:rsidRDefault="006A078F" w:rsidP="006A078F">
      <w:r>
        <w:t xml:space="preserve">        </w:t>
      </w:r>
    </w:p>
    <w:p w14:paraId="76928022" w14:textId="77777777" w:rsidR="006A078F" w:rsidRDefault="006A078F" w:rsidP="006A078F">
      <w:pPr>
        <w:pStyle w:val="pre"/>
        <w:widowControl/>
      </w:pPr>
      <w:r>
        <w:t xml:space="preserve">        |-   -|     |-                 -|  |-   -|</w:t>
      </w:r>
    </w:p>
    <w:p w14:paraId="6D4A916F" w14:textId="77777777" w:rsidR="006A078F" w:rsidRDefault="006A078F" w:rsidP="006A078F">
      <w:pPr>
        <w:pStyle w:val="pre"/>
        <w:widowControl/>
      </w:pPr>
      <w:r>
        <w:t xml:space="preserve">        |  X  |     </w:t>
      </w:r>
      <w:proofErr w:type="gramStart"/>
      <w:r>
        <w:t>|   a</w:t>
      </w:r>
      <w:proofErr w:type="gramEnd"/>
      <w:r>
        <w:t xml:space="preserve">   b   c   d   |  |  I  |</w:t>
      </w:r>
    </w:p>
    <w:p w14:paraId="60BA3D8B" w14:textId="77777777" w:rsidR="006A078F" w:rsidRDefault="006A078F" w:rsidP="006A078F">
      <w:pPr>
        <w:pStyle w:val="pre"/>
        <w:widowControl/>
      </w:pPr>
      <w:r>
        <w:t xml:space="preserve">        |     |     |                   |  |     |</w:t>
      </w:r>
    </w:p>
    <w:p w14:paraId="63D7DED3" w14:textId="77777777" w:rsidR="006A078F" w:rsidRDefault="006A078F" w:rsidP="006A078F">
      <w:pPr>
        <w:pStyle w:val="pre"/>
        <w:widowControl/>
      </w:pPr>
      <w:r>
        <w:t xml:space="preserve">        |  Y  |     </w:t>
      </w:r>
      <w:proofErr w:type="gramStart"/>
      <w:r>
        <w:t>|   e</w:t>
      </w:r>
      <w:proofErr w:type="gramEnd"/>
      <w:r>
        <w:t xml:space="preserve">   f   g   h   |  |  J  |</w:t>
      </w:r>
    </w:p>
    <w:p w14:paraId="6B8C42FB" w14:textId="77777777" w:rsidR="006A078F" w:rsidRDefault="006A078F" w:rsidP="006A078F">
      <w:pPr>
        <w:pStyle w:val="pre"/>
        <w:widowControl/>
      </w:pPr>
      <w:r>
        <w:t xml:space="preserve">        |     |  =  |                   |  |     |</w:t>
      </w:r>
    </w:p>
    <w:p w14:paraId="7EF27A76" w14:textId="77777777" w:rsidR="006A078F" w:rsidRDefault="006A078F" w:rsidP="006A078F">
      <w:pPr>
        <w:pStyle w:val="pre"/>
        <w:widowControl/>
      </w:pPr>
      <w:r>
        <w:t xml:space="preserve">        |  Z  |     </w:t>
      </w:r>
      <w:proofErr w:type="gramStart"/>
      <w:r>
        <w:t xml:space="preserve">|   </w:t>
      </w:r>
      <w:proofErr w:type="spellStart"/>
      <w:r>
        <w:t>i</w:t>
      </w:r>
      <w:proofErr w:type="spellEnd"/>
      <w:proofErr w:type="gramEnd"/>
      <w:r>
        <w:t xml:space="preserve">   j   k   l   |  |  K  |</w:t>
      </w:r>
    </w:p>
    <w:p w14:paraId="3750F4A2" w14:textId="77777777" w:rsidR="006A078F" w:rsidRDefault="006A078F" w:rsidP="006A078F">
      <w:pPr>
        <w:pStyle w:val="pre"/>
        <w:widowControl/>
      </w:pPr>
      <w:r>
        <w:t xml:space="preserve">        |     |     |                   |  |     |</w:t>
      </w:r>
    </w:p>
    <w:p w14:paraId="37C5B6C1" w14:textId="77777777" w:rsidR="006A078F" w:rsidRDefault="006A078F" w:rsidP="006A078F">
      <w:pPr>
        <w:pStyle w:val="pre"/>
        <w:widowControl/>
      </w:pPr>
      <w:r>
        <w:t xml:space="preserve">        |  1  |     </w:t>
      </w:r>
      <w:proofErr w:type="gramStart"/>
      <w:r>
        <w:t>|   m</w:t>
      </w:r>
      <w:proofErr w:type="gramEnd"/>
      <w:r>
        <w:t xml:space="preserve">   n   o   p   |  |  1  |</w:t>
      </w:r>
    </w:p>
    <w:p w14:paraId="56630038" w14:textId="77777777" w:rsidR="00105CB7" w:rsidRDefault="006A078F" w:rsidP="006A078F">
      <w:pPr>
        <w:pStyle w:val="pre"/>
        <w:widowControl/>
      </w:pPr>
      <w:r>
        <w:t xml:space="preserve">        |-   -|     |-                 -|  |-   -|</w:t>
      </w:r>
    </w:p>
    <w:p w14:paraId="73251557" w14:textId="254B575B" w:rsidR="006A078F" w:rsidRDefault="006A078F" w:rsidP="006A078F"/>
    <w:p w14:paraId="05F66904" w14:textId="77777777" w:rsidR="00105CB7" w:rsidRDefault="006A078F" w:rsidP="006A078F">
      <w:r>
        <w:t>By convention, and without loss of generality, the following parameters are currently hard-coded and will always be the same (but must be specified nonetheless):</w:t>
      </w:r>
    </w:p>
    <w:p w14:paraId="570E82DE" w14:textId="77777777" w:rsidR="00105CB7" w:rsidRDefault="006A078F" w:rsidP="006A078F">
      <w:pPr>
        <w:pStyle w:val="pre"/>
        <w:widowControl/>
      </w:pPr>
      <w:r>
        <w:t xml:space="preserve">       </w:t>
      </w:r>
      <w:proofErr w:type="gramStart"/>
      <w:r>
        <w:t>m</w:t>
      </w:r>
      <w:proofErr w:type="gramEnd"/>
      <w:r>
        <w:t xml:space="preserve"> = n = o = 0,  p = 1.</w:t>
      </w:r>
    </w:p>
    <w:p w14:paraId="1EBD2E18" w14:textId="77777777" w:rsidR="00F0075A" w:rsidRDefault="00F0075A" w:rsidP="006A078F">
      <w:pPr>
        <w:pStyle w:val="pre"/>
        <w:widowControl/>
      </w:pPr>
    </w:p>
    <w:p w14:paraId="63CC0CE5" w14:textId="77777777" w:rsidR="00105CB7" w:rsidRDefault="006A078F" w:rsidP="006A078F">
      <w:r>
        <w:t>For Baseline GeoTIFF, the model space is always 2-D, and so the matrix will have the more limited form:</w:t>
      </w:r>
    </w:p>
    <w:p w14:paraId="1A4569B8" w14:textId="62BF667F" w:rsidR="006A078F" w:rsidRDefault="006A078F" w:rsidP="006A078F">
      <w:pPr>
        <w:pStyle w:val="pre"/>
        <w:widowControl/>
      </w:pPr>
      <w:r>
        <w:t xml:space="preserve">        |-   -|     |-                 -|  |-   -|</w:t>
      </w:r>
    </w:p>
    <w:p w14:paraId="73F581B8" w14:textId="77777777" w:rsidR="006A078F" w:rsidRDefault="006A078F" w:rsidP="006A078F">
      <w:pPr>
        <w:pStyle w:val="pre"/>
        <w:widowControl/>
      </w:pPr>
      <w:r>
        <w:t xml:space="preserve">        |  X  |     </w:t>
      </w:r>
      <w:proofErr w:type="gramStart"/>
      <w:r>
        <w:t>|   a</w:t>
      </w:r>
      <w:proofErr w:type="gramEnd"/>
      <w:r>
        <w:t xml:space="preserve">   b   0   d   |  |  I  |</w:t>
      </w:r>
    </w:p>
    <w:p w14:paraId="2C7E73CB" w14:textId="77777777" w:rsidR="006A078F" w:rsidRDefault="006A078F" w:rsidP="006A078F">
      <w:pPr>
        <w:pStyle w:val="pre"/>
        <w:widowControl/>
      </w:pPr>
      <w:r>
        <w:t xml:space="preserve">        |     |     |                   |  |     |</w:t>
      </w:r>
    </w:p>
    <w:p w14:paraId="0A2D07A5" w14:textId="77777777" w:rsidR="006A078F" w:rsidRDefault="006A078F" w:rsidP="006A078F">
      <w:pPr>
        <w:pStyle w:val="pre"/>
        <w:widowControl/>
      </w:pPr>
      <w:r>
        <w:t xml:space="preserve">        |  Y  |     </w:t>
      </w:r>
      <w:proofErr w:type="gramStart"/>
      <w:r>
        <w:t>|   e</w:t>
      </w:r>
      <w:proofErr w:type="gramEnd"/>
      <w:r>
        <w:t xml:space="preserve">   f   0   h   |  |  J  |</w:t>
      </w:r>
    </w:p>
    <w:p w14:paraId="7C8AF0B2" w14:textId="77777777" w:rsidR="006A078F" w:rsidRDefault="006A078F" w:rsidP="006A078F">
      <w:pPr>
        <w:pStyle w:val="pre"/>
        <w:widowControl/>
      </w:pPr>
      <w:r>
        <w:t xml:space="preserve">        |     |  =  |                   |  |     |</w:t>
      </w:r>
    </w:p>
    <w:p w14:paraId="7940DFDC" w14:textId="77777777" w:rsidR="006A078F" w:rsidRDefault="006A078F" w:rsidP="006A078F">
      <w:pPr>
        <w:pStyle w:val="pre"/>
        <w:widowControl/>
      </w:pPr>
      <w:r>
        <w:t xml:space="preserve">        |  Z  |     </w:t>
      </w:r>
      <w:proofErr w:type="gramStart"/>
      <w:r>
        <w:t>|   0</w:t>
      </w:r>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  |  K  |</w:t>
      </w:r>
    </w:p>
    <w:p w14:paraId="48D8FD39" w14:textId="77777777" w:rsidR="006A078F" w:rsidRDefault="006A078F" w:rsidP="006A078F">
      <w:pPr>
        <w:pStyle w:val="pre"/>
        <w:widowControl/>
      </w:pPr>
      <w:r>
        <w:t xml:space="preserve">        |     |     |                   |  |     |</w:t>
      </w:r>
    </w:p>
    <w:p w14:paraId="477748C0" w14:textId="77777777" w:rsidR="006A078F" w:rsidRDefault="006A078F" w:rsidP="006A078F">
      <w:pPr>
        <w:pStyle w:val="pre"/>
        <w:widowControl/>
      </w:pPr>
      <w:r>
        <w:t xml:space="preserve">        |  1  |     </w:t>
      </w:r>
      <w:proofErr w:type="gramStart"/>
      <w:r>
        <w:t>|   0</w:t>
      </w:r>
      <w:proofErr w:type="gramEnd"/>
      <w:r>
        <w:t xml:space="preserve">   </w:t>
      </w:r>
      <w:proofErr w:type="spellStart"/>
      <w:r>
        <w:t>0</w:t>
      </w:r>
      <w:proofErr w:type="spellEnd"/>
      <w:r>
        <w:t xml:space="preserve">   </w:t>
      </w:r>
      <w:proofErr w:type="spellStart"/>
      <w:r>
        <w:t>0</w:t>
      </w:r>
      <w:proofErr w:type="spellEnd"/>
      <w:r>
        <w:t xml:space="preserve">   1   |  |  1  |</w:t>
      </w:r>
    </w:p>
    <w:p w14:paraId="74D133F5" w14:textId="77777777" w:rsidR="00105CB7" w:rsidRDefault="006A078F" w:rsidP="006A078F">
      <w:pPr>
        <w:pStyle w:val="pre"/>
        <w:widowControl/>
      </w:pPr>
      <w:r>
        <w:t xml:space="preserve">        |-   -|     |-                 -|  |-   -|</w:t>
      </w:r>
    </w:p>
    <w:p w14:paraId="1767125C" w14:textId="2617A993" w:rsidR="006A078F" w:rsidRDefault="006A078F" w:rsidP="006A078F">
      <w:r>
        <w:t xml:space="preserve"> </w:t>
      </w:r>
    </w:p>
    <w:p w14:paraId="12258C62" w14:textId="7F02B914" w:rsidR="00105CB7" w:rsidRDefault="006A078F" w:rsidP="006A078F">
      <w:r>
        <w:t>Values "d" and "h" will often be use</w:t>
      </w:r>
      <w:r w:rsidR="00F0075A">
        <w:t xml:space="preserve">d to represent translations in </w:t>
      </w:r>
      <w:r>
        <w:t xml:space="preserve">X and Y, and so will not necessarily be zero. All 16 values should be specified, in all cases. Only the raster-to-model transformation is defined; if the inverse transformation is required </w:t>
      </w:r>
      <w:proofErr w:type="gramStart"/>
      <w:r>
        <w:t>it must be computed by the client</w:t>
      </w:r>
      <w:proofErr w:type="gramEnd"/>
      <w:r>
        <w:t>, to the desired accuracy.</w:t>
      </w:r>
    </w:p>
    <w:p w14:paraId="7471270F" w14:textId="77777777" w:rsidR="00105CB7" w:rsidRDefault="006A078F" w:rsidP="006A078F">
      <w:r>
        <w:t xml:space="preserve">This matrix tag should not be used if the </w:t>
      </w:r>
      <w:proofErr w:type="spellStart"/>
      <w:r>
        <w:t>ModelTiepointTag</w:t>
      </w:r>
      <w:proofErr w:type="spellEnd"/>
      <w:r>
        <w:t xml:space="preserve"> and the </w:t>
      </w:r>
      <w:proofErr w:type="spellStart"/>
      <w:r>
        <w:t>ModelPixelScaleTag</w:t>
      </w:r>
      <w:proofErr w:type="spellEnd"/>
      <w:r>
        <w:t xml:space="preserve"> are already defined. If only a single </w:t>
      </w:r>
      <w:proofErr w:type="spellStart"/>
      <w:r>
        <w:t>tiepoint</w:t>
      </w:r>
      <w:proofErr w:type="spellEnd"/>
      <w:r>
        <w:t xml:space="preserve"> (I</w:t>
      </w:r>
      <w:proofErr w:type="gramStart"/>
      <w:r>
        <w:t>,J,K,X,Y,Z</w:t>
      </w:r>
      <w:proofErr w:type="gramEnd"/>
      <w:r>
        <w:t xml:space="preserve">) is specified, and the </w:t>
      </w:r>
      <w:proofErr w:type="spellStart"/>
      <w:r>
        <w:t>ModelPixelScale</w:t>
      </w:r>
      <w:proofErr w:type="spellEnd"/>
      <w:r>
        <w:t xml:space="preserve"> = (</w:t>
      </w:r>
      <w:proofErr w:type="spellStart"/>
      <w:r>
        <w:t>Sx</w:t>
      </w:r>
      <w:proofErr w:type="spellEnd"/>
      <w:r>
        <w:t xml:space="preserve">, </w:t>
      </w:r>
      <w:proofErr w:type="spellStart"/>
      <w:r>
        <w:t>Sy</w:t>
      </w:r>
      <w:proofErr w:type="spellEnd"/>
      <w:r>
        <w:t xml:space="preserve">, </w:t>
      </w:r>
      <w:proofErr w:type="spellStart"/>
      <w:r>
        <w:t>Sz</w:t>
      </w:r>
      <w:proofErr w:type="spellEnd"/>
      <w:r>
        <w:t>) is specified, then the corresponding transformation matrix may be computed from them as:</w:t>
      </w:r>
    </w:p>
    <w:p w14:paraId="5BF33669" w14:textId="45875914" w:rsidR="006A078F" w:rsidRDefault="006A078F" w:rsidP="006A078F">
      <w:pPr>
        <w:pStyle w:val="pre"/>
        <w:widowControl/>
      </w:pPr>
      <w:r>
        <w:t xml:space="preserve">        |-                         -| </w:t>
      </w:r>
    </w:p>
    <w:p w14:paraId="1C7B33B0" w14:textId="77777777" w:rsidR="006A078F" w:rsidRDefault="006A078F" w:rsidP="006A078F">
      <w:pPr>
        <w:pStyle w:val="pre"/>
        <w:widowControl/>
      </w:pPr>
      <w:r>
        <w:t xml:space="preserve">        |   </w:t>
      </w:r>
      <w:proofErr w:type="spellStart"/>
      <w:r>
        <w:t>Sx</w:t>
      </w:r>
      <w:proofErr w:type="spellEnd"/>
      <w:r>
        <w:t xml:space="preserve">    0.0   </w:t>
      </w:r>
      <w:proofErr w:type="spellStart"/>
      <w:r>
        <w:t>0.0</w:t>
      </w:r>
      <w:proofErr w:type="spellEnd"/>
      <w:r>
        <w:t xml:space="preserve">   </w:t>
      </w:r>
      <w:proofErr w:type="spellStart"/>
      <w:r>
        <w:t>Tx</w:t>
      </w:r>
      <w:proofErr w:type="spellEnd"/>
      <w:r>
        <w:t xml:space="preserve">    | </w:t>
      </w:r>
    </w:p>
    <w:p w14:paraId="3D7A9CBD" w14:textId="77777777" w:rsidR="006A078F" w:rsidRDefault="006A078F" w:rsidP="006A078F">
      <w:pPr>
        <w:pStyle w:val="pre"/>
        <w:widowControl/>
      </w:pPr>
      <w:r>
        <w:t xml:space="preserve">        |                           </w:t>
      </w:r>
      <w:proofErr w:type="gramStart"/>
      <w:r>
        <w:t xml:space="preserve">|      </w:t>
      </w:r>
      <w:proofErr w:type="spellStart"/>
      <w:r>
        <w:t>Tx</w:t>
      </w:r>
      <w:proofErr w:type="spellEnd"/>
      <w:proofErr w:type="gramEnd"/>
      <w:r>
        <w:t xml:space="preserve"> = X - I/</w:t>
      </w:r>
      <w:proofErr w:type="spellStart"/>
      <w:r>
        <w:t>Sx</w:t>
      </w:r>
      <w:proofErr w:type="spellEnd"/>
    </w:p>
    <w:p w14:paraId="23DBC22C" w14:textId="77777777" w:rsidR="006A078F" w:rsidRDefault="006A078F" w:rsidP="006A078F">
      <w:pPr>
        <w:pStyle w:val="pre"/>
        <w:widowControl/>
      </w:pPr>
      <w:r>
        <w:t xml:space="preserve">        |   0.0  -</w:t>
      </w:r>
      <w:proofErr w:type="spellStart"/>
      <w:r>
        <w:t>Sy</w:t>
      </w:r>
      <w:proofErr w:type="spellEnd"/>
      <w:r>
        <w:t xml:space="preserve">    0.0   Ty    </w:t>
      </w:r>
      <w:proofErr w:type="gramStart"/>
      <w:r>
        <w:t>|      Ty</w:t>
      </w:r>
      <w:proofErr w:type="gramEnd"/>
      <w:r>
        <w:t xml:space="preserve"> = Y + J/</w:t>
      </w:r>
      <w:proofErr w:type="spellStart"/>
      <w:r>
        <w:t>Sy</w:t>
      </w:r>
      <w:proofErr w:type="spellEnd"/>
    </w:p>
    <w:p w14:paraId="40B4DEB6" w14:textId="77777777" w:rsidR="006A078F" w:rsidRDefault="006A078F" w:rsidP="006A078F">
      <w:pPr>
        <w:pStyle w:val="pre"/>
        <w:widowControl/>
      </w:pPr>
      <w:r>
        <w:t xml:space="preserve">        |                           </w:t>
      </w:r>
      <w:proofErr w:type="gramStart"/>
      <w:r>
        <w:t xml:space="preserve">|      </w:t>
      </w:r>
      <w:proofErr w:type="spellStart"/>
      <w:r>
        <w:t>Tz</w:t>
      </w:r>
      <w:proofErr w:type="spellEnd"/>
      <w:proofErr w:type="gramEnd"/>
      <w:r>
        <w:t xml:space="preserve"> = Z - K/</w:t>
      </w:r>
      <w:proofErr w:type="spellStart"/>
      <w:r>
        <w:t>Sz</w:t>
      </w:r>
      <w:proofErr w:type="spellEnd"/>
      <w:r>
        <w:t xml:space="preserve">  (if not 0)</w:t>
      </w:r>
    </w:p>
    <w:p w14:paraId="75D0C5F4" w14:textId="77777777" w:rsidR="006A078F" w:rsidRDefault="006A078F" w:rsidP="006A078F">
      <w:pPr>
        <w:pStyle w:val="pre"/>
        <w:widowControl/>
      </w:pPr>
      <w:r>
        <w:t xml:space="preserve">        |   0.0   </w:t>
      </w:r>
      <w:proofErr w:type="spellStart"/>
      <w:r>
        <w:t>0.0</w:t>
      </w:r>
      <w:proofErr w:type="spellEnd"/>
      <w:r>
        <w:t xml:space="preserve">   </w:t>
      </w:r>
      <w:proofErr w:type="spellStart"/>
      <w:r>
        <w:t>Sz</w:t>
      </w:r>
      <w:proofErr w:type="spellEnd"/>
      <w:r>
        <w:t xml:space="preserve">    </w:t>
      </w:r>
      <w:proofErr w:type="spellStart"/>
      <w:r>
        <w:t>Tz</w:t>
      </w:r>
      <w:proofErr w:type="spellEnd"/>
      <w:r>
        <w:t xml:space="preserve">    | </w:t>
      </w:r>
    </w:p>
    <w:p w14:paraId="654719AC" w14:textId="77777777" w:rsidR="006A078F" w:rsidRDefault="006A078F" w:rsidP="006A078F">
      <w:pPr>
        <w:pStyle w:val="pre"/>
        <w:widowControl/>
      </w:pPr>
      <w:r>
        <w:t xml:space="preserve">        |                           | </w:t>
      </w:r>
    </w:p>
    <w:p w14:paraId="73B0DB62" w14:textId="77777777" w:rsidR="006A078F" w:rsidRDefault="006A078F" w:rsidP="006A078F">
      <w:pPr>
        <w:pStyle w:val="pre"/>
        <w:widowControl/>
      </w:pPr>
      <w:r>
        <w:t xml:space="preserve">        |   0.0   </w:t>
      </w:r>
      <w:proofErr w:type="spellStart"/>
      <w:r>
        <w:t>0.0</w:t>
      </w:r>
      <w:proofErr w:type="spellEnd"/>
      <w:r>
        <w:t xml:space="preserve">   </w:t>
      </w:r>
      <w:proofErr w:type="spellStart"/>
      <w:r>
        <w:t>0.0</w:t>
      </w:r>
      <w:proofErr w:type="spellEnd"/>
      <w:r>
        <w:t xml:space="preserve">   1.0   | </w:t>
      </w:r>
    </w:p>
    <w:p w14:paraId="4105CD5A" w14:textId="77777777" w:rsidR="00105CB7" w:rsidRDefault="006A078F" w:rsidP="006A078F">
      <w:pPr>
        <w:pStyle w:val="pre"/>
        <w:widowControl/>
      </w:pPr>
      <w:r>
        <w:t xml:space="preserve">        |-                         -| </w:t>
      </w:r>
    </w:p>
    <w:p w14:paraId="092784F9" w14:textId="33F45FA3" w:rsidR="006A078F" w:rsidRDefault="006A078F" w:rsidP="006A078F">
      <w:proofErr w:type="gramStart"/>
      <w:r>
        <w:t>where</w:t>
      </w:r>
      <w:proofErr w:type="gramEnd"/>
      <w:r>
        <w:t xml:space="preserve"> the -</w:t>
      </w:r>
      <w:proofErr w:type="spellStart"/>
      <w:r>
        <w:t>Sy</w:t>
      </w:r>
      <w:proofErr w:type="spellEnd"/>
      <w:r>
        <w:t xml:space="preserve"> is due the reversal of direction from J increasing- down in raster space to Y increasing-up in model space.</w:t>
      </w:r>
    </w:p>
    <w:p w14:paraId="2418BB0F" w14:textId="77777777" w:rsidR="00105CB7" w:rsidRDefault="006A078F" w:rsidP="006A078F">
      <w:r>
        <w:t xml:space="preserve">Like the </w:t>
      </w:r>
      <w:proofErr w:type="spellStart"/>
      <w:r>
        <w:t>Tiepoint</w:t>
      </w:r>
      <w:proofErr w:type="spellEnd"/>
      <w:r>
        <w:t xml:space="preserve"> tag, this tag information is independent of the </w:t>
      </w:r>
      <w:proofErr w:type="spellStart"/>
      <w:r>
        <w:t>XPosition</w:t>
      </w:r>
      <w:proofErr w:type="spellEnd"/>
      <w:r>
        <w:t xml:space="preserve">, </w:t>
      </w:r>
      <w:proofErr w:type="spellStart"/>
      <w:r>
        <w:t>YPosition</w:t>
      </w:r>
      <w:proofErr w:type="spellEnd"/>
      <w:r>
        <w:t>, and Orientation tags of the standard TIFF 6.0 spec.</w:t>
      </w:r>
    </w:p>
    <w:p w14:paraId="2DF62A8E" w14:textId="16A3C712" w:rsidR="006A078F" w:rsidRDefault="006A078F" w:rsidP="006A078F">
      <w:r>
        <w:t>Note: In Revision 0.2 and earlier, another tag was used for this matrix, which has been renamed as follows:</w:t>
      </w:r>
    </w:p>
    <w:p w14:paraId="57CB54F6" w14:textId="77777777" w:rsidR="006A078F" w:rsidRDefault="006A078F" w:rsidP="006A078F">
      <w:pPr>
        <w:pStyle w:val="pre"/>
        <w:widowControl/>
      </w:pPr>
      <w:proofErr w:type="spellStart"/>
      <w:r>
        <w:t>IntergraphMatrixTag</w:t>
      </w:r>
      <w:proofErr w:type="spellEnd"/>
    </w:p>
    <w:p w14:paraId="2E87573B" w14:textId="77777777" w:rsidR="006A078F" w:rsidRDefault="006A078F" w:rsidP="006A078F">
      <w:pPr>
        <w:pStyle w:val="pre"/>
        <w:widowControl/>
      </w:pPr>
      <w:r>
        <w:t xml:space="preserve">      Tag  </w:t>
      </w:r>
      <w:proofErr w:type="gramStart"/>
      <w:r>
        <w:t>=  33920</w:t>
      </w:r>
      <w:proofErr w:type="gramEnd"/>
      <w:r>
        <w:t xml:space="preserve">  (8480.H) </w:t>
      </w:r>
    </w:p>
    <w:p w14:paraId="192A4190" w14:textId="77777777" w:rsidR="006A078F" w:rsidRDefault="006A078F" w:rsidP="006A078F">
      <w:pPr>
        <w:pStyle w:val="pre"/>
        <w:widowControl/>
      </w:pPr>
      <w:r>
        <w:t xml:space="preserve">      Type </w:t>
      </w:r>
      <w:proofErr w:type="gramStart"/>
      <w:r>
        <w:t>=  DOUBLE</w:t>
      </w:r>
      <w:proofErr w:type="gramEnd"/>
      <w:r>
        <w:t xml:space="preserve">    </w:t>
      </w:r>
    </w:p>
    <w:p w14:paraId="0521DD99" w14:textId="77777777" w:rsidR="006A078F" w:rsidRDefault="006A078F" w:rsidP="006A078F">
      <w:pPr>
        <w:pStyle w:val="pre"/>
        <w:widowControl/>
      </w:pPr>
      <w:r>
        <w:t xml:space="preserve">      N    </w:t>
      </w:r>
      <w:proofErr w:type="gramStart"/>
      <w:r>
        <w:t>=  17</w:t>
      </w:r>
      <w:proofErr w:type="gramEnd"/>
      <w:r>
        <w:t xml:space="preserve"> (Intergraph implementation) or 16 (GeoTIFF 0.2 </w:t>
      </w:r>
      <w:proofErr w:type="spellStart"/>
      <w:r>
        <w:t>impl</w:t>
      </w:r>
      <w:proofErr w:type="spellEnd"/>
      <w:r>
        <w:t>.)</w:t>
      </w:r>
    </w:p>
    <w:p w14:paraId="46BEEA5D" w14:textId="77777777" w:rsidR="00105CB7" w:rsidRDefault="006A078F" w:rsidP="006A078F">
      <w:pPr>
        <w:pStyle w:val="pre"/>
        <w:widowControl/>
      </w:pPr>
      <w:r>
        <w:t xml:space="preserve">      Owner: Intergraph</w:t>
      </w:r>
    </w:p>
    <w:p w14:paraId="14FA6EE3" w14:textId="70DD2AD6" w:rsidR="006A078F" w:rsidRDefault="006A078F" w:rsidP="006A078F">
      <w:r>
        <w:t>This tag conflicts with an internal software implementation at Intergraph, and so its use is no longer encouraged. A GeoTIFF reader should look first for the new tag, and only if it is not found should it check for this older tag. If found, it should only consider it to be contain valid GeoTIFF matrix information if the tag-count is 16; the Intergraph version uses 17 values.</w:t>
      </w:r>
    </w:p>
    <w:p w14:paraId="56002656" w14:textId="3BA536BA" w:rsidR="00105CB7" w:rsidRDefault="006A078F" w:rsidP="0000651E">
      <w:pPr>
        <w:pStyle w:val="AnnexLevel2"/>
      </w:pPr>
      <w:r>
        <w:t>Coordinate Transformation Data Flow</w:t>
      </w:r>
    </w:p>
    <w:p w14:paraId="41643925" w14:textId="77777777" w:rsidR="00105CB7" w:rsidRDefault="006A078F" w:rsidP="006A078F">
      <w:pPr>
        <w:pStyle w:val="pre"/>
        <w:widowControl/>
      </w:pPr>
      <w:r>
        <w:t>The dataflow of the various GeoTIFF parameter datasets is based upon the EPSG/POSC configuration. Here is the text of the description accompanying the EPSG parameter tables:</w:t>
      </w:r>
    </w:p>
    <w:p w14:paraId="79742C05" w14:textId="5ECB896E" w:rsidR="006A078F" w:rsidRDefault="006A078F" w:rsidP="006A078F">
      <w:pPr>
        <w:pStyle w:val="pre"/>
        <w:widowControl/>
      </w:pPr>
      <w:r>
        <w:t>The data files (.CSV) have a hierarchical structure:</w:t>
      </w:r>
    </w:p>
    <w:p w14:paraId="78C9A9E2" w14:textId="77777777" w:rsidR="006A078F" w:rsidRDefault="006A078F" w:rsidP="006A078F">
      <w:pPr>
        <w:pStyle w:val="pre"/>
        <w:widowControl/>
      </w:pPr>
      <w:r>
        <w:t xml:space="preserve"> </w:t>
      </w:r>
    </w:p>
    <w:p w14:paraId="6B873CDC" w14:textId="77777777" w:rsidR="006A078F" w:rsidRDefault="006A078F" w:rsidP="006A078F">
      <w:pPr>
        <w:pStyle w:val="pre"/>
        <w:widowControl/>
      </w:pPr>
      <w:r>
        <w:t xml:space="preserve"> +---------------------------+   +----------------------------+</w:t>
      </w:r>
    </w:p>
    <w:p w14:paraId="3E36A435" w14:textId="77777777" w:rsidR="006A078F" w:rsidRDefault="006A078F" w:rsidP="006A078F">
      <w:pPr>
        <w:pStyle w:val="pre"/>
        <w:widowControl/>
      </w:pPr>
      <w:r>
        <w:t xml:space="preserve"> |           VERTCS          |   </w:t>
      </w:r>
      <w:proofErr w:type="gramStart"/>
      <w:r>
        <w:t>|           PROJCS</w:t>
      </w:r>
      <w:proofErr w:type="gramEnd"/>
      <w:r>
        <w:t xml:space="preserve">           |</w:t>
      </w:r>
    </w:p>
    <w:p w14:paraId="51464877" w14:textId="77777777" w:rsidR="006A078F" w:rsidRDefault="006A078F" w:rsidP="006A078F">
      <w:pPr>
        <w:pStyle w:val="pre"/>
        <w:widowControl/>
      </w:pPr>
      <w:r>
        <w:t xml:space="preserve"> +---------------------------+   +----------------------------+</w:t>
      </w:r>
    </w:p>
    <w:p w14:paraId="1056D473" w14:textId="77777777" w:rsidR="006A078F" w:rsidRDefault="006A078F" w:rsidP="006A078F">
      <w:pPr>
        <w:pStyle w:val="pre"/>
        <w:widowControl/>
      </w:pPr>
      <w:r>
        <w:t xml:space="preserve"> |Vertical Coordinate Systems|   |Projected Coordinate Systems|</w:t>
      </w:r>
    </w:p>
    <w:p w14:paraId="6E2103BC" w14:textId="77777777" w:rsidR="006A078F" w:rsidRDefault="006A078F" w:rsidP="006A078F">
      <w:pPr>
        <w:pStyle w:val="pre"/>
        <w:widowControl/>
      </w:pPr>
      <w:r>
        <w:t xml:space="preserve"> +-------------+-------------+   +------------+---------------+</w:t>
      </w:r>
    </w:p>
    <w:p w14:paraId="039939D6" w14:textId="77777777" w:rsidR="006A078F" w:rsidRDefault="006A078F" w:rsidP="006A078F">
      <w:pPr>
        <w:pStyle w:val="pre"/>
        <w:widowControl/>
      </w:pPr>
      <w:r>
        <w:t xml:space="preserve">               |                              |</w:t>
      </w:r>
    </w:p>
    <w:p w14:paraId="284C8802" w14:textId="77777777" w:rsidR="006A078F" w:rsidRDefault="006A078F" w:rsidP="006A078F">
      <w:pPr>
        <w:pStyle w:val="pre"/>
        <w:widowControl/>
      </w:pPr>
      <w:r>
        <w:t xml:space="preserve">      +--------+                              |</w:t>
      </w:r>
    </w:p>
    <w:p w14:paraId="1B0A7039" w14:textId="77777777" w:rsidR="006A078F" w:rsidRDefault="006A078F" w:rsidP="006A078F">
      <w:pPr>
        <w:pStyle w:val="pre"/>
        <w:widowControl/>
      </w:pPr>
      <w:r>
        <w:t xml:space="preserve">      |                                       |</w:t>
      </w:r>
    </w:p>
    <w:p w14:paraId="7A7FF6B9" w14:textId="77777777" w:rsidR="006A078F" w:rsidRDefault="006A078F" w:rsidP="006A078F">
      <w:pPr>
        <w:pStyle w:val="pre"/>
        <w:widowControl/>
      </w:pPr>
      <w:r>
        <w:t xml:space="preserve">      |            +--------------------------+</w:t>
      </w:r>
    </w:p>
    <w:p w14:paraId="1A290401" w14:textId="77777777" w:rsidR="006A078F" w:rsidRDefault="006A078F" w:rsidP="006A078F">
      <w:pPr>
        <w:pStyle w:val="pre"/>
        <w:widowControl/>
      </w:pPr>
      <w:r>
        <w:t xml:space="preserve">      |            |                          |</w:t>
      </w:r>
    </w:p>
    <w:p w14:paraId="328B6A50" w14:textId="77777777" w:rsidR="006A078F" w:rsidRDefault="006A078F" w:rsidP="006A078F">
      <w:pPr>
        <w:pStyle w:val="pre"/>
        <w:widowControl/>
      </w:pPr>
      <w:r>
        <w:t xml:space="preserve">      |            |            +-------------+---------------+</w:t>
      </w:r>
    </w:p>
    <w:p w14:paraId="297A51A3" w14:textId="77777777" w:rsidR="006A078F" w:rsidRDefault="006A078F" w:rsidP="006A078F">
      <w:pPr>
        <w:pStyle w:val="pre"/>
        <w:widowControl/>
      </w:pPr>
      <w:r>
        <w:t xml:space="preserve">      |            |            </w:t>
      </w:r>
      <w:proofErr w:type="gramStart"/>
      <w:r>
        <w:t>|            GEOGCS</w:t>
      </w:r>
      <w:proofErr w:type="gramEnd"/>
      <w:r>
        <w:t xml:space="preserve">           |</w:t>
      </w:r>
    </w:p>
    <w:p w14:paraId="549A9422" w14:textId="77777777" w:rsidR="006A078F" w:rsidRDefault="006A078F" w:rsidP="006A078F">
      <w:pPr>
        <w:pStyle w:val="pre"/>
        <w:widowControl/>
      </w:pPr>
      <w:r>
        <w:t xml:space="preserve">      |            |            +-----------------------------+</w:t>
      </w:r>
    </w:p>
    <w:p w14:paraId="4931C5DA" w14:textId="77777777" w:rsidR="006A078F" w:rsidRDefault="006A078F" w:rsidP="006A078F">
      <w:pPr>
        <w:pStyle w:val="pre"/>
        <w:widowControl/>
      </w:pPr>
      <w:r>
        <w:t xml:space="preserve">      |            |            |Geographic Coordinate Systems|</w:t>
      </w:r>
    </w:p>
    <w:p w14:paraId="15800C72" w14:textId="77777777" w:rsidR="006A078F" w:rsidRDefault="006A078F" w:rsidP="006A078F">
      <w:pPr>
        <w:pStyle w:val="pre"/>
        <w:widowControl/>
      </w:pPr>
      <w:r>
        <w:t xml:space="preserve">      |            |            |Geocentric Coordinate Systems|</w:t>
      </w:r>
    </w:p>
    <w:p w14:paraId="6C6A397E" w14:textId="77777777" w:rsidR="006A078F" w:rsidRDefault="006A078F" w:rsidP="006A078F">
      <w:pPr>
        <w:pStyle w:val="pre"/>
        <w:widowControl/>
      </w:pPr>
      <w:r>
        <w:t xml:space="preserve">      |            |            +-----------------------------+</w:t>
      </w:r>
    </w:p>
    <w:p w14:paraId="422C8CF0" w14:textId="77777777" w:rsidR="006A078F" w:rsidRDefault="006A078F" w:rsidP="006A078F">
      <w:pPr>
        <w:pStyle w:val="pre"/>
        <w:widowControl/>
      </w:pPr>
      <w:r>
        <w:t xml:space="preserve">      |            |            </w:t>
      </w:r>
      <w:proofErr w:type="gramStart"/>
      <w:r>
        <w:t>|       Geodetic</w:t>
      </w:r>
      <w:proofErr w:type="gramEnd"/>
      <w:r>
        <w:t xml:space="preserve"> Datums       |</w:t>
      </w:r>
    </w:p>
    <w:p w14:paraId="422797E6" w14:textId="77777777" w:rsidR="006A078F" w:rsidRDefault="006A078F" w:rsidP="006A078F">
      <w:pPr>
        <w:pStyle w:val="pre"/>
        <w:widowControl/>
      </w:pPr>
      <w:r>
        <w:t xml:space="preserve">      |            |            +-------------+---------------+</w:t>
      </w:r>
    </w:p>
    <w:p w14:paraId="03FB1BB0" w14:textId="77777777" w:rsidR="006A078F" w:rsidRDefault="006A078F" w:rsidP="006A078F">
      <w:pPr>
        <w:pStyle w:val="pre"/>
        <w:widowControl/>
      </w:pPr>
      <w:r>
        <w:t xml:space="preserve">      |            |                          |</w:t>
      </w:r>
    </w:p>
    <w:p w14:paraId="5361ED34" w14:textId="77777777" w:rsidR="006A078F" w:rsidRDefault="006A078F" w:rsidP="006A078F">
      <w:pPr>
        <w:pStyle w:val="pre"/>
        <w:widowControl/>
      </w:pPr>
      <w:r>
        <w:t xml:space="preserve">      |            |                 +--------+-------+</w:t>
      </w:r>
    </w:p>
    <w:p w14:paraId="6ED5BB8E" w14:textId="77777777" w:rsidR="006A078F" w:rsidRDefault="006A078F" w:rsidP="006A078F">
      <w:pPr>
        <w:pStyle w:val="pre"/>
        <w:widowControl/>
      </w:pPr>
      <w:r>
        <w:t xml:space="preserve">      |            |                 |                |    </w:t>
      </w:r>
    </w:p>
    <w:p w14:paraId="1889245C" w14:textId="77777777" w:rsidR="006A078F" w:rsidRDefault="006A078F" w:rsidP="006A078F">
      <w:pPr>
        <w:pStyle w:val="pre"/>
        <w:widowControl/>
      </w:pPr>
      <w:r>
        <w:t xml:space="preserve">      |     +------+-----+    +------+-----+   +------+-------+</w:t>
      </w:r>
    </w:p>
    <w:p w14:paraId="604494F1" w14:textId="77777777" w:rsidR="006A078F" w:rsidRDefault="006A078F" w:rsidP="006A078F">
      <w:pPr>
        <w:pStyle w:val="pre"/>
        <w:widowControl/>
      </w:pPr>
      <w:r>
        <w:t xml:space="preserve">      |     </w:t>
      </w:r>
      <w:proofErr w:type="gramStart"/>
      <w:r>
        <w:t>|    PROJ</w:t>
      </w:r>
      <w:proofErr w:type="gramEnd"/>
      <w:r>
        <w:t xml:space="preserve">    |    |   ELLIPS   |   |    PMERID    |</w:t>
      </w:r>
    </w:p>
    <w:p w14:paraId="4212D23E" w14:textId="77777777" w:rsidR="006A078F" w:rsidRDefault="006A078F" w:rsidP="006A078F">
      <w:pPr>
        <w:pStyle w:val="pre"/>
        <w:widowControl/>
      </w:pPr>
      <w:r>
        <w:t xml:space="preserve">      |     +------------+    +------------+   +--------------+</w:t>
      </w:r>
    </w:p>
    <w:p w14:paraId="6718758E" w14:textId="77777777" w:rsidR="006A078F" w:rsidRDefault="006A078F" w:rsidP="006A078F">
      <w:pPr>
        <w:pStyle w:val="pre"/>
        <w:widowControl/>
      </w:pPr>
      <w:r>
        <w:t xml:space="preserve">      |     | Projection |    | Ellipsoid  |   |Prime Meridian|</w:t>
      </w:r>
    </w:p>
    <w:p w14:paraId="3062AB0B" w14:textId="77777777" w:rsidR="006A078F" w:rsidRDefault="006A078F" w:rsidP="006A078F">
      <w:pPr>
        <w:pStyle w:val="pre"/>
        <w:widowControl/>
      </w:pPr>
      <w:r>
        <w:t xml:space="preserve">      |     | Parameters |    | Parameters |   </w:t>
      </w:r>
      <w:proofErr w:type="gramStart"/>
      <w:r>
        <w:t>|  Parameters</w:t>
      </w:r>
      <w:proofErr w:type="gramEnd"/>
      <w:r>
        <w:t xml:space="preserve">  |</w:t>
      </w:r>
    </w:p>
    <w:p w14:paraId="54489265" w14:textId="77777777" w:rsidR="006A078F" w:rsidRDefault="006A078F" w:rsidP="006A078F">
      <w:pPr>
        <w:pStyle w:val="pre"/>
        <w:widowControl/>
      </w:pPr>
      <w:r>
        <w:t xml:space="preserve">      |     +------+-----+    +------+-----+   +------+-------+</w:t>
      </w:r>
    </w:p>
    <w:p w14:paraId="7F251EE1" w14:textId="77777777" w:rsidR="006A078F" w:rsidRDefault="006A078F" w:rsidP="006A078F">
      <w:pPr>
        <w:pStyle w:val="pre"/>
        <w:widowControl/>
      </w:pPr>
      <w:r>
        <w:t xml:space="preserve">      |            |                 |                |</w:t>
      </w:r>
    </w:p>
    <w:p w14:paraId="4E1E970C" w14:textId="77777777" w:rsidR="006A078F" w:rsidRDefault="006A078F" w:rsidP="006A078F">
      <w:pPr>
        <w:pStyle w:val="pre"/>
        <w:widowControl/>
      </w:pPr>
      <w:r>
        <w:t xml:space="preserve">      +------------+-----------+-----+----------------+         </w:t>
      </w:r>
    </w:p>
    <w:p w14:paraId="06958433" w14:textId="77777777" w:rsidR="006A078F" w:rsidRDefault="006A078F" w:rsidP="006A078F">
      <w:pPr>
        <w:pStyle w:val="pre"/>
        <w:widowControl/>
      </w:pPr>
      <w:r>
        <w:t xml:space="preserve">                               |                          </w:t>
      </w:r>
    </w:p>
    <w:p w14:paraId="30FD4E07" w14:textId="77777777" w:rsidR="006A078F" w:rsidRDefault="006A078F" w:rsidP="006A078F">
      <w:pPr>
        <w:pStyle w:val="pre"/>
        <w:widowControl/>
      </w:pPr>
      <w:r>
        <w:t xml:space="preserve">                 +-------------+------------+</w:t>
      </w:r>
    </w:p>
    <w:p w14:paraId="00A7308C" w14:textId="77777777" w:rsidR="006A078F" w:rsidRDefault="006A078F" w:rsidP="006A078F">
      <w:pPr>
        <w:pStyle w:val="pre"/>
        <w:widowControl/>
      </w:pPr>
      <w:r>
        <w:t xml:space="preserve">                 |           UNITS          |</w:t>
      </w:r>
    </w:p>
    <w:p w14:paraId="28FE21B5" w14:textId="77777777" w:rsidR="006A078F" w:rsidRDefault="006A078F" w:rsidP="006A078F">
      <w:pPr>
        <w:pStyle w:val="pre"/>
        <w:widowControl/>
      </w:pPr>
      <w:r>
        <w:t xml:space="preserve">                 +--------------------------+</w:t>
      </w:r>
    </w:p>
    <w:p w14:paraId="385FF519" w14:textId="77777777" w:rsidR="006A078F" w:rsidRDefault="006A078F" w:rsidP="006A078F">
      <w:pPr>
        <w:pStyle w:val="pre"/>
        <w:widowControl/>
      </w:pPr>
      <w:r>
        <w:t xml:space="preserve">                 | Linear and Angular Units |</w:t>
      </w:r>
    </w:p>
    <w:p w14:paraId="544A84FA" w14:textId="77777777" w:rsidR="006A078F" w:rsidRDefault="006A078F" w:rsidP="006A078F">
      <w:pPr>
        <w:pStyle w:val="pre"/>
        <w:widowControl/>
      </w:pPr>
      <w:r>
        <w:t xml:space="preserve">                 +--------------------------+</w:t>
      </w:r>
    </w:p>
    <w:p w14:paraId="49DC5884" w14:textId="77777777" w:rsidR="006A078F" w:rsidRDefault="006A078F" w:rsidP="006A078F">
      <w:pPr>
        <w:pStyle w:val="pre"/>
        <w:widowControl/>
      </w:pPr>
      <w:r>
        <w:t xml:space="preserve"> </w:t>
      </w:r>
    </w:p>
    <w:p w14:paraId="253C96CC" w14:textId="77777777" w:rsidR="006A078F" w:rsidRDefault="006A078F" w:rsidP="006A078F">
      <w:pPr>
        <w:pStyle w:val="pre"/>
        <w:widowControl/>
      </w:pPr>
      <w:r>
        <w:t xml:space="preserve"> </w:t>
      </w:r>
    </w:p>
    <w:p w14:paraId="2071D798" w14:textId="77777777" w:rsidR="006A078F" w:rsidRDefault="006A078F" w:rsidP="006A078F">
      <w:pPr>
        <w:pStyle w:val="pre"/>
        <w:widowControl/>
      </w:pPr>
      <w:r>
        <w:t xml:space="preserve"> The parameter listings are "living documents" and will be</w:t>
      </w:r>
    </w:p>
    <w:p w14:paraId="4A68A0A2" w14:textId="77777777" w:rsidR="006A078F" w:rsidRDefault="006A078F" w:rsidP="006A078F">
      <w:pPr>
        <w:pStyle w:val="pre"/>
        <w:widowControl/>
      </w:pPr>
      <w:r>
        <w:t xml:space="preserve"> </w:t>
      </w:r>
      <w:proofErr w:type="gramStart"/>
      <w:r>
        <w:t>updated</w:t>
      </w:r>
      <w:proofErr w:type="gramEnd"/>
      <w:r>
        <w:t xml:space="preserve"> by the EPSG from time to time. Any comment or</w:t>
      </w:r>
    </w:p>
    <w:p w14:paraId="2AE74C75" w14:textId="77777777" w:rsidR="006A078F" w:rsidRDefault="006A078F" w:rsidP="006A078F">
      <w:pPr>
        <w:pStyle w:val="pre"/>
        <w:widowControl/>
      </w:pPr>
      <w:r>
        <w:t xml:space="preserve"> </w:t>
      </w:r>
      <w:proofErr w:type="gramStart"/>
      <w:r>
        <w:t>suggestions</w:t>
      </w:r>
      <w:proofErr w:type="gramEnd"/>
      <w:r>
        <w:t xml:space="preserve"> for improvements should be directed to:</w:t>
      </w:r>
    </w:p>
    <w:p w14:paraId="066CE3AC" w14:textId="77777777" w:rsidR="006A078F" w:rsidRDefault="006A078F" w:rsidP="006A078F">
      <w:pPr>
        <w:pStyle w:val="pre"/>
        <w:widowControl/>
      </w:pPr>
      <w:r>
        <w:t xml:space="preserve"> </w:t>
      </w:r>
    </w:p>
    <w:p w14:paraId="1A66F5AF" w14:textId="77777777" w:rsidR="006A078F" w:rsidRDefault="006A078F" w:rsidP="006A078F">
      <w:pPr>
        <w:pStyle w:val="pre"/>
        <w:widowControl/>
      </w:pPr>
      <w:r>
        <w:t xml:space="preserve">   Jean-Patrick </w:t>
      </w:r>
      <w:proofErr w:type="spellStart"/>
      <w:r>
        <w:t>Girbig</w:t>
      </w:r>
      <w:proofErr w:type="spellEnd"/>
      <w:proofErr w:type="gramStart"/>
      <w:r>
        <w:t>,      or</w:t>
      </w:r>
      <w:proofErr w:type="gramEnd"/>
      <w:r>
        <w:t xml:space="preserve">   Roger Lott,</w:t>
      </w:r>
    </w:p>
    <w:p w14:paraId="7AEBF6E3" w14:textId="77777777" w:rsidR="006A078F" w:rsidRDefault="006A078F" w:rsidP="006A078F">
      <w:pPr>
        <w:pStyle w:val="pre"/>
        <w:widowControl/>
      </w:pPr>
      <w:r>
        <w:t xml:space="preserve">   Manager Cartography</w:t>
      </w:r>
      <w:proofErr w:type="gramStart"/>
      <w:r>
        <w:t>,           Head</w:t>
      </w:r>
      <w:proofErr w:type="gramEnd"/>
      <w:r>
        <w:t xml:space="preserve"> of Survey,</w:t>
      </w:r>
    </w:p>
    <w:p w14:paraId="496B6B22" w14:textId="77777777" w:rsidR="006A078F" w:rsidRDefault="006A078F" w:rsidP="006A078F">
      <w:pPr>
        <w:pStyle w:val="pre"/>
        <w:widowControl/>
      </w:pPr>
      <w:r>
        <w:t xml:space="preserve">   </w:t>
      </w:r>
      <w:proofErr w:type="spellStart"/>
      <w:r>
        <w:t>Petroconsultants</w:t>
      </w:r>
      <w:proofErr w:type="spellEnd"/>
      <w:r>
        <w:t xml:space="preserve"> S.A.</w:t>
      </w:r>
      <w:proofErr w:type="gramStart"/>
      <w:r>
        <w:t>,         BP</w:t>
      </w:r>
      <w:proofErr w:type="gramEnd"/>
      <w:r>
        <w:t xml:space="preserve"> Exploration,</w:t>
      </w:r>
    </w:p>
    <w:p w14:paraId="38F9DD2E" w14:textId="77777777" w:rsidR="006A078F" w:rsidRDefault="006A078F" w:rsidP="006A078F">
      <w:pPr>
        <w:pStyle w:val="pre"/>
        <w:widowControl/>
      </w:pPr>
      <w:r>
        <w:t xml:space="preserve">   PO Box 152</w:t>
      </w:r>
      <w:proofErr w:type="gramStart"/>
      <w:r>
        <w:t>,                    Uxbridge</w:t>
      </w:r>
      <w:proofErr w:type="gramEnd"/>
      <w:r>
        <w:t xml:space="preserve"> One,</w:t>
      </w:r>
    </w:p>
    <w:p w14:paraId="64A701C7" w14:textId="77777777" w:rsidR="006A078F" w:rsidRDefault="006A078F" w:rsidP="006A078F">
      <w:pPr>
        <w:pStyle w:val="pre"/>
        <w:widowControl/>
      </w:pPr>
      <w:r>
        <w:t xml:space="preserve">   24 </w:t>
      </w:r>
      <w:proofErr w:type="spellStart"/>
      <w:r>
        <w:t>Chemin</w:t>
      </w:r>
      <w:proofErr w:type="spellEnd"/>
      <w:r>
        <w:t xml:space="preserve"> de la Marie</w:t>
      </w:r>
      <w:proofErr w:type="gramStart"/>
      <w:r>
        <w:t xml:space="preserve">,         </w:t>
      </w:r>
      <w:proofErr w:type="spellStart"/>
      <w:r>
        <w:t>Harefield</w:t>
      </w:r>
      <w:proofErr w:type="spellEnd"/>
      <w:proofErr w:type="gramEnd"/>
      <w:r>
        <w:t xml:space="preserve"> Road,</w:t>
      </w:r>
    </w:p>
    <w:p w14:paraId="75FC27DA" w14:textId="77777777" w:rsidR="006A078F" w:rsidRDefault="006A078F" w:rsidP="006A078F">
      <w:pPr>
        <w:pStyle w:val="pre"/>
        <w:widowControl/>
      </w:pPr>
      <w:r>
        <w:t xml:space="preserve">   1258 </w:t>
      </w:r>
      <w:proofErr w:type="spellStart"/>
      <w:r>
        <w:t>Perly</w:t>
      </w:r>
      <w:proofErr w:type="spellEnd"/>
      <w:r>
        <w:t>-Geneva</w:t>
      </w:r>
      <w:proofErr w:type="gramStart"/>
      <w:r>
        <w:t>,             Uxbridge</w:t>
      </w:r>
      <w:proofErr w:type="gramEnd"/>
      <w:r>
        <w:t>,</w:t>
      </w:r>
    </w:p>
    <w:p w14:paraId="6591B9FF" w14:textId="77777777" w:rsidR="006A078F" w:rsidRDefault="006A078F" w:rsidP="006A078F">
      <w:pPr>
        <w:pStyle w:val="pre"/>
        <w:widowControl/>
      </w:pPr>
      <w:r>
        <w:t xml:space="preserve">   Switzerland.                   Middlesex UB8 1PD,</w:t>
      </w:r>
    </w:p>
    <w:p w14:paraId="229969BE" w14:textId="77777777" w:rsidR="006A078F" w:rsidRDefault="006A078F" w:rsidP="006A078F">
      <w:pPr>
        <w:pStyle w:val="pre"/>
        <w:widowControl/>
      </w:pPr>
      <w:r>
        <w:t xml:space="preserve">                                  England.</w:t>
      </w:r>
    </w:p>
    <w:p w14:paraId="727A6C65" w14:textId="77777777" w:rsidR="006A078F" w:rsidRDefault="006A078F" w:rsidP="006A078F">
      <w:pPr>
        <w:pStyle w:val="pre"/>
        <w:widowControl/>
      </w:pPr>
      <w:r>
        <w:t xml:space="preserve">                                 </w:t>
      </w:r>
    </w:p>
    <w:p w14:paraId="5D9D5EBE" w14:textId="77777777" w:rsidR="006A078F" w:rsidRDefault="006A078F" w:rsidP="006A078F">
      <w:pPr>
        <w:pStyle w:val="pre"/>
        <w:widowControl/>
      </w:pPr>
      <w:r>
        <w:t xml:space="preserve">                                  Internet:</w:t>
      </w:r>
    </w:p>
    <w:p w14:paraId="79488932" w14:textId="77777777" w:rsidR="006A078F" w:rsidRDefault="006A078F" w:rsidP="006A078F">
      <w:pPr>
        <w:pStyle w:val="pre"/>
        <w:widowControl/>
      </w:pPr>
      <w:r>
        <w:t xml:space="preserve">                                   lottrj@txpcap.hou.xwh.bp.com</w:t>
      </w:r>
    </w:p>
    <w:p w14:paraId="6EC42BC3" w14:textId="77777777" w:rsidR="006A078F" w:rsidRDefault="006A078F" w:rsidP="006A078F">
      <w:pPr>
        <w:pStyle w:val="pre"/>
        <w:widowControl/>
      </w:pPr>
      <w:r>
        <w:t xml:space="preserve"> </w:t>
      </w:r>
    </w:p>
    <w:p w14:paraId="76CFC78E" w14:textId="77777777" w:rsidR="006A078F" w:rsidRDefault="006A078F" w:rsidP="006A078F">
      <w:pPr>
        <w:pStyle w:val="pre"/>
        <w:widowControl/>
      </w:pPr>
      <w:r>
        <w:t xml:space="preserve"> Requests for the inclusion of new data should include supporting </w:t>
      </w:r>
    </w:p>
    <w:p w14:paraId="1C278C32" w14:textId="77777777" w:rsidR="006A078F" w:rsidRDefault="006A078F" w:rsidP="006A078F">
      <w:pPr>
        <w:pStyle w:val="pre"/>
        <w:widowControl/>
      </w:pPr>
      <w:r>
        <w:t xml:space="preserve"> </w:t>
      </w:r>
      <w:proofErr w:type="gramStart"/>
      <w:r>
        <w:t>documentation</w:t>
      </w:r>
      <w:proofErr w:type="gramEnd"/>
      <w:r>
        <w:t xml:space="preserve">.  Requests for changing existing data should include </w:t>
      </w:r>
    </w:p>
    <w:p w14:paraId="343A2C83" w14:textId="77777777" w:rsidR="006A078F" w:rsidRDefault="006A078F" w:rsidP="006A078F">
      <w:pPr>
        <w:pStyle w:val="pre"/>
        <w:widowControl/>
      </w:pPr>
      <w:r>
        <w:t xml:space="preserve"> </w:t>
      </w:r>
      <w:proofErr w:type="gramStart"/>
      <w:r>
        <w:t>reference</w:t>
      </w:r>
      <w:proofErr w:type="gramEnd"/>
      <w:r>
        <w:t xml:space="preserve"> to both the name and code of the item.</w:t>
      </w:r>
    </w:p>
    <w:p w14:paraId="0A8F768E" w14:textId="0F92732C" w:rsidR="00105CB7" w:rsidRDefault="006A078F" w:rsidP="00F0075A">
      <w:pPr>
        <w:pStyle w:val="pre"/>
        <w:widowControl/>
      </w:pPr>
      <w:r>
        <w:t xml:space="preserve"> </w:t>
      </w:r>
    </w:p>
    <w:p w14:paraId="3E6B6381" w14:textId="4F27780A" w:rsidR="00105CB7" w:rsidRDefault="006A078F" w:rsidP="0000651E">
      <w:pPr>
        <w:pStyle w:val="AnnexLevel2"/>
      </w:pPr>
      <w:r>
        <w:t>Cookbook for Defining Transformations</w:t>
      </w:r>
    </w:p>
    <w:p w14:paraId="4C2FBCC5" w14:textId="3CC3CBBA" w:rsidR="006A078F" w:rsidRDefault="006A078F" w:rsidP="006A078F">
      <w:pPr>
        <w:pStyle w:val="pre"/>
        <w:widowControl/>
      </w:pPr>
      <w:r>
        <w:t xml:space="preserve">Here is a 4-step guide to producing a set of Baseline GeoTIFF tags for defining coordinate transformation information of a raster dataset. </w:t>
      </w:r>
    </w:p>
    <w:p w14:paraId="5E699E11" w14:textId="77777777" w:rsidR="006A078F" w:rsidRDefault="006A078F" w:rsidP="006A078F">
      <w:pPr>
        <w:pStyle w:val="pre"/>
        <w:widowControl/>
      </w:pPr>
      <w:r>
        <w:t xml:space="preserve">  </w:t>
      </w:r>
    </w:p>
    <w:p w14:paraId="14E1DD7A" w14:textId="77777777" w:rsidR="006A078F" w:rsidRDefault="006A078F" w:rsidP="006A078F">
      <w:pPr>
        <w:pStyle w:val="pre"/>
        <w:widowControl/>
      </w:pPr>
      <w:r>
        <w:t xml:space="preserve">  Step 1: Establish the Raster Space coordinate system used: </w:t>
      </w:r>
    </w:p>
    <w:p w14:paraId="37FA48FE" w14:textId="77777777" w:rsidR="006A078F" w:rsidRDefault="006A078F" w:rsidP="006A078F">
      <w:pPr>
        <w:pStyle w:val="pre"/>
        <w:widowControl/>
      </w:pPr>
      <w:r>
        <w:t xml:space="preserve">          </w:t>
      </w:r>
      <w:proofErr w:type="spellStart"/>
      <w:r>
        <w:t>RasterPixelIsArea</w:t>
      </w:r>
      <w:proofErr w:type="spellEnd"/>
      <w:r>
        <w:t xml:space="preserve"> or </w:t>
      </w:r>
      <w:proofErr w:type="spellStart"/>
      <w:r>
        <w:t>RasterPixelIsPoint</w:t>
      </w:r>
      <w:proofErr w:type="spellEnd"/>
      <w:r>
        <w:t>.</w:t>
      </w:r>
    </w:p>
    <w:p w14:paraId="17CF108B" w14:textId="77777777" w:rsidR="006A078F" w:rsidRDefault="006A078F" w:rsidP="006A078F">
      <w:pPr>
        <w:pStyle w:val="pre"/>
        <w:widowControl/>
      </w:pPr>
      <w:r>
        <w:t xml:space="preserve">  </w:t>
      </w:r>
    </w:p>
    <w:p w14:paraId="7DBA56EB" w14:textId="77777777" w:rsidR="006A078F" w:rsidRDefault="006A078F" w:rsidP="006A078F">
      <w:pPr>
        <w:pStyle w:val="pre"/>
        <w:widowControl/>
      </w:pPr>
      <w:r>
        <w:t xml:space="preserve">  Step 2: Establish/define the model space Type in which the image is</w:t>
      </w:r>
    </w:p>
    <w:p w14:paraId="70A57EF0" w14:textId="77777777" w:rsidR="006A078F" w:rsidRDefault="006A078F" w:rsidP="006A078F">
      <w:pPr>
        <w:pStyle w:val="pre"/>
        <w:widowControl/>
      </w:pPr>
      <w:r>
        <w:t xml:space="preserve">          </w:t>
      </w:r>
      <w:proofErr w:type="gramStart"/>
      <w:r>
        <w:t>to</w:t>
      </w:r>
      <w:proofErr w:type="gramEnd"/>
      <w:r>
        <w:t xml:space="preserve"> be </w:t>
      </w:r>
      <w:proofErr w:type="spellStart"/>
      <w:r>
        <w:t>georeferenced</w:t>
      </w:r>
      <w:proofErr w:type="spellEnd"/>
      <w:r>
        <w:t xml:space="preserve">. Usually this will be a Projected </w:t>
      </w:r>
    </w:p>
    <w:p w14:paraId="1803A9E9" w14:textId="77777777" w:rsidR="006A078F" w:rsidRDefault="006A078F" w:rsidP="006A078F">
      <w:pPr>
        <w:pStyle w:val="pre"/>
        <w:widowControl/>
      </w:pPr>
      <w:r>
        <w:t xml:space="preserve">          </w:t>
      </w:r>
      <w:proofErr w:type="gramStart"/>
      <w:r>
        <w:t>Coordinate system (PCS).</w:t>
      </w:r>
      <w:proofErr w:type="gramEnd"/>
      <w:r>
        <w:t xml:space="preserve"> If you are geocoding this data</w:t>
      </w:r>
    </w:p>
    <w:p w14:paraId="5F9A18B3" w14:textId="77777777" w:rsidR="006A078F" w:rsidRDefault="006A078F" w:rsidP="006A078F">
      <w:pPr>
        <w:pStyle w:val="pre"/>
        <w:widowControl/>
      </w:pPr>
      <w:r>
        <w:t xml:space="preserve">          </w:t>
      </w:r>
      <w:proofErr w:type="gramStart"/>
      <w:r>
        <w:t>set</w:t>
      </w:r>
      <w:proofErr w:type="gramEnd"/>
      <w:r>
        <w:t>, then the model space is defined to be the corresponding</w:t>
      </w:r>
    </w:p>
    <w:p w14:paraId="35B268B0" w14:textId="77777777" w:rsidR="006A078F" w:rsidRDefault="006A078F" w:rsidP="006A078F">
      <w:pPr>
        <w:pStyle w:val="pre"/>
        <w:widowControl/>
      </w:pPr>
      <w:r>
        <w:t xml:space="preserve">          </w:t>
      </w:r>
      <w:proofErr w:type="gramStart"/>
      <w:r>
        <w:t>geographic</w:t>
      </w:r>
      <w:proofErr w:type="gramEnd"/>
      <w:r>
        <w:t xml:space="preserve">, geocentric or Projected coordinate system (skip </w:t>
      </w:r>
    </w:p>
    <w:p w14:paraId="186703BA" w14:textId="77777777" w:rsidR="006A078F" w:rsidRDefault="006A078F" w:rsidP="006A078F">
      <w:pPr>
        <w:pStyle w:val="pre"/>
        <w:widowControl/>
      </w:pPr>
      <w:r>
        <w:t xml:space="preserve">          </w:t>
      </w:r>
      <w:proofErr w:type="gramStart"/>
      <w:r>
        <w:t>to</w:t>
      </w:r>
      <w:proofErr w:type="gramEnd"/>
      <w:r>
        <w:t xml:space="preserve"> the "Cookbook" section </w:t>
      </w:r>
      <w:r w:rsidRPr="00105CB7">
        <w:rPr>
          <w:highlight w:val="red"/>
        </w:rPr>
        <w:t>2.7.3</w:t>
      </w:r>
      <w:r>
        <w:t xml:space="preserve"> first to do determine this).</w:t>
      </w:r>
    </w:p>
    <w:p w14:paraId="4306BD9A" w14:textId="77777777" w:rsidR="006A078F" w:rsidRDefault="006A078F" w:rsidP="006A078F">
      <w:pPr>
        <w:pStyle w:val="pre"/>
        <w:widowControl/>
      </w:pPr>
      <w:r>
        <w:t xml:space="preserve">          </w:t>
      </w:r>
    </w:p>
    <w:p w14:paraId="74A49E46" w14:textId="77777777" w:rsidR="006A078F" w:rsidRDefault="006A078F" w:rsidP="006A078F">
      <w:pPr>
        <w:pStyle w:val="pre"/>
        <w:widowControl/>
      </w:pPr>
      <w:r>
        <w:t xml:space="preserve">  Step 3: Identify the nature of the transformations needed to tie</w:t>
      </w:r>
    </w:p>
    <w:p w14:paraId="6A58E1C2" w14:textId="77777777" w:rsidR="006A078F" w:rsidRDefault="006A078F" w:rsidP="006A078F">
      <w:pPr>
        <w:pStyle w:val="pre"/>
        <w:widowControl/>
      </w:pPr>
      <w:r>
        <w:t xml:space="preserve">          </w:t>
      </w:r>
      <w:proofErr w:type="gramStart"/>
      <w:r>
        <w:t>the</w:t>
      </w:r>
      <w:proofErr w:type="gramEnd"/>
      <w:r>
        <w:t xml:space="preserve"> raster data down to the model space coordinate system:</w:t>
      </w:r>
    </w:p>
    <w:p w14:paraId="6ED9B2E7" w14:textId="77777777" w:rsidR="006A078F" w:rsidRDefault="006A078F" w:rsidP="006A078F">
      <w:pPr>
        <w:pStyle w:val="pre"/>
        <w:widowControl/>
      </w:pPr>
      <w:r>
        <w:t xml:space="preserve">          </w:t>
      </w:r>
    </w:p>
    <w:p w14:paraId="30B1498C" w14:textId="77777777" w:rsidR="006A078F" w:rsidRDefault="006A078F" w:rsidP="006A078F">
      <w:pPr>
        <w:pStyle w:val="pre"/>
        <w:widowControl/>
      </w:pPr>
      <w:r>
        <w:t xml:space="preserve">     Case 1: The model-location of a raster point (</w:t>
      </w:r>
      <w:proofErr w:type="spellStart"/>
      <w:r>
        <w:t>x</w:t>
      </w:r>
      <w:proofErr w:type="gramStart"/>
      <w:r>
        <w:t>,y</w:t>
      </w:r>
      <w:proofErr w:type="spellEnd"/>
      <w:proofErr w:type="gramEnd"/>
      <w:r>
        <w:t>) is known, but not</w:t>
      </w:r>
    </w:p>
    <w:p w14:paraId="1C5F3CA1" w14:textId="77777777" w:rsidR="006A078F" w:rsidRDefault="006A078F" w:rsidP="006A078F">
      <w:pPr>
        <w:pStyle w:val="pre"/>
        <w:widowControl/>
      </w:pPr>
      <w:r>
        <w:t xml:space="preserve">          </w:t>
      </w:r>
      <w:proofErr w:type="gramStart"/>
      <w:r>
        <w:t>the</w:t>
      </w:r>
      <w:proofErr w:type="gramEnd"/>
      <w:r>
        <w:t xml:space="preserve"> scale or orientations:</w:t>
      </w:r>
    </w:p>
    <w:p w14:paraId="0CA5ABE2" w14:textId="77777777" w:rsidR="006A078F" w:rsidRDefault="006A078F" w:rsidP="006A078F">
      <w:pPr>
        <w:pStyle w:val="pre"/>
        <w:widowControl/>
      </w:pPr>
      <w:r>
        <w:t xml:space="preserve">     </w:t>
      </w:r>
    </w:p>
    <w:p w14:paraId="4ABFA3D7"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34FD456D" w14:textId="77777777" w:rsidR="006A078F" w:rsidRDefault="006A078F" w:rsidP="006A078F">
      <w:pPr>
        <w:pStyle w:val="pre"/>
        <w:widowControl/>
      </w:pPr>
      <w:r>
        <w:t xml:space="preserve">            </w:t>
      </w:r>
      <w:proofErr w:type="gramStart"/>
      <w:r>
        <w:t>of</w:t>
      </w:r>
      <w:proofErr w:type="gramEnd"/>
      <w:r>
        <w:t xml:space="preserve"> the known raster point.</w:t>
      </w:r>
    </w:p>
    <w:p w14:paraId="735D23A9" w14:textId="77777777" w:rsidR="006A078F" w:rsidRDefault="006A078F" w:rsidP="006A078F">
      <w:pPr>
        <w:pStyle w:val="pre"/>
        <w:widowControl/>
      </w:pPr>
      <w:r>
        <w:t xml:space="preserve">     </w:t>
      </w:r>
    </w:p>
    <w:p w14:paraId="572E0C05" w14:textId="77777777" w:rsidR="006A078F" w:rsidRDefault="006A078F" w:rsidP="006A078F">
      <w:pPr>
        <w:pStyle w:val="pre"/>
        <w:widowControl/>
      </w:pPr>
      <w:r>
        <w:t xml:space="preserve">     </w:t>
      </w:r>
    </w:p>
    <w:p w14:paraId="1C8FFEF3" w14:textId="77777777" w:rsidR="006A078F" w:rsidRDefault="006A078F" w:rsidP="006A078F">
      <w:pPr>
        <w:pStyle w:val="pre"/>
        <w:widowControl/>
      </w:pPr>
      <w:r>
        <w:t xml:space="preserve">     Case 2: The </w:t>
      </w:r>
      <w:proofErr w:type="gramStart"/>
      <w:r>
        <w:t>location of three non-collinear raster points are</w:t>
      </w:r>
      <w:proofErr w:type="gramEnd"/>
      <w:r>
        <w:t xml:space="preserve"> known</w:t>
      </w:r>
    </w:p>
    <w:p w14:paraId="5B346FAA" w14:textId="77777777" w:rsidR="006A078F" w:rsidRDefault="006A078F" w:rsidP="006A078F">
      <w:pPr>
        <w:pStyle w:val="pre"/>
        <w:widowControl/>
      </w:pPr>
      <w:r>
        <w:t xml:space="preserve">          </w:t>
      </w:r>
      <w:proofErr w:type="gramStart"/>
      <w:r>
        <w:t>exactly</w:t>
      </w:r>
      <w:proofErr w:type="gramEnd"/>
      <w:r>
        <w:t>, but the linearity of the transformation is not known.</w:t>
      </w:r>
    </w:p>
    <w:p w14:paraId="05ACC03A" w14:textId="77777777" w:rsidR="006A078F" w:rsidRDefault="006A078F" w:rsidP="006A078F">
      <w:pPr>
        <w:pStyle w:val="pre"/>
        <w:widowControl/>
      </w:pPr>
      <w:r>
        <w:t xml:space="preserve">         </w:t>
      </w:r>
    </w:p>
    <w:p w14:paraId="4F572106"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5C9AC69C" w14:textId="77777777" w:rsidR="006A078F" w:rsidRDefault="006A078F" w:rsidP="006A078F">
      <w:pPr>
        <w:pStyle w:val="pre"/>
        <w:widowControl/>
      </w:pPr>
      <w:r>
        <w:t xml:space="preserve">          </w:t>
      </w:r>
      <w:proofErr w:type="gramStart"/>
      <w:r>
        <w:t>of</w:t>
      </w:r>
      <w:proofErr w:type="gramEnd"/>
      <w:r>
        <w:t xml:space="preserve"> all three known raster points. Do not compute or define the </w:t>
      </w:r>
    </w:p>
    <w:p w14:paraId="38C229EF" w14:textId="77777777" w:rsidR="006A078F" w:rsidRDefault="006A078F" w:rsidP="006A078F">
      <w:pPr>
        <w:pStyle w:val="pre"/>
        <w:widowControl/>
      </w:pPr>
      <w:r>
        <w:t xml:space="preserve">          </w:t>
      </w:r>
      <w:proofErr w:type="spellStart"/>
      <w:proofErr w:type="gramStart"/>
      <w:r>
        <w:t>ModelPixelScale</w:t>
      </w:r>
      <w:proofErr w:type="spellEnd"/>
      <w:r>
        <w:t xml:space="preserve"> or </w:t>
      </w:r>
      <w:proofErr w:type="spellStart"/>
      <w:r>
        <w:t>ModelTransformation</w:t>
      </w:r>
      <w:proofErr w:type="spellEnd"/>
      <w:r>
        <w:t xml:space="preserve"> tag.</w:t>
      </w:r>
      <w:proofErr w:type="gramEnd"/>
    </w:p>
    <w:p w14:paraId="0BCF98CF" w14:textId="77777777" w:rsidR="006A078F" w:rsidRDefault="006A078F" w:rsidP="006A078F">
      <w:pPr>
        <w:pStyle w:val="pre"/>
        <w:widowControl/>
      </w:pPr>
      <w:r>
        <w:t xml:space="preserve">         </w:t>
      </w:r>
    </w:p>
    <w:p w14:paraId="3625EEA7" w14:textId="77777777" w:rsidR="006A078F" w:rsidRDefault="006A078F" w:rsidP="006A078F">
      <w:pPr>
        <w:pStyle w:val="pre"/>
        <w:widowControl/>
      </w:pPr>
      <w:r>
        <w:t xml:space="preserve">     Case 3: The position and scale of the data is known exactly, and</w:t>
      </w:r>
    </w:p>
    <w:p w14:paraId="68415202" w14:textId="77777777" w:rsidR="006A078F" w:rsidRDefault="006A078F" w:rsidP="006A078F">
      <w:pPr>
        <w:pStyle w:val="pre"/>
        <w:widowControl/>
      </w:pPr>
      <w:r>
        <w:t xml:space="preserve">          </w:t>
      </w:r>
      <w:proofErr w:type="gramStart"/>
      <w:r>
        <w:t>no</w:t>
      </w:r>
      <w:proofErr w:type="gramEnd"/>
      <w:r>
        <w:t xml:space="preserve"> rotation or shearing is needed to fit into the model space.</w:t>
      </w:r>
    </w:p>
    <w:p w14:paraId="2CF412A9" w14:textId="77777777" w:rsidR="006A078F" w:rsidRDefault="006A078F" w:rsidP="006A078F">
      <w:pPr>
        <w:pStyle w:val="pre"/>
        <w:widowControl/>
      </w:pPr>
      <w:r>
        <w:t xml:space="preserve">          </w:t>
      </w:r>
    </w:p>
    <w:p w14:paraId="2A7CA182" w14:textId="77777777" w:rsidR="006A078F" w:rsidRDefault="006A078F" w:rsidP="006A078F">
      <w:pPr>
        <w:pStyle w:val="pre"/>
        <w:widowControl/>
      </w:pPr>
      <w:r>
        <w:t xml:space="preserve">          Use the </w:t>
      </w:r>
      <w:proofErr w:type="spellStart"/>
      <w:r>
        <w:t>ModelTiepointTag</w:t>
      </w:r>
      <w:proofErr w:type="spellEnd"/>
      <w:r>
        <w:t xml:space="preserve"> to define the (X</w:t>
      </w:r>
      <w:proofErr w:type="gramStart"/>
      <w:r>
        <w:t>,Y,Z</w:t>
      </w:r>
      <w:proofErr w:type="gramEnd"/>
      <w:r>
        <w:t>) coordinates</w:t>
      </w:r>
    </w:p>
    <w:p w14:paraId="0A4CAFFA" w14:textId="77777777" w:rsidR="006A078F" w:rsidRDefault="006A078F" w:rsidP="006A078F">
      <w:pPr>
        <w:pStyle w:val="pre"/>
        <w:widowControl/>
      </w:pPr>
      <w:r>
        <w:t xml:space="preserve">          </w:t>
      </w:r>
      <w:proofErr w:type="gramStart"/>
      <w:r>
        <w:t>of</w:t>
      </w:r>
      <w:proofErr w:type="gramEnd"/>
      <w:r>
        <w:t xml:space="preserve"> the known raster point, and the </w:t>
      </w:r>
      <w:proofErr w:type="spellStart"/>
      <w:r>
        <w:t>ModelPixelScaleTag</w:t>
      </w:r>
      <w:proofErr w:type="spellEnd"/>
      <w:r>
        <w:t xml:space="preserve"> to</w:t>
      </w:r>
    </w:p>
    <w:p w14:paraId="3B07C2B1" w14:textId="77777777" w:rsidR="006A078F" w:rsidRDefault="006A078F" w:rsidP="006A078F">
      <w:pPr>
        <w:pStyle w:val="pre"/>
        <w:widowControl/>
      </w:pPr>
      <w:r>
        <w:t xml:space="preserve">          </w:t>
      </w:r>
      <w:proofErr w:type="gramStart"/>
      <w:r>
        <w:t>specify</w:t>
      </w:r>
      <w:proofErr w:type="gramEnd"/>
      <w:r>
        <w:t xml:space="preserve"> the scale.</w:t>
      </w:r>
    </w:p>
    <w:p w14:paraId="33C4D4F9" w14:textId="77777777" w:rsidR="006A078F" w:rsidRDefault="006A078F" w:rsidP="006A078F">
      <w:pPr>
        <w:pStyle w:val="pre"/>
        <w:widowControl/>
      </w:pPr>
      <w:r>
        <w:t xml:space="preserve">          </w:t>
      </w:r>
    </w:p>
    <w:p w14:paraId="212B11AD" w14:textId="77777777" w:rsidR="006A078F" w:rsidRDefault="006A078F" w:rsidP="006A078F">
      <w:pPr>
        <w:pStyle w:val="pre"/>
        <w:widowControl/>
      </w:pPr>
      <w:r>
        <w:t xml:space="preserve">     Case 4: The raster data requires rotation and/or lateral shearing to</w:t>
      </w:r>
    </w:p>
    <w:p w14:paraId="0C51DCB0" w14:textId="77777777" w:rsidR="006A078F" w:rsidRDefault="006A078F" w:rsidP="006A078F">
      <w:pPr>
        <w:pStyle w:val="pre"/>
        <w:widowControl/>
      </w:pPr>
      <w:r>
        <w:t xml:space="preserve">          </w:t>
      </w:r>
      <w:proofErr w:type="gramStart"/>
      <w:r>
        <w:t>fit</w:t>
      </w:r>
      <w:proofErr w:type="gramEnd"/>
      <w:r>
        <w:t xml:space="preserve"> into the defined model space:</w:t>
      </w:r>
    </w:p>
    <w:p w14:paraId="3B8C0050" w14:textId="77777777" w:rsidR="006A078F" w:rsidRDefault="006A078F" w:rsidP="006A078F">
      <w:pPr>
        <w:pStyle w:val="pre"/>
        <w:widowControl/>
      </w:pPr>
      <w:r>
        <w:t xml:space="preserve">          </w:t>
      </w:r>
    </w:p>
    <w:p w14:paraId="04F4D5A2" w14:textId="77777777" w:rsidR="006A078F" w:rsidRDefault="006A078F" w:rsidP="006A078F">
      <w:pPr>
        <w:pStyle w:val="pre"/>
        <w:widowControl/>
      </w:pPr>
      <w:r>
        <w:t xml:space="preserve">          Use the </w:t>
      </w:r>
      <w:proofErr w:type="spellStart"/>
      <w:r>
        <w:t>ModelTransformation</w:t>
      </w:r>
      <w:proofErr w:type="spellEnd"/>
      <w:r>
        <w:t xml:space="preserve"> matrix to define the transformation.</w:t>
      </w:r>
    </w:p>
    <w:p w14:paraId="3FB44FCA" w14:textId="77777777" w:rsidR="006A078F" w:rsidRDefault="006A078F" w:rsidP="006A078F">
      <w:pPr>
        <w:pStyle w:val="pre"/>
        <w:widowControl/>
      </w:pPr>
      <w:r>
        <w:t xml:space="preserve">          </w:t>
      </w:r>
    </w:p>
    <w:p w14:paraId="0365CB1C" w14:textId="77777777" w:rsidR="006A078F" w:rsidRDefault="006A078F" w:rsidP="006A078F">
      <w:pPr>
        <w:pStyle w:val="pre"/>
        <w:widowControl/>
      </w:pPr>
      <w:r>
        <w:t xml:space="preserve">     Case 5: The raster data cannot be fit into the model space with a</w:t>
      </w:r>
    </w:p>
    <w:p w14:paraId="732D92A9" w14:textId="77777777" w:rsidR="006A078F" w:rsidRDefault="006A078F" w:rsidP="006A078F">
      <w:pPr>
        <w:pStyle w:val="pre"/>
        <w:widowControl/>
      </w:pPr>
      <w:r>
        <w:t xml:space="preserve">          </w:t>
      </w:r>
      <w:proofErr w:type="gramStart"/>
      <w:r>
        <w:t>simple</w:t>
      </w:r>
      <w:proofErr w:type="gramEnd"/>
      <w:r>
        <w:t xml:space="preserve"> affine transformation (rubber-sheeting required).</w:t>
      </w:r>
    </w:p>
    <w:p w14:paraId="36606504" w14:textId="77777777" w:rsidR="006A078F" w:rsidRDefault="006A078F" w:rsidP="006A078F">
      <w:pPr>
        <w:pStyle w:val="pre"/>
        <w:widowControl/>
      </w:pPr>
      <w:r>
        <w:t xml:space="preserve">          </w:t>
      </w:r>
    </w:p>
    <w:p w14:paraId="2B101B9A" w14:textId="77777777" w:rsidR="006A078F" w:rsidRDefault="006A078F" w:rsidP="006A078F">
      <w:pPr>
        <w:pStyle w:val="pre"/>
        <w:widowControl/>
      </w:pPr>
      <w:r>
        <w:t xml:space="preserve">          Use only the </w:t>
      </w:r>
      <w:proofErr w:type="spellStart"/>
      <w:r>
        <w:t>ModelTiepoint</w:t>
      </w:r>
      <w:proofErr w:type="spellEnd"/>
      <w:r>
        <w:t xml:space="preserve"> tag, and specify as many</w:t>
      </w:r>
    </w:p>
    <w:p w14:paraId="23FFB1EC" w14:textId="77777777" w:rsidR="006A078F" w:rsidRDefault="006A078F" w:rsidP="006A078F">
      <w:pPr>
        <w:pStyle w:val="pre"/>
        <w:widowControl/>
      </w:pPr>
      <w:r>
        <w:t xml:space="preserve">          </w:t>
      </w:r>
      <w:proofErr w:type="spellStart"/>
      <w:proofErr w:type="gramStart"/>
      <w:r>
        <w:t>tiepoints</w:t>
      </w:r>
      <w:proofErr w:type="spellEnd"/>
      <w:proofErr w:type="gramEnd"/>
      <w:r>
        <w:t xml:space="preserve"> as your application requires. Note, however, that</w:t>
      </w:r>
    </w:p>
    <w:p w14:paraId="23596F72" w14:textId="77777777" w:rsidR="006A078F" w:rsidRDefault="006A078F" w:rsidP="006A078F">
      <w:pPr>
        <w:pStyle w:val="pre"/>
        <w:widowControl/>
      </w:pPr>
      <w:r>
        <w:t xml:space="preserve">          </w:t>
      </w:r>
      <w:proofErr w:type="gramStart"/>
      <w:r>
        <w:t>this</w:t>
      </w:r>
      <w:proofErr w:type="gramEnd"/>
      <w:r>
        <w:t xml:space="preserve"> is not a Baseline GeoTIFF implementation, and should</w:t>
      </w:r>
    </w:p>
    <w:p w14:paraId="3915318B" w14:textId="77777777" w:rsidR="006A078F" w:rsidRDefault="006A078F" w:rsidP="006A078F">
      <w:pPr>
        <w:pStyle w:val="pre"/>
        <w:widowControl/>
      </w:pPr>
      <w:r>
        <w:t xml:space="preserve">          </w:t>
      </w:r>
      <w:proofErr w:type="gramStart"/>
      <w:r>
        <w:t>not</w:t>
      </w:r>
      <w:proofErr w:type="gramEnd"/>
      <w:r>
        <w:t xml:space="preserve"> be used for interchange; it is recommended that the image be</w:t>
      </w:r>
    </w:p>
    <w:p w14:paraId="7D1A861F" w14:textId="77777777" w:rsidR="006A078F" w:rsidRDefault="006A078F" w:rsidP="006A078F">
      <w:pPr>
        <w:pStyle w:val="pre"/>
        <w:widowControl/>
      </w:pPr>
      <w:r>
        <w:t xml:space="preserve">          </w:t>
      </w:r>
      <w:proofErr w:type="gramStart"/>
      <w:r>
        <w:t>geometrically</w:t>
      </w:r>
      <w:proofErr w:type="gramEnd"/>
      <w:r>
        <w:t xml:space="preserve"> rectified first, and put into a standard projected</w:t>
      </w:r>
    </w:p>
    <w:p w14:paraId="64B534D1" w14:textId="77777777" w:rsidR="00105CB7" w:rsidRDefault="006A078F" w:rsidP="006A078F">
      <w:pPr>
        <w:pStyle w:val="pre"/>
        <w:widowControl/>
      </w:pPr>
      <w:r>
        <w:t xml:space="preserve">          </w:t>
      </w:r>
      <w:proofErr w:type="gramStart"/>
      <w:r>
        <w:t>coordinate</w:t>
      </w:r>
      <w:proofErr w:type="gramEnd"/>
      <w:r>
        <w:t xml:space="preserve"> system.</w:t>
      </w:r>
    </w:p>
    <w:p w14:paraId="33D92379" w14:textId="77777777" w:rsidR="00105CB7" w:rsidRDefault="006A078F" w:rsidP="006A078F">
      <w:pPr>
        <w:pStyle w:val="pre"/>
        <w:widowControl/>
      </w:pPr>
      <w:r>
        <w:t xml:space="preserve">   Step 4: Install the defined tag values in the TIFF file and close it.</w:t>
      </w:r>
    </w:p>
    <w:p w14:paraId="6FC15045" w14:textId="77777777" w:rsidR="0000651E" w:rsidRDefault="0000651E" w:rsidP="006A078F">
      <w:pPr>
        <w:pStyle w:val="pre"/>
        <w:widowControl/>
      </w:pPr>
    </w:p>
    <w:p w14:paraId="2D16AF68" w14:textId="031BE982" w:rsidR="00105CB7" w:rsidRDefault="006A078F" w:rsidP="0000651E">
      <w:pPr>
        <w:pStyle w:val="AnnexLevel1"/>
      </w:pPr>
      <w:bookmarkStart w:id="78" w:name="_Toc279162081"/>
      <w:bookmarkStart w:id="79" w:name="_Toc279222976"/>
      <w:r>
        <w:t>Geocoding Raster Data</w:t>
      </w:r>
      <w:bookmarkEnd w:id="78"/>
      <w:bookmarkEnd w:id="79"/>
    </w:p>
    <w:p w14:paraId="6FEDC7EA" w14:textId="60D9DCEB" w:rsidR="006A078F" w:rsidRDefault="006A078F" w:rsidP="00423A02">
      <w:pPr>
        <w:pStyle w:val="AnnexLevel2"/>
      </w:pPr>
      <w:r>
        <w:t>General Approach</w:t>
      </w:r>
    </w:p>
    <w:p w14:paraId="101B5445" w14:textId="77777777" w:rsidR="006A078F" w:rsidRDefault="006A078F" w:rsidP="006A078F">
      <w:r>
        <w:t xml:space="preserve">A geocoded image is a </w:t>
      </w:r>
      <w:proofErr w:type="spellStart"/>
      <w:r>
        <w:t>georeferenced</w:t>
      </w:r>
      <w:proofErr w:type="spellEnd"/>
      <w:r>
        <w:t xml:space="preserve"> image as described in section </w:t>
      </w:r>
      <w:r w:rsidRPr="00105CB7">
        <w:rPr>
          <w:highlight w:val="red"/>
        </w:rPr>
        <w:t>2.6</w:t>
      </w:r>
      <w:r>
        <w:t>, which also specifies a model space coordinate system (CS) between the model space M (to which the raster space has been tied) and the earth. The relationship can be diagrammed, including the associated TIFF tags, as follows:</w:t>
      </w:r>
    </w:p>
    <w:p w14:paraId="037CA314" w14:textId="77777777" w:rsidR="006A078F" w:rsidRDefault="006A078F" w:rsidP="006A078F">
      <w:pPr>
        <w:pStyle w:val="pre"/>
        <w:widowControl/>
      </w:pPr>
      <w:r>
        <w:t xml:space="preserve">        </w:t>
      </w:r>
      <w:proofErr w:type="spellStart"/>
      <w:r>
        <w:t>ModelPixelScaleTag</w:t>
      </w:r>
      <w:proofErr w:type="spellEnd"/>
      <w:r>
        <w:t xml:space="preserve"> </w:t>
      </w:r>
    </w:p>
    <w:p w14:paraId="5F88D8BB" w14:textId="77777777" w:rsidR="006A078F" w:rsidRDefault="006A078F" w:rsidP="006A078F">
      <w:pPr>
        <w:pStyle w:val="pre"/>
        <w:widowControl/>
      </w:pPr>
      <w:r>
        <w:t xml:space="preserve">        </w:t>
      </w:r>
      <w:proofErr w:type="spellStart"/>
      <w:r>
        <w:t>ModelTiepointTag</w:t>
      </w:r>
      <w:proofErr w:type="spellEnd"/>
      <w:r>
        <w:t xml:space="preserve">                  </w:t>
      </w:r>
      <w:proofErr w:type="spellStart"/>
      <w:r>
        <w:t>GeoKeyDirectoryTag</w:t>
      </w:r>
      <w:proofErr w:type="spellEnd"/>
      <w:r>
        <w:t xml:space="preserve"> CS </w:t>
      </w:r>
    </w:p>
    <w:p w14:paraId="1FEF6D0E" w14:textId="77777777" w:rsidR="006A078F" w:rsidRDefault="006A078F" w:rsidP="006A078F">
      <w:pPr>
        <w:pStyle w:val="pre"/>
        <w:widowControl/>
      </w:pPr>
      <w:r>
        <w:t xml:space="preserve">    R  -------- OR ---------------&gt; M  --------- AND  -----------&gt; Earth</w:t>
      </w:r>
    </w:p>
    <w:p w14:paraId="3F3773E0" w14:textId="77777777" w:rsidR="006A078F" w:rsidRDefault="006A078F" w:rsidP="006A078F">
      <w:pPr>
        <w:pStyle w:val="pre"/>
        <w:widowControl/>
      </w:pPr>
      <w:r>
        <w:t xml:space="preserve">        </w:t>
      </w:r>
      <w:proofErr w:type="spellStart"/>
      <w:r>
        <w:t>ModelTransformationTag</w:t>
      </w:r>
      <w:proofErr w:type="spellEnd"/>
      <w:r>
        <w:t xml:space="preserve">            </w:t>
      </w:r>
      <w:proofErr w:type="spellStart"/>
      <w:r>
        <w:t>GeoDoubleParamsTag</w:t>
      </w:r>
      <w:proofErr w:type="spellEnd"/>
      <w:r>
        <w:t xml:space="preserve">  </w:t>
      </w:r>
    </w:p>
    <w:p w14:paraId="637CA4DD" w14:textId="77777777" w:rsidR="00105CB7" w:rsidRDefault="006A078F" w:rsidP="006A078F">
      <w:pPr>
        <w:pStyle w:val="pre"/>
        <w:widowControl/>
      </w:pPr>
      <w:r>
        <w:t xml:space="preserve">                                          </w:t>
      </w:r>
      <w:proofErr w:type="spellStart"/>
      <w:r>
        <w:t>GeoAsciiParamsTag</w:t>
      </w:r>
      <w:proofErr w:type="spellEnd"/>
      <w:r>
        <w:t xml:space="preserve">  </w:t>
      </w:r>
    </w:p>
    <w:p w14:paraId="4E655830" w14:textId="6023F81F" w:rsidR="00105CB7" w:rsidRDefault="006A078F" w:rsidP="006A078F">
      <w:r>
        <w:t xml:space="preserve">The </w:t>
      </w:r>
      <w:proofErr w:type="gramStart"/>
      <w:r>
        <w:t xml:space="preserve">geocoding coordinate system is defined by the </w:t>
      </w:r>
      <w:proofErr w:type="spellStart"/>
      <w:r>
        <w:t>GeoKeyDirectoryTag</w:t>
      </w:r>
      <w:proofErr w:type="spellEnd"/>
      <w:proofErr w:type="gramEnd"/>
      <w:r>
        <w:t xml:space="preserve">, while the </w:t>
      </w:r>
      <w:proofErr w:type="spellStart"/>
      <w:r>
        <w:t>Georeferencing</w:t>
      </w:r>
      <w:proofErr w:type="spellEnd"/>
      <w:r>
        <w:t xml:space="preserve"> information (T) is defined by the </w:t>
      </w:r>
      <w:proofErr w:type="spellStart"/>
      <w:r>
        <w:t>ModelTiepointTag</w:t>
      </w:r>
      <w:proofErr w:type="spellEnd"/>
      <w:r>
        <w:t xml:space="preserve"> and the </w:t>
      </w:r>
      <w:proofErr w:type="spellStart"/>
      <w:r>
        <w:t>ModelPixelScale</w:t>
      </w:r>
      <w:proofErr w:type="spellEnd"/>
      <w:r>
        <w:t xml:space="preserve">, or </w:t>
      </w:r>
      <w:proofErr w:type="spellStart"/>
      <w:r>
        <w:t>ModelTransformationTag</w:t>
      </w:r>
      <w:proofErr w:type="spellEnd"/>
      <w:r>
        <w:t xml:space="preserve">. Since these two systems are independent of each other, the tags used to store the parameters are separated from each other in the GeoTIFF file </w:t>
      </w:r>
      <w:r w:rsidR="00071FCA">
        <w:t xml:space="preserve">to emphasize the </w:t>
      </w:r>
      <w:proofErr w:type="spellStart"/>
      <w:r w:rsidR="00071FCA">
        <w:t>orthogonality</w:t>
      </w:r>
      <w:proofErr w:type="spellEnd"/>
      <w:r w:rsidR="00071FCA">
        <w:t>.</w:t>
      </w:r>
    </w:p>
    <w:p w14:paraId="20F48877" w14:textId="5EF2B49F" w:rsidR="00071FCA" w:rsidRDefault="00071FCA">
      <w:pPr>
        <w:spacing w:after="0"/>
      </w:pPr>
      <w:r>
        <w:br w:type="page"/>
      </w:r>
    </w:p>
    <w:p w14:paraId="5608179B" w14:textId="77777777" w:rsidR="00071FCA" w:rsidRDefault="00071FCA" w:rsidP="00071FCA">
      <w:pPr>
        <w:pStyle w:val="AnnexLevel0Title"/>
      </w:pPr>
      <w:r>
        <w:t>Examples</w:t>
      </w:r>
    </w:p>
    <w:p w14:paraId="5B873CB8" w14:textId="0892873C" w:rsidR="00071FCA" w:rsidRDefault="00071FCA" w:rsidP="00071FCA">
      <w:r>
        <w:t>E</w:t>
      </w:r>
      <w:r>
        <w:t>xamples of how Geo</w:t>
      </w:r>
      <w:r>
        <w:t xml:space="preserve">TIFF may be implemented at the </w:t>
      </w:r>
      <w:r>
        <w:t xml:space="preserve">Tag and GeoKey level, following the general "Cookbook" approach above. </w:t>
      </w:r>
    </w:p>
    <w:p w14:paraId="40B06552" w14:textId="785AC902" w:rsidR="00071FCA" w:rsidRDefault="00071FCA" w:rsidP="00071FCA">
      <w:pPr>
        <w:pStyle w:val="AnnexLevel1"/>
      </w:pPr>
      <w:bookmarkStart w:id="80" w:name="_Toc279227993"/>
      <w:r>
        <w:t>Common Examples</w:t>
      </w:r>
      <w:bookmarkEnd w:id="80"/>
    </w:p>
    <w:p w14:paraId="7E3EB4B8" w14:textId="630E5F3F" w:rsidR="00071FCA" w:rsidRDefault="00071FCA" w:rsidP="00071FCA">
      <w:pPr>
        <w:pStyle w:val="AnnexLevel2"/>
      </w:pPr>
      <w:bookmarkStart w:id="81" w:name="_Toc279227994"/>
      <w:r>
        <w:t>UTM Projected Aerial Photo</w:t>
      </w:r>
      <w:bookmarkEnd w:id="81"/>
    </w:p>
    <w:p w14:paraId="46A7E9EF" w14:textId="77777777" w:rsidR="00071FCA" w:rsidRDefault="00071FCA" w:rsidP="00071FCA">
      <w:pPr>
        <w:pStyle w:val="pre"/>
        <w:widowControl/>
      </w:pPr>
      <w:r>
        <w:t xml:space="preserve">   </w:t>
      </w:r>
    </w:p>
    <w:p w14:paraId="32C64FAA" w14:textId="77777777" w:rsidR="00071FCA" w:rsidRDefault="00071FCA" w:rsidP="00071FCA">
      <w:r>
        <w:t xml:space="preserve">We have an aerial </w:t>
      </w:r>
      <w:proofErr w:type="gramStart"/>
      <w:r>
        <w:t>photo which</w:t>
      </w:r>
      <w:proofErr w:type="gramEnd"/>
      <w:r>
        <w:t xml:space="preserve"> has been orthorectified and resampled to a UTM grid, zone 60, using WGS84 datum; the coordinates of the upper-left corner of the image is are given in easting/northing, as 350807.4m, 5316081.3m. The scanned map pixel scale is 100 meters/pixels (the actual dpi scanning ratio is irrelevant).</w:t>
      </w:r>
    </w:p>
    <w:p w14:paraId="5E2F9B59" w14:textId="77777777" w:rsidR="00071FCA" w:rsidRDefault="00071FCA" w:rsidP="00071FCA">
      <w:pPr>
        <w:pStyle w:val="pre"/>
        <w:widowControl/>
      </w:pPr>
      <w:r>
        <w:t xml:space="preserve">      </w:t>
      </w:r>
      <w:proofErr w:type="spellStart"/>
      <w:r>
        <w:t>ModelTiepointTag</w:t>
      </w:r>
      <w:proofErr w:type="spellEnd"/>
      <w:r>
        <w:t xml:space="preserve">       = (0, 0, 0</w:t>
      </w:r>
      <w:proofErr w:type="gramStart"/>
      <w:r>
        <w:t>,  350807.4</w:t>
      </w:r>
      <w:proofErr w:type="gramEnd"/>
      <w:r>
        <w:t>, 5316081.3, 0.0)</w:t>
      </w:r>
    </w:p>
    <w:p w14:paraId="636799FE" w14:textId="77777777" w:rsidR="00071FCA" w:rsidRDefault="00071FCA" w:rsidP="00071FCA">
      <w:pPr>
        <w:pStyle w:val="pre"/>
        <w:widowControl/>
      </w:pPr>
      <w:r>
        <w:t xml:space="preserve">      </w:t>
      </w:r>
      <w:proofErr w:type="spellStart"/>
      <w:r>
        <w:t>ModelPixelScaleTag</w:t>
      </w:r>
      <w:proofErr w:type="spellEnd"/>
      <w:r>
        <w:t xml:space="preserve">      = (100.0, 100.0, 0.0)</w:t>
      </w:r>
    </w:p>
    <w:p w14:paraId="188B9E5C" w14:textId="77777777" w:rsidR="00071FCA" w:rsidRDefault="00071FCA" w:rsidP="00071FCA">
      <w:pPr>
        <w:pStyle w:val="pre"/>
        <w:widowControl/>
      </w:pPr>
      <w:r>
        <w:t xml:space="preserve">      </w:t>
      </w:r>
      <w:proofErr w:type="spellStart"/>
      <w:r>
        <w:t>GeoKeyDirectoryTag</w:t>
      </w:r>
      <w:proofErr w:type="spellEnd"/>
      <w:r>
        <w:t>:</w:t>
      </w:r>
    </w:p>
    <w:p w14:paraId="3F46F747"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089400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4C6B03B8"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32660</w:t>
      </w:r>
      <w:proofErr w:type="gramEnd"/>
      <w:r>
        <w:t xml:space="preserve">  (PCS_WGS84_UTM_zone_60N)</w:t>
      </w:r>
    </w:p>
    <w:p w14:paraId="407A913F" w14:textId="77777777" w:rsidR="00071FCA" w:rsidRDefault="00071FCA" w:rsidP="00071FCA">
      <w:pPr>
        <w:pStyle w:val="pre"/>
        <w:widowControl/>
      </w:pPr>
      <w:r>
        <w:t xml:space="preserve">            </w:t>
      </w:r>
      <w:proofErr w:type="spellStart"/>
      <w:r>
        <w:t>PCSCitationGeoKey</w:t>
      </w:r>
      <w:proofErr w:type="spellEnd"/>
      <w:r>
        <w:t xml:space="preserve">        =  "UTM Zone 60 N with WGS84"</w:t>
      </w:r>
    </w:p>
    <w:p w14:paraId="3922EAD7" w14:textId="77777777" w:rsidR="00071FCA" w:rsidRDefault="00071FCA" w:rsidP="00071FCA">
      <w:pPr>
        <w:pStyle w:val="pre"/>
        <w:widowControl/>
      </w:pPr>
      <w:r>
        <w:t xml:space="preserve">            </w:t>
      </w:r>
    </w:p>
    <w:p w14:paraId="0B98027D" w14:textId="77777777" w:rsidR="00071FCA" w:rsidRDefault="00071FCA" w:rsidP="00071FCA">
      <w:pPr>
        <w:pStyle w:val="pre"/>
        <w:widowControl/>
      </w:pPr>
      <w:r>
        <w:t xml:space="preserve">   </w:t>
      </w:r>
    </w:p>
    <w:p w14:paraId="61A43AB8" w14:textId="77777777" w:rsidR="00071FCA" w:rsidRDefault="00071FCA" w:rsidP="00071FCA">
      <w:pPr>
        <w:pStyle w:val="pre"/>
        <w:widowControl/>
      </w:pPr>
      <w:r>
        <w:t xml:space="preserve">   Notes:</w:t>
      </w:r>
    </w:p>
    <w:p w14:paraId="746D7F5B" w14:textId="77777777" w:rsidR="00071FCA" w:rsidRDefault="00071FCA" w:rsidP="00071FCA">
      <w:pPr>
        <w:pStyle w:val="pre"/>
        <w:widowControl/>
      </w:pPr>
    </w:p>
    <w:p w14:paraId="27BBB015" w14:textId="77777777" w:rsidR="00071FCA" w:rsidRDefault="00071FCA" w:rsidP="00071FCA">
      <w:pPr>
        <w:pStyle w:val="pre"/>
        <w:widowControl/>
      </w:pPr>
      <w:r>
        <w:t xml:space="preserve">   1) We did not need to specify the GCS </w:t>
      </w:r>
      <w:proofErr w:type="spellStart"/>
      <w:r>
        <w:t>lat</w:t>
      </w:r>
      <w:proofErr w:type="spellEnd"/>
      <w:r>
        <w:t xml:space="preserve">-long, since the </w:t>
      </w:r>
    </w:p>
    <w:p w14:paraId="665EF05D" w14:textId="77777777" w:rsidR="00071FCA" w:rsidRDefault="00071FCA" w:rsidP="00071FCA">
      <w:pPr>
        <w:pStyle w:val="pre"/>
        <w:widowControl/>
      </w:pPr>
      <w:r>
        <w:t xml:space="preserve">      PCS_WGS84_UTM_zone_60N codes implies particular </w:t>
      </w:r>
    </w:p>
    <w:p w14:paraId="63381EB6" w14:textId="77777777" w:rsidR="00071FCA" w:rsidRDefault="00071FCA" w:rsidP="00071FCA">
      <w:pPr>
        <w:pStyle w:val="pre"/>
        <w:widowControl/>
      </w:pPr>
      <w:r>
        <w:t xml:space="preserve">      </w:t>
      </w:r>
      <w:proofErr w:type="gramStart"/>
      <w:r>
        <w:t>GCS and units already (WGS_84 and meters).</w:t>
      </w:r>
      <w:proofErr w:type="gramEnd"/>
      <w:r>
        <w:t xml:space="preserve"> The citation</w:t>
      </w:r>
    </w:p>
    <w:p w14:paraId="7AFF20C7" w14:textId="77777777" w:rsidR="00071FCA" w:rsidRDefault="00071FCA" w:rsidP="00071FCA">
      <w:pPr>
        <w:pStyle w:val="pre"/>
        <w:widowControl/>
      </w:pPr>
      <w:r>
        <w:t xml:space="preserve">      </w:t>
      </w:r>
      <w:proofErr w:type="gramStart"/>
      <w:r>
        <w:t>was</w:t>
      </w:r>
      <w:proofErr w:type="gramEnd"/>
      <w:r>
        <w:t xml:space="preserve"> added just for documentation.</w:t>
      </w:r>
    </w:p>
    <w:p w14:paraId="28996B61" w14:textId="77777777" w:rsidR="00071FCA" w:rsidRDefault="00071FCA" w:rsidP="00071FCA">
      <w:pPr>
        <w:pStyle w:val="pre"/>
        <w:widowControl/>
      </w:pPr>
      <w:r>
        <w:t xml:space="preserve"> </w:t>
      </w:r>
    </w:p>
    <w:p w14:paraId="20B93019" w14:textId="77777777" w:rsidR="00071FCA" w:rsidRDefault="00071FCA" w:rsidP="00071FCA">
      <w:pPr>
        <w:pStyle w:val="pre"/>
        <w:widowControl/>
      </w:pPr>
      <w:r>
        <w:t xml:space="preserve">   </w:t>
      </w:r>
      <w:proofErr w:type="gramStart"/>
      <w:r>
        <w:t>2)  The</w:t>
      </w:r>
      <w:proofErr w:type="gramEnd"/>
      <w:r>
        <w:t xml:space="preserve"> "</w:t>
      </w:r>
      <w:proofErr w:type="spellStart"/>
      <w:r>
        <w:t>GeoKeyDirectoryTag</w:t>
      </w:r>
      <w:proofErr w:type="spellEnd"/>
      <w:r>
        <w:t xml:space="preserve">" is expressed using the "GeoKey" </w:t>
      </w:r>
    </w:p>
    <w:p w14:paraId="7B76E9F9" w14:textId="77777777" w:rsidR="00071FCA" w:rsidRDefault="00071FCA" w:rsidP="00071FCA">
      <w:pPr>
        <w:pStyle w:val="pre"/>
        <w:widowControl/>
      </w:pPr>
      <w:r>
        <w:t xml:space="preserve">   </w:t>
      </w:r>
      <w:proofErr w:type="gramStart"/>
      <w:r>
        <w:t>structure</w:t>
      </w:r>
      <w:proofErr w:type="gramEnd"/>
      <w:r>
        <w:t xml:space="preserve"> defined above. At the TIFF level the tags look like</w:t>
      </w:r>
    </w:p>
    <w:p w14:paraId="1BFAECD2" w14:textId="77777777" w:rsidR="00071FCA" w:rsidRDefault="00071FCA" w:rsidP="00071FCA">
      <w:pPr>
        <w:pStyle w:val="pre"/>
        <w:widowControl/>
      </w:pPr>
      <w:r>
        <w:t xml:space="preserve">   </w:t>
      </w:r>
      <w:proofErr w:type="gramStart"/>
      <w:r>
        <w:t>this</w:t>
      </w:r>
      <w:proofErr w:type="gramEnd"/>
      <w:r>
        <w:t>:</w:t>
      </w:r>
    </w:p>
    <w:p w14:paraId="045BF568" w14:textId="77777777" w:rsidR="00071FCA" w:rsidRDefault="00071FCA" w:rsidP="00071FCA">
      <w:pPr>
        <w:pStyle w:val="pre"/>
        <w:widowControl/>
      </w:pPr>
    </w:p>
    <w:p w14:paraId="56E24456" w14:textId="77777777" w:rsidR="00071FCA" w:rsidRDefault="00071FCA" w:rsidP="00071FCA">
      <w:pPr>
        <w:pStyle w:val="pre"/>
        <w:widowControl/>
      </w:pPr>
      <w:r>
        <w:t xml:space="preserve">      </w:t>
      </w:r>
      <w:proofErr w:type="spellStart"/>
      <w:r>
        <w:t>GeoKeyDirectoryTag</w:t>
      </w:r>
      <w:proofErr w:type="spellEnd"/>
      <w:r>
        <w:t>=</w:t>
      </w:r>
      <w:proofErr w:type="gramStart"/>
      <w:r>
        <w:t>(  1</w:t>
      </w:r>
      <w:proofErr w:type="gramEnd"/>
      <w:r>
        <w:t>,     0,     2,       4,</w:t>
      </w:r>
    </w:p>
    <w:p w14:paraId="416481DE" w14:textId="77777777" w:rsidR="00071FCA" w:rsidRDefault="00071FCA" w:rsidP="00071FCA">
      <w:pPr>
        <w:pStyle w:val="pre"/>
        <w:widowControl/>
      </w:pPr>
      <w:r>
        <w:t xml:space="preserve">                         1024</w:t>
      </w:r>
      <w:proofErr w:type="gramStart"/>
      <w:r>
        <w:t>,     0</w:t>
      </w:r>
      <w:proofErr w:type="gramEnd"/>
      <w:r>
        <w:t>,     1,       1,</w:t>
      </w:r>
    </w:p>
    <w:p w14:paraId="47D6E755" w14:textId="77777777" w:rsidR="00071FCA" w:rsidRDefault="00071FCA" w:rsidP="00071FCA">
      <w:pPr>
        <w:pStyle w:val="pre"/>
        <w:widowControl/>
      </w:pPr>
      <w:r>
        <w:t xml:space="preserve">                         1025</w:t>
      </w:r>
      <w:proofErr w:type="gramStart"/>
      <w:r>
        <w:t>,     0</w:t>
      </w:r>
      <w:proofErr w:type="gramEnd"/>
      <w:r>
        <w:t>,     1,       1,</w:t>
      </w:r>
    </w:p>
    <w:p w14:paraId="1A757EE0" w14:textId="77777777" w:rsidR="00071FCA" w:rsidRDefault="00071FCA" w:rsidP="00071FCA">
      <w:pPr>
        <w:pStyle w:val="pre"/>
        <w:widowControl/>
      </w:pPr>
      <w:r>
        <w:t xml:space="preserve">                         3072</w:t>
      </w:r>
      <w:proofErr w:type="gramStart"/>
      <w:r>
        <w:t>,     0</w:t>
      </w:r>
      <w:proofErr w:type="gramEnd"/>
      <w:r>
        <w:t>,     1,       32660,</w:t>
      </w:r>
    </w:p>
    <w:p w14:paraId="2891066F" w14:textId="77777777" w:rsidR="00071FCA" w:rsidRDefault="00071FCA" w:rsidP="00071FCA">
      <w:pPr>
        <w:pStyle w:val="pre"/>
        <w:widowControl/>
      </w:pPr>
      <w:r>
        <w:t xml:space="preserve">                         3073, 34737</w:t>
      </w:r>
      <w:proofErr w:type="gramStart"/>
      <w:r>
        <w:t>,    25</w:t>
      </w:r>
      <w:proofErr w:type="gramEnd"/>
      <w:r>
        <w:t xml:space="preserve">,       0 ) </w:t>
      </w:r>
    </w:p>
    <w:p w14:paraId="5EB0867F" w14:textId="77777777" w:rsidR="00071FCA" w:rsidRDefault="00071FCA" w:rsidP="00071FCA">
      <w:pPr>
        <w:pStyle w:val="pre"/>
        <w:widowControl/>
      </w:pPr>
      <w:r>
        <w:t xml:space="preserve">      </w:t>
      </w:r>
      <w:proofErr w:type="spellStart"/>
      <w:proofErr w:type="gramStart"/>
      <w:r>
        <w:t>GeoAsciiParamsTag</w:t>
      </w:r>
      <w:proofErr w:type="spellEnd"/>
      <w:r>
        <w:t>(</w:t>
      </w:r>
      <w:proofErr w:type="gramEnd"/>
      <w:r>
        <w:t>34737)=("UTM Zone 60 N with WGS84|")</w:t>
      </w:r>
    </w:p>
    <w:p w14:paraId="35249C7D" w14:textId="77777777" w:rsidR="00071FCA" w:rsidRDefault="00071FCA" w:rsidP="00071FCA">
      <w:pPr>
        <w:pStyle w:val="pre"/>
        <w:widowControl/>
      </w:pPr>
      <w:r>
        <w:t xml:space="preserve">      </w:t>
      </w:r>
    </w:p>
    <w:p w14:paraId="589445E5" w14:textId="77777777" w:rsidR="00071FCA" w:rsidRDefault="00071FCA" w:rsidP="00071FCA">
      <w:pPr>
        <w:pStyle w:val="pre"/>
        <w:widowControl/>
      </w:pPr>
      <w:r>
        <w:t xml:space="preserve">   For the rest of these examples we will only show the GeoKey-level</w:t>
      </w:r>
    </w:p>
    <w:p w14:paraId="4B4A3DE7" w14:textId="77777777" w:rsidR="00071FCA" w:rsidRDefault="00071FCA" w:rsidP="00071FCA">
      <w:pPr>
        <w:pStyle w:val="pre"/>
        <w:widowControl/>
      </w:pPr>
      <w:r>
        <w:t xml:space="preserve">   </w:t>
      </w:r>
      <w:proofErr w:type="gramStart"/>
      <w:r>
        <w:t>dump</w:t>
      </w:r>
      <w:proofErr w:type="gramEnd"/>
      <w:r>
        <w:t>, with the understanding that the actual TIFF-level tag</w:t>
      </w:r>
    </w:p>
    <w:p w14:paraId="7A35AD57" w14:textId="77777777" w:rsidR="00071FCA" w:rsidRDefault="00071FCA" w:rsidP="00071FCA">
      <w:pPr>
        <w:pStyle w:val="pre"/>
        <w:widowControl/>
      </w:pPr>
      <w:r>
        <w:t xml:space="preserve">   </w:t>
      </w:r>
      <w:proofErr w:type="gramStart"/>
      <w:r>
        <w:t>representation</w:t>
      </w:r>
      <w:proofErr w:type="gramEnd"/>
      <w:r>
        <w:t xml:space="preserve"> can be determined from the documentation.</w:t>
      </w:r>
    </w:p>
    <w:p w14:paraId="7847EE6B" w14:textId="77777777" w:rsidR="00071FCA" w:rsidRDefault="00071FCA" w:rsidP="00071FCA">
      <w:pPr>
        <w:pStyle w:val="pre"/>
        <w:widowControl/>
      </w:pPr>
    </w:p>
    <w:p w14:paraId="60EA130E" w14:textId="12C9C43F" w:rsidR="00071FCA" w:rsidRDefault="00071FCA" w:rsidP="00071FCA">
      <w:pPr>
        <w:pStyle w:val="AnnexLevel2"/>
      </w:pPr>
      <w:bookmarkStart w:id="82" w:name="_Toc279227995"/>
      <w:r>
        <w:t>Standard State Plane</w:t>
      </w:r>
      <w:bookmarkEnd w:id="82"/>
      <w:r>
        <w:t xml:space="preserve"> </w:t>
      </w:r>
    </w:p>
    <w:p w14:paraId="0EE9DDF9" w14:textId="77777777" w:rsidR="00071FCA" w:rsidRDefault="00071FCA" w:rsidP="00071FCA">
      <w:r>
        <w:t>We have a USGS State Plane Map of Texas, Central Zone, using NAD83, correctly oriented. The map resolution is 1000 meters/pixel, at origin. There is a grid intersection line in the image at pixel location (50,100), and corresponds to the projected coordinate system easting/northing of (949465.0, 3070309.1).</w:t>
      </w:r>
    </w:p>
    <w:p w14:paraId="3CF563C9" w14:textId="77777777" w:rsidR="00071FCA" w:rsidRDefault="00071FCA" w:rsidP="00071FCA">
      <w:pPr>
        <w:pStyle w:val="pre"/>
        <w:widowControl/>
      </w:pPr>
      <w:r>
        <w:t xml:space="preserve">      </w:t>
      </w:r>
    </w:p>
    <w:p w14:paraId="2D01F70E" w14:textId="77777777" w:rsidR="00071FCA" w:rsidRDefault="00071FCA" w:rsidP="00071FCA">
      <w:pPr>
        <w:pStyle w:val="pre"/>
        <w:widowControl/>
      </w:pPr>
      <w:r>
        <w:t xml:space="preserve">      </w:t>
      </w:r>
      <w:proofErr w:type="spellStart"/>
      <w:r>
        <w:t>ModelTiepointTag</w:t>
      </w:r>
      <w:proofErr w:type="spellEnd"/>
      <w:r>
        <w:t xml:space="preserve">           = </w:t>
      </w:r>
      <w:proofErr w:type="gramStart"/>
      <w:r>
        <w:t>(  50</w:t>
      </w:r>
      <w:proofErr w:type="gramEnd"/>
      <w:r>
        <w:t xml:space="preserve">,  100, 0, 949465.0, 3070309.1, 0)   </w:t>
      </w:r>
    </w:p>
    <w:p w14:paraId="3F6F902E" w14:textId="77777777" w:rsidR="00071FCA" w:rsidRDefault="00071FCA" w:rsidP="00071FCA">
      <w:pPr>
        <w:pStyle w:val="pre"/>
        <w:widowControl/>
      </w:pPr>
      <w:r>
        <w:t xml:space="preserve">      </w:t>
      </w:r>
      <w:proofErr w:type="spellStart"/>
      <w:r>
        <w:t>ModelPixelScaleTag</w:t>
      </w:r>
      <w:proofErr w:type="spellEnd"/>
      <w:r>
        <w:t xml:space="preserve">         = (1000, 1000, 0)</w:t>
      </w:r>
    </w:p>
    <w:p w14:paraId="35FB021D" w14:textId="77777777" w:rsidR="00071FCA" w:rsidRDefault="00071FCA" w:rsidP="00071FCA">
      <w:pPr>
        <w:pStyle w:val="pre"/>
        <w:widowControl/>
      </w:pPr>
      <w:r>
        <w:t xml:space="preserve">      </w:t>
      </w:r>
      <w:proofErr w:type="spellStart"/>
      <w:r>
        <w:t>GeoKeyDirectoryTag</w:t>
      </w:r>
      <w:proofErr w:type="spellEnd"/>
      <w:r>
        <w:t>:</w:t>
      </w:r>
    </w:p>
    <w:p w14:paraId="798CDE5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2C3B68B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2DAAC4" w14:textId="77777777" w:rsidR="00071FCA" w:rsidRDefault="00071FCA" w:rsidP="00071FCA">
      <w:pPr>
        <w:pStyle w:val="pre"/>
        <w:widowControl/>
      </w:pPr>
      <w:r>
        <w:t xml:space="preserve">            </w:t>
      </w:r>
      <w:proofErr w:type="spellStart"/>
      <w:r>
        <w:t>ProjectedCSTypeGeoKey</w:t>
      </w:r>
      <w:proofErr w:type="spellEnd"/>
      <w:r>
        <w:t xml:space="preserve">        = 32139 (PCS_NAD83_Texas_Central)</w:t>
      </w:r>
    </w:p>
    <w:p w14:paraId="38FD236E" w14:textId="77777777" w:rsidR="00071FCA" w:rsidRDefault="00071FCA" w:rsidP="00071FCA">
      <w:pPr>
        <w:pStyle w:val="pre"/>
        <w:widowControl/>
      </w:pPr>
    </w:p>
    <w:p w14:paraId="6245011C" w14:textId="77777777" w:rsidR="00071FCA" w:rsidRDefault="00071FCA" w:rsidP="00071FCA">
      <w:pPr>
        <w:pStyle w:val="pre"/>
        <w:widowControl/>
      </w:pPr>
      <w:r>
        <w:t xml:space="preserve">    Notice that in this case, since the PCS is a standard code, we</w:t>
      </w:r>
    </w:p>
    <w:p w14:paraId="0C487A53" w14:textId="77777777" w:rsidR="00071FCA" w:rsidRDefault="00071FCA" w:rsidP="00071FCA">
      <w:pPr>
        <w:pStyle w:val="pre"/>
        <w:widowControl/>
      </w:pPr>
      <w:r>
        <w:t xml:space="preserve">    </w:t>
      </w:r>
      <w:proofErr w:type="gramStart"/>
      <w:r>
        <w:t>do</w:t>
      </w:r>
      <w:proofErr w:type="gramEnd"/>
      <w:r>
        <w:t xml:space="preserve"> not need to define the GCS, datum, </w:t>
      </w:r>
      <w:proofErr w:type="spellStart"/>
      <w:r>
        <w:t>etc</w:t>
      </w:r>
      <w:proofErr w:type="spellEnd"/>
      <w:r>
        <w:t>, since those are implied</w:t>
      </w:r>
    </w:p>
    <w:p w14:paraId="53896BE3" w14:textId="77777777" w:rsidR="00071FCA" w:rsidRDefault="00071FCA" w:rsidP="00071FCA">
      <w:pPr>
        <w:pStyle w:val="pre"/>
        <w:widowControl/>
      </w:pPr>
      <w:r>
        <w:t xml:space="preserve">    </w:t>
      </w:r>
      <w:proofErr w:type="gramStart"/>
      <w:r>
        <w:t>by</w:t>
      </w:r>
      <w:proofErr w:type="gramEnd"/>
      <w:r>
        <w:t xml:space="preserve"> the PCS code. Also, since this is NAD83, meters are used rather</w:t>
      </w:r>
    </w:p>
    <w:p w14:paraId="50F6FF7F" w14:textId="2F9C6270" w:rsidR="00071FCA" w:rsidRDefault="00071FCA" w:rsidP="00071FCA">
      <w:pPr>
        <w:pStyle w:val="pre"/>
        <w:widowControl/>
      </w:pPr>
      <w:r>
        <w:t xml:space="preserve">    </w:t>
      </w:r>
      <w:proofErr w:type="gramStart"/>
      <w:r>
        <w:t>than</w:t>
      </w:r>
      <w:proofErr w:type="gramEnd"/>
      <w:r>
        <w:t xml:space="preserve"> US Survey feet (as in NAD 27).</w:t>
      </w:r>
    </w:p>
    <w:p w14:paraId="0027463B" w14:textId="0F2C489A" w:rsidR="00071FCA" w:rsidRDefault="00071FCA" w:rsidP="00071FCA">
      <w:pPr>
        <w:pStyle w:val="AnnexLevel2"/>
      </w:pPr>
      <w:bookmarkStart w:id="83" w:name="_Toc279227996"/>
      <w:r>
        <w:t>Lambert Conformal Conic Aeronautical Chart</w:t>
      </w:r>
      <w:bookmarkEnd w:id="83"/>
    </w:p>
    <w:p w14:paraId="7DBDFE00" w14:textId="77777777" w:rsidR="00071FCA" w:rsidRDefault="00071FCA" w:rsidP="00071FCA">
      <w:r>
        <w:t>We have a 500 x 500 scanned aeronautical chart of Seattle, WA, using Lambert Conformal Conic projection, correctly oriented. The central meridian is at 120 degrees west. The map resolution is 1000 meters/pixel, at origin, and uses NAD27 datum. The standard parallels of the projection are at 41d20m N and 48d40m N. The latitude of the origin is at 45 degrees North, and occurs in the image at the raster coordinates (80,100). The origin is given a false easting and northing of 200000m, 1500000m.</w:t>
      </w:r>
    </w:p>
    <w:p w14:paraId="7CC64B85" w14:textId="77777777" w:rsidR="00071FCA" w:rsidRDefault="00071FCA" w:rsidP="00071FCA">
      <w:pPr>
        <w:pStyle w:val="pre"/>
        <w:widowControl/>
      </w:pPr>
      <w:r>
        <w:t xml:space="preserve">      </w:t>
      </w:r>
    </w:p>
    <w:p w14:paraId="5E4C2FC4" w14:textId="77777777" w:rsidR="00071FCA" w:rsidRDefault="00071FCA" w:rsidP="00071FCA">
      <w:pPr>
        <w:pStyle w:val="pre"/>
        <w:widowControl/>
      </w:pPr>
      <w:r>
        <w:t xml:space="preserve">      </w:t>
      </w:r>
      <w:proofErr w:type="spellStart"/>
      <w:r>
        <w:t>ModelTiepointTag</w:t>
      </w:r>
      <w:proofErr w:type="spellEnd"/>
      <w:r>
        <w:t xml:space="preserve">          = </w:t>
      </w:r>
      <w:proofErr w:type="gramStart"/>
      <w:r>
        <w:t>(  80</w:t>
      </w:r>
      <w:proofErr w:type="gramEnd"/>
      <w:r>
        <w:t xml:space="preserve">,  100, 0,  200000,  1500000,  0)   </w:t>
      </w:r>
    </w:p>
    <w:p w14:paraId="2BD1552F" w14:textId="77777777" w:rsidR="00071FCA" w:rsidRDefault="00071FCA" w:rsidP="00071FCA">
      <w:pPr>
        <w:pStyle w:val="pre"/>
        <w:widowControl/>
      </w:pPr>
      <w:r>
        <w:t xml:space="preserve">      </w:t>
      </w:r>
      <w:proofErr w:type="spellStart"/>
      <w:r>
        <w:t>ModelPixelScaleTag</w:t>
      </w:r>
      <w:proofErr w:type="spellEnd"/>
      <w:r>
        <w:t xml:space="preserve">         = (1000, 1000, 0)</w:t>
      </w:r>
    </w:p>
    <w:p w14:paraId="18BDC3E5" w14:textId="77777777" w:rsidR="00071FCA" w:rsidRDefault="00071FCA" w:rsidP="00071FCA">
      <w:pPr>
        <w:pStyle w:val="pre"/>
        <w:widowControl/>
      </w:pPr>
      <w:r>
        <w:t xml:space="preserve">      </w:t>
      </w:r>
      <w:proofErr w:type="spellStart"/>
      <w:r>
        <w:t>GeoKeyDirectoryTag</w:t>
      </w:r>
      <w:proofErr w:type="spellEnd"/>
      <w:r>
        <w:t>:</w:t>
      </w:r>
    </w:p>
    <w:p w14:paraId="4310D72C"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ModelTypeProjected</w:t>
      </w:r>
      <w:proofErr w:type="spellEnd"/>
      <w:r>
        <w:t>)</w:t>
      </w:r>
    </w:p>
    <w:p w14:paraId="781B888D"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535273B2"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4267</w:t>
      </w:r>
      <w:proofErr w:type="gramEnd"/>
      <w:r>
        <w:t xml:space="preserve">  (GCS_NAD27)</w:t>
      </w:r>
    </w:p>
    <w:p w14:paraId="1D2D51DA"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32767</w:t>
      </w:r>
      <w:proofErr w:type="gramEnd"/>
      <w:r>
        <w:t xml:space="preserve"> (user-defined)</w:t>
      </w:r>
    </w:p>
    <w:p w14:paraId="6EA9D808" w14:textId="77777777" w:rsidR="00071FCA" w:rsidRDefault="00071FCA" w:rsidP="00071FCA">
      <w:pPr>
        <w:pStyle w:val="pre"/>
        <w:widowControl/>
      </w:pPr>
      <w:r>
        <w:t xml:space="preserve">            </w:t>
      </w:r>
      <w:proofErr w:type="spellStart"/>
      <w:r>
        <w:t>ProjectionGeoKey</w:t>
      </w:r>
      <w:proofErr w:type="spellEnd"/>
      <w:r>
        <w:t xml:space="preserve">                </w:t>
      </w:r>
      <w:proofErr w:type="gramStart"/>
      <w:r>
        <w:t>=  32767</w:t>
      </w:r>
      <w:proofErr w:type="gramEnd"/>
      <w:r>
        <w:t xml:space="preserve"> (user-defined)</w:t>
      </w:r>
    </w:p>
    <w:p w14:paraId="04D1A1D2" w14:textId="77777777" w:rsidR="00071FCA" w:rsidRDefault="00071FCA" w:rsidP="00071FCA">
      <w:pPr>
        <w:pStyle w:val="pre"/>
        <w:widowControl/>
      </w:pPr>
      <w:r>
        <w:t xml:space="preserve">            </w:t>
      </w:r>
      <w:proofErr w:type="spellStart"/>
      <w:r>
        <w:t>ProjLinearUnitsGeoKey</w:t>
      </w:r>
      <w:proofErr w:type="spellEnd"/>
      <w:r>
        <w:t xml:space="preserve">           </w:t>
      </w:r>
      <w:proofErr w:type="gramStart"/>
      <w:r>
        <w:t>=  9001</w:t>
      </w:r>
      <w:proofErr w:type="gramEnd"/>
      <w:r>
        <w:t xml:space="preserve">     (</w:t>
      </w:r>
      <w:proofErr w:type="spellStart"/>
      <w:r>
        <w:t>Linear_Meter</w:t>
      </w:r>
      <w:proofErr w:type="spellEnd"/>
      <w:r>
        <w:t>)</w:t>
      </w:r>
    </w:p>
    <w:p w14:paraId="7939B2F4" w14:textId="77777777" w:rsidR="00071FCA" w:rsidRDefault="00071FCA" w:rsidP="00071FCA">
      <w:pPr>
        <w:pStyle w:val="pre"/>
        <w:widowControl/>
      </w:pPr>
      <w:r>
        <w:t xml:space="preserve">            </w:t>
      </w:r>
      <w:proofErr w:type="spellStart"/>
      <w:r>
        <w:t>ProjCoordTransGeoKey</w:t>
      </w:r>
      <w:proofErr w:type="spellEnd"/>
      <w:r>
        <w:t xml:space="preserve">            </w:t>
      </w:r>
      <w:proofErr w:type="gramStart"/>
      <w:r>
        <w:t>=  8</w:t>
      </w:r>
      <w:proofErr w:type="gramEnd"/>
      <w:r>
        <w:t xml:space="preserve">  (CT_LambertConfConic_2SP)</w:t>
      </w:r>
    </w:p>
    <w:p w14:paraId="3593274A" w14:textId="77777777" w:rsidR="00071FCA" w:rsidRDefault="00071FCA" w:rsidP="00071FCA">
      <w:pPr>
        <w:pStyle w:val="pre"/>
        <w:widowControl/>
      </w:pPr>
      <w:r>
        <w:t xml:space="preserve">                 ProjStdParallel1GeoKey     </w:t>
      </w:r>
      <w:proofErr w:type="gramStart"/>
      <w:r>
        <w:t>=  41.333</w:t>
      </w:r>
      <w:proofErr w:type="gramEnd"/>
    </w:p>
    <w:p w14:paraId="6957040B" w14:textId="77777777" w:rsidR="00071FCA" w:rsidRDefault="00071FCA" w:rsidP="00071FCA">
      <w:pPr>
        <w:pStyle w:val="pre"/>
        <w:widowControl/>
      </w:pPr>
      <w:r>
        <w:t xml:space="preserve">                 ProjStdParallel2GeoKey     </w:t>
      </w:r>
      <w:proofErr w:type="gramStart"/>
      <w:r>
        <w:t>=  48.666</w:t>
      </w:r>
      <w:proofErr w:type="gramEnd"/>
    </w:p>
    <w:p w14:paraId="4A4302BF" w14:textId="77777777" w:rsidR="00071FCA" w:rsidRDefault="00071FCA" w:rsidP="00071FCA">
      <w:pPr>
        <w:pStyle w:val="pre"/>
        <w:widowControl/>
      </w:pPr>
      <w:r>
        <w:t xml:space="preserve">                 </w:t>
      </w:r>
      <w:proofErr w:type="spellStart"/>
      <w:r>
        <w:t>ProjCenterLongGeoKey</w:t>
      </w:r>
      <w:proofErr w:type="spellEnd"/>
      <w:r>
        <w:t xml:space="preserve">       =-120.0</w:t>
      </w:r>
    </w:p>
    <w:p w14:paraId="07CD30AF" w14:textId="77777777" w:rsidR="00071FCA" w:rsidRDefault="00071FCA" w:rsidP="00071FCA">
      <w:pPr>
        <w:pStyle w:val="pre"/>
        <w:widowControl/>
      </w:pPr>
      <w:r>
        <w:t xml:space="preserve">                 </w:t>
      </w:r>
      <w:proofErr w:type="spellStart"/>
      <w:r>
        <w:t>ProjNatOriginLatGeoKey</w:t>
      </w:r>
      <w:proofErr w:type="spellEnd"/>
      <w:r>
        <w:t xml:space="preserve">     </w:t>
      </w:r>
      <w:proofErr w:type="gramStart"/>
      <w:r>
        <w:t>=  45.0</w:t>
      </w:r>
      <w:proofErr w:type="gramEnd"/>
    </w:p>
    <w:p w14:paraId="65D14E23" w14:textId="77777777" w:rsidR="00071FCA" w:rsidRDefault="00071FCA" w:rsidP="00071FCA">
      <w:pPr>
        <w:pStyle w:val="pre"/>
        <w:widowControl/>
      </w:pPr>
      <w:r>
        <w:t xml:space="preserve">                 </w:t>
      </w:r>
      <w:proofErr w:type="spellStart"/>
      <w:r>
        <w:t>ProjFalseEastingGeoKey</w:t>
      </w:r>
      <w:proofErr w:type="spellEnd"/>
      <w:r>
        <w:t>,    = 200000.0</w:t>
      </w:r>
    </w:p>
    <w:p w14:paraId="29AF8722" w14:textId="77777777" w:rsidR="00071FCA" w:rsidRDefault="00071FCA" w:rsidP="00071FCA">
      <w:pPr>
        <w:pStyle w:val="pre"/>
        <w:widowControl/>
      </w:pPr>
      <w:r>
        <w:t xml:space="preserve">                 </w:t>
      </w:r>
      <w:proofErr w:type="spellStart"/>
      <w:r>
        <w:t>ProjFalseNorthingGeoKey</w:t>
      </w:r>
      <w:proofErr w:type="spellEnd"/>
      <w:r>
        <w:t>,   = 1500000.0</w:t>
      </w:r>
    </w:p>
    <w:p w14:paraId="4DDFE4D7" w14:textId="77777777" w:rsidR="00071FCA" w:rsidRDefault="00071FCA" w:rsidP="00071FCA">
      <w:pPr>
        <w:pStyle w:val="pre"/>
        <w:widowControl/>
      </w:pPr>
    </w:p>
    <w:p w14:paraId="215ADC81" w14:textId="77777777" w:rsidR="00071FCA" w:rsidRDefault="00071FCA" w:rsidP="00071FCA">
      <w:pPr>
        <w:pStyle w:val="pre"/>
        <w:widowControl/>
      </w:pPr>
      <w:r>
        <w:t xml:space="preserve">   Notice that the </w:t>
      </w:r>
      <w:proofErr w:type="spellStart"/>
      <w:r>
        <w:t>Tiepoint</w:t>
      </w:r>
      <w:proofErr w:type="spellEnd"/>
      <w:r>
        <w:t xml:space="preserve"> takes the false easting and northing into</w:t>
      </w:r>
    </w:p>
    <w:p w14:paraId="35CA16E2" w14:textId="77777777" w:rsidR="00071FCA" w:rsidRDefault="00071FCA" w:rsidP="00071FCA">
      <w:pPr>
        <w:pStyle w:val="pre"/>
        <w:widowControl/>
      </w:pPr>
      <w:r>
        <w:t xml:space="preserve">   </w:t>
      </w:r>
      <w:proofErr w:type="gramStart"/>
      <w:r>
        <w:t>account</w:t>
      </w:r>
      <w:proofErr w:type="gramEnd"/>
      <w:r>
        <w:t xml:space="preserve"> when tying the raster point (50,100) to the projection origin.</w:t>
      </w:r>
    </w:p>
    <w:p w14:paraId="6CA39BF2" w14:textId="30EA0347" w:rsidR="00071FCA" w:rsidRDefault="00071FCA" w:rsidP="00071FCA">
      <w:pPr>
        <w:pStyle w:val="AnnexLevel2"/>
      </w:pPr>
      <w:bookmarkStart w:id="84" w:name="_Toc279227997"/>
      <w:bookmarkStart w:id="85" w:name="_GoBack"/>
      <w:bookmarkEnd w:id="85"/>
      <w:r>
        <w:t>DMA ADRG Raster Graphic Map</w:t>
      </w:r>
      <w:bookmarkEnd w:id="84"/>
    </w:p>
    <w:p w14:paraId="02BFBEF2" w14:textId="77777777" w:rsidR="00071FCA" w:rsidRDefault="00071FCA" w:rsidP="00071FCA">
      <w:r>
        <w:t xml:space="preserve">The U.S. Defense Mapping Agency produces ARC digitized raster graphics datasets by scanning maps and geometrically resampling them into an </w:t>
      </w:r>
      <w:proofErr w:type="spellStart"/>
      <w:r>
        <w:t>equirectangular</w:t>
      </w:r>
      <w:proofErr w:type="spellEnd"/>
      <w:r>
        <w:t xml:space="preserve"> projection, so that they may be directly indexed with WGS84 geographic coordinates. The scale for one map is 0.2 degrees per pixel horizontally, 0.1 degrees per pixel vertically. If stored in a GeoTIFF file it contains the following information:  </w:t>
      </w:r>
    </w:p>
    <w:p w14:paraId="110CFA9F" w14:textId="77777777" w:rsidR="00071FCA" w:rsidRDefault="00071FCA" w:rsidP="00071FCA">
      <w:pPr>
        <w:pStyle w:val="pre"/>
        <w:widowControl/>
      </w:pPr>
    </w:p>
    <w:p w14:paraId="39F75BCA" w14:textId="77777777" w:rsidR="00071FCA" w:rsidRDefault="00071FCA" w:rsidP="00071FCA">
      <w:pPr>
        <w:pStyle w:val="pre"/>
        <w:widowControl/>
      </w:pPr>
      <w:r>
        <w:t xml:space="preserve">      </w:t>
      </w:r>
      <w:proofErr w:type="spellStart"/>
      <w:r>
        <w:t>ModelTiepointTag</w:t>
      </w:r>
      <w:proofErr w:type="spellEnd"/>
      <w:r>
        <w:t>=(0.0, 0.0, 0.0,  -120.0</w:t>
      </w:r>
      <w:proofErr w:type="gramStart"/>
      <w:r>
        <w:t>,       32.0</w:t>
      </w:r>
      <w:proofErr w:type="gramEnd"/>
      <w:r>
        <w:t>,     0.0)</w:t>
      </w:r>
    </w:p>
    <w:p w14:paraId="61891D70" w14:textId="77777777" w:rsidR="00071FCA" w:rsidRDefault="00071FCA" w:rsidP="00071FCA">
      <w:pPr>
        <w:pStyle w:val="pre"/>
        <w:widowControl/>
      </w:pPr>
      <w:r>
        <w:t xml:space="preserve">      </w:t>
      </w:r>
      <w:proofErr w:type="spellStart"/>
      <w:r>
        <w:t>ModelPixelScale</w:t>
      </w:r>
      <w:proofErr w:type="spellEnd"/>
      <w:r>
        <w:t xml:space="preserve"> = (0.2, 0.1, 0.0) </w:t>
      </w:r>
    </w:p>
    <w:p w14:paraId="643B2F59" w14:textId="77777777" w:rsidR="00071FCA" w:rsidRDefault="00071FCA" w:rsidP="00071FCA">
      <w:pPr>
        <w:pStyle w:val="pre"/>
        <w:widowControl/>
      </w:pPr>
      <w:r>
        <w:t xml:space="preserve">      </w:t>
      </w:r>
      <w:proofErr w:type="spellStart"/>
      <w:r>
        <w:t>GeoKeyDirectoryTag</w:t>
      </w:r>
      <w:proofErr w:type="spellEnd"/>
      <w:r>
        <w:t>:</w:t>
      </w:r>
    </w:p>
    <w:p w14:paraId="4D94451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4C2C7D4B"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61CF8794"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719110BB" w14:textId="77777777" w:rsidR="00071FCA" w:rsidRDefault="00071FCA" w:rsidP="00071FCA">
      <w:pPr>
        <w:pStyle w:val="pre"/>
        <w:widowControl/>
      </w:pPr>
      <w:r>
        <w:t xml:space="preserve"> </w:t>
      </w:r>
    </w:p>
    <w:p w14:paraId="3F3D4062" w14:textId="1C8C91A3" w:rsidR="00071FCA" w:rsidRDefault="00071FCA" w:rsidP="00071FCA">
      <w:pPr>
        <w:pStyle w:val="AnnexLevel1"/>
      </w:pPr>
      <w:bookmarkStart w:id="86" w:name="_Toc279227998"/>
      <w:r>
        <w:t>Less Common Examples</w:t>
      </w:r>
      <w:bookmarkEnd w:id="86"/>
    </w:p>
    <w:p w14:paraId="523CDCE4" w14:textId="7BAB0664" w:rsidR="00071FCA" w:rsidRDefault="00071FCA" w:rsidP="00071FCA">
      <w:pPr>
        <w:pStyle w:val="AnnexLevel2"/>
      </w:pPr>
      <w:bookmarkStart w:id="87" w:name="_Toc279227999"/>
      <w:r>
        <w:t xml:space="preserve">Unrectified Aerial photo, known </w:t>
      </w:r>
      <w:proofErr w:type="spellStart"/>
      <w:r>
        <w:t>tiepoints</w:t>
      </w:r>
      <w:proofErr w:type="spellEnd"/>
      <w:r>
        <w:t>, in degrees.</w:t>
      </w:r>
      <w:bookmarkEnd w:id="87"/>
    </w:p>
    <w:p w14:paraId="03F2E907" w14:textId="77777777" w:rsidR="00071FCA" w:rsidRDefault="00071FCA" w:rsidP="00071FCA">
      <w:r>
        <w:t xml:space="preserve">We have an aerial photo, and know only the WGS84 GPS location of several points in the scene: the upper left corner is 120 degrees West, 32 degrees North, the lower-left corner is at 120 degrees West, 30 degrees 20 minutes North, and the lower-right hand corner of the image is at 116 degrees 40 </w:t>
      </w:r>
      <w:proofErr w:type="gramStart"/>
      <w:r>
        <w:t>minutes  West</w:t>
      </w:r>
      <w:proofErr w:type="gramEnd"/>
      <w:r>
        <w:t xml:space="preserve">, 30 degrees 20 minutes North. </w:t>
      </w:r>
      <w:proofErr w:type="gramStart"/>
      <w:r>
        <w:t>The  photo</w:t>
      </w:r>
      <w:proofErr w:type="gramEnd"/>
      <w:r>
        <w:t xml:space="preserve"> is not geometrically corrected, however, and the complete projection is therefore not known.</w:t>
      </w:r>
    </w:p>
    <w:p w14:paraId="18E26EFD" w14:textId="77777777" w:rsidR="00071FCA" w:rsidRDefault="00071FCA" w:rsidP="00071FCA">
      <w:pPr>
        <w:pStyle w:val="pre"/>
        <w:widowControl/>
      </w:pPr>
      <w:r>
        <w:t xml:space="preserve">   </w:t>
      </w:r>
    </w:p>
    <w:p w14:paraId="41C8914A" w14:textId="77777777" w:rsidR="00071FCA" w:rsidRDefault="00071FCA" w:rsidP="00071FCA">
      <w:pPr>
        <w:pStyle w:val="pre"/>
        <w:widowControl/>
      </w:pPr>
      <w:r>
        <w:t xml:space="preserve">    </w:t>
      </w:r>
      <w:proofErr w:type="spellStart"/>
      <w:r>
        <w:t>ModelTiepointTag</w:t>
      </w:r>
      <w:proofErr w:type="spellEnd"/>
      <w:r>
        <w:t>=</w:t>
      </w:r>
      <w:proofErr w:type="gramStart"/>
      <w:r>
        <w:t>(   0.0</w:t>
      </w:r>
      <w:proofErr w:type="gramEnd"/>
      <w:r>
        <w:t>,    0.0, 0.0,  -120.0,       32.0,     0.0,</w:t>
      </w:r>
    </w:p>
    <w:p w14:paraId="467A9242" w14:textId="77777777" w:rsidR="00071FCA" w:rsidRDefault="00071FCA" w:rsidP="00071FCA">
      <w:pPr>
        <w:pStyle w:val="pre"/>
        <w:widowControl/>
      </w:pPr>
      <w:r>
        <w:t xml:space="preserve">                         0.0, 1000.0, 0.0,  -120.0</w:t>
      </w:r>
      <w:proofErr w:type="gramStart"/>
      <w:r>
        <w:t>,       30.33333</w:t>
      </w:r>
      <w:proofErr w:type="gramEnd"/>
      <w:r>
        <w:t>, 0.0,</w:t>
      </w:r>
    </w:p>
    <w:p w14:paraId="6749C7AA" w14:textId="77777777" w:rsidR="00071FCA" w:rsidRDefault="00071FCA" w:rsidP="00071FCA">
      <w:pPr>
        <w:pStyle w:val="pre"/>
        <w:widowControl/>
      </w:pPr>
      <w:r>
        <w:t xml:space="preserve">                      1000.0, 1000.0, 0.0,  -116.6666667, 30.33333, 0.0) </w:t>
      </w:r>
    </w:p>
    <w:p w14:paraId="147DAEDC" w14:textId="77777777" w:rsidR="00071FCA" w:rsidRDefault="00071FCA" w:rsidP="00071FCA">
      <w:pPr>
        <w:pStyle w:val="pre"/>
        <w:widowControl/>
      </w:pPr>
      <w:r>
        <w:t xml:space="preserve">      </w:t>
      </w:r>
      <w:proofErr w:type="spellStart"/>
      <w:r>
        <w:t>GeoKeyDirectoryTag</w:t>
      </w:r>
      <w:proofErr w:type="spellEnd"/>
      <w:r>
        <w:t>:</w:t>
      </w:r>
    </w:p>
    <w:p w14:paraId="34A9E931"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w:t>
      </w:r>
      <w:proofErr w:type="spellStart"/>
      <w:r>
        <w:t>ModelTypeGeographic</w:t>
      </w:r>
      <w:proofErr w:type="spellEnd"/>
      <w:r>
        <w:t>)</w:t>
      </w:r>
    </w:p>
    <w:p w14:paraId="7563CA46"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1053D898" w14:textId="77777777" w:rsidR="00071FCA" w:rsidRDefault="00071FCA" w:rsidP="00071FCA">
      <w:pPr>
        <w:pStyle w:val="pre"/>
        <w:widowControl/>
      </w:pPr>
      <w:r>
        <w:t xml:space="preserve">            </w:t>
      </w:r>
      <w:proofErr w:type="spellStart"/>
      <w:r>
        <w:t>GeographicTypeGeoKey</w:t>
      </w:r>
      <w:proofErr w:type="spellEnd"/>
      <w:r>
        <w:t xml:space="preserve">       = 4326 (GCS_WGS_84)</w:t>
      </w:r>
    </w:p>
    <w:p w14:paraId="7BA8E7C0" w14:textId="77777777" w:rsidR="00071FCA" w:rsidRDefault="00071FCA" w:rsidP="00071FCA">
      <w:pPr>
        <w:pStyle w:val="pre"/>
        <w:widowControl/>
      </w:pPr>
      <w:r>
        <w:t xml:space="preserve">            </w:t>
      </w:r>
    </w:p>
    <w:p w14:paraId="19CFBB38" w14:textId="77777777" w:rsidR="00071FCA" w:rsidRDefault="00071FCA" w:rsidP="00071FCA">
      <w:pPr>
        <w:pStyle w:val="pre"/>
        <w:widowControl/>
      </w:pPr>
      <w:r>
        <w:t xml:space="preserve">    Remark: Since we have not specified the </w:t>
      </w:r>
      <w:proofErr w:type="spellStart"/>
      <w:r>
        <w:t>ModelPixelScaleTag</w:t>
      </w:r>
      <w:proofErr w:type="spellEnd"/>
      <w:r>
        <w:t>, clients</w:t>
      </w:r>
    </w:p>
    <w:p w14:paraId="514E2098" w14:textId="77777777" w:rsidR="00071FCA" w:rsidRDefault="00071FCA" w:rsidP="00071FCA">
      <w:pPr>
        <w:pStyle w:val="pre"/>
        <w:widowControl/>
      </w:pPr>
      <w:r>
        <w:t xml:space="preserve">       </w:t>
      </w:r>
      <w:proofErr w:type="gramStart"/>
      <w:r>
        <w:t>reading</w:t>
      </w:r>
      <w:proofErr w:type="gramEnd"/>
      <w:r>
        <w:t xml:space="preserve"> this GeoTIFF file are not permitted to infer that there</w:t>
      </w:r>
    </w:p>
    <w:p w14:paraId="3D454B79" w14:textId="77777777" w:rsidR="00071FCA" w:rsidRDefault="00071FCA" w:rsidP="00071FCA">
      <w:pPr>
        <w:pStyle w:val="pre"/>
        <w:widowControl/>
      </w:pPr>
      <w:r>
        <w:t xml:space="preserve">       </w:t>
      </w:r>
      <w:proofErr w:type="gramStart"/>
      <w:r>
        <w:t>is</w:t>
      </w:r>
      <w:proofErr w:type="gramEnd"/>
      <w:r>
        <w:t xml:space="preserve"> a simple linear relationship between the raster data and the</w:t>
      </w:r>
    </w:p>
    <w:p w14:paraId="266D3C26" w14:textId="77777777" w:rsidR="00071FCA" w:rsidRDefault="00071FCA" w:rsidP="00071FCA">
      <w:pPr>
        <w:pStyle w:val="pre"/>
        <w:widowControl/>
      </w:pPr>
      <w:r>
        <w:t xml:space="preserve">       </w:t>
      </w:r>
      <w:proofErr w:type="gramStart"/>
      <w:r>
        <w:t>geographic</w:t>
      </w:r>
      <w:proofErr w:type="gramEnd"/>
      <w:r>
        <w:t xml:space="preserve"> model coordinate space. The only points that are know</w:t>
      </w:r>
    </w:p>
    <w:p w14:paraId="4127C514" w14:textId="27953FE4" w:rsidR="00071FCA" w:rsidRDefault="00071FCA" w:rsidP="00071FCA">
      <w:pPr>
        <w:pStyle w:val="pre"/>
        <w:widowControl/>
      </w:pPr>
      <w:r>
        <w:t xml:space="preserve">       </w:t>
      </w:r>
      <w:proofErr w:type="gramStart"/>
      <w:r>
        <w:t>to</w:t>
      </w:r>
      <w:proofErr w:type="gramEnd"/>
      <w:r>
        <w:t xml:space="preserve"> be exact are the ones specified in the </w:t>
      </w:r>
      <w:proofErr w:type="spellStart"/>
      <w:r>
        <w:t>tiepoint</w:t>
      </w:r>
      <w:proofErr w:type="spellEnd"/>
      <w:r>
        <w:t xml:space="preserve"> tag.   </w:t>
      </w:r>
    </w:p>
    <w:p w14:paraId="0181E82F" w14:textId="6B2124C2" w:rsidR="00071FCA" w:rsidRDefault="00071FCA" w:rsidP="00071FCA">
      <w:pPr>
        <w:pStyle w:val="AnnexLevel2"/>
      </w:pPr>
      <w:bookmarkStart w:id="88" w:name="_Toc279228000"/>
      <w:r>
        <w:t>Rotated Scanned Map</w:t>
      </w:r>
      <w:bookmarkEnd w:id="88"/>
    </w:p>
    <w:p w14:paraId="0F251CC3" w14:textId="77777777" w:rsidR="00071FCA" w:rsidRDefault="00071FCA" w:rsidP="00071FCA">
      <w:r>
        <w:t xml:space="preserve">We have a scanned standard British National Grid, covering the 100km grid zone NZ. Consulting documentation for BNG we find that the southwest corner of the NZ zone has an </w:t>
      </w:r>
      <w:proofErr w:type="spellStart"/>
      <w:r>
        <w:t>easting</w:t>
      </w:r>
      <w:proofErr w:type="gramStart"/>
      <w:r>
        <w:t>,northing</w:t>
      </w:r>
      <w:proofErr w:type="spellEnd"/>
      <w:proofErr w:type="gramEnd"/>
      <w:r>
        <w:t xml:space="preserve"> of 400000m, 500000m, relative to the BNG standard false origin. This scanned map has a resolution of </w:t>
      </w:r>
      <w:proofErr w:type="gramStart"/>
      <w:r>
        <w:t>100 meter</w:t>
      </w:r>
      <w:proofErr w:type="gramEnd"/>
      <w:r>
        <w:t xml:space="preserve"> pixels, and was rotated 90 degrees to fit onto the scanner, so that the southwest corner is now the northwest corner. In this case we must use the </w:t>
      </w:r>
      <w:proofErr w:type="spellStart"/>
      <w:r>
        <w:t>ModelTransformation</w:t>
      </w:r>
      <w:proofErr w:type="spellEnd"/>
      <w:r>
        <w:t xml:space="preserve"> tag rather than the </w:t>
      </w:r>
      <w:proofErr w:type="spellStart"/>
      <w:r>
        <w:t>tiepoint</w:t>
      </w:r>
      <w:proofErr w:type="spellEnd"/>
      <w:r>
        <w:t>/scale pair to map the raster data into model space:</w:t>
      </w:r>
    </w:p>
    <w:p w14:paraId="1DCD12A0" w14:textId="77777777" w:rsidR="00071FCA" w:rsidRDefault="00071FCA" w:rsidP="00071FCA">
      <w:pPr>
        <w:pStyle w:val="pre"/>
        <w:widowControl/>
      </w:pPr>
      <w:r>
        <w:t xml:space="preserve">   </w:t>
      </w:r>
    </w:p>
    <w:p w14:paraId="5F5036ED" w14:textId="77777777" w:rsidR="00071FCA" w:rsidRDefault="00071FCA" w:rsidP="00071FCA">
      <w:pPr>
        <w:pStyle w:val="pre"/>
        <w:widowControl/>
      </w:pPr>
      <w:r>
        <w:t xml:space="preserve">      </w:t>
      </w:r>
      <w:proofErr w:type="spellStart"/>
      <w:r>
        <w:t>ModelTransformationTag</w:t>
      </w:r>
      <w:proofErr w:type="spellEnd"/>
      <w:r>
        <w:t xml:space="preserve">  = </w:t>
      </w:r>
      <w:proofErr w:type="gramStart"/>
      <w:r>
        <w:t>(     0</w:t>
      </w:r>
      <w:proofErr w:type="gramEnd"/>
      <w:r>
        <w:t>, 100.0,     0,   400000.0,</w:t>
      </w:r>
    </w:p>
    <w:p w14:paraId="235801C8" w14:textId="77777777" w:rsidR="00071FCA" w:rsidRDefault="00071FCA" w:rsidP="00071FCA">
      <w:pPr>
        <w:pStyle w:val="pre"/>
        <w:widowControl/>
      </w:pPr>
      <w:r>
        <w:t xml:space="preserve">                                  100.0</w:t>
      </w:r>
      <w:proofErr w:type="gramStart"/>
      <w:r>
        <w:t>,     0</w:t>
      </w:r>
      <w:proofErr w:type="gramEnd"/>
      <w:r>
        <w:t>,     0,   500000.0,</w:t>
      </w:r>
    </w:p>
    <w:p w14:paraId="02492DC7" w14:textId="77777777" w:rsidR="00071FCA" w:rsidRDefault="00071FCA" w:rsidP="00071FCA">
      <w:pPr>
        <w:pStyle w:val="pre"/>
        <w:widowControl/>
      </w:pPr>
      <w:r>
        <w:t xml:space="preserve">                                      0</w:t>
      </w:r>
      <w:proofErr w:type="gramStart"/>
      <w:r>
        <w:t>,     0</w:t>
      </w:r>
      <w:proofErr w:type="gramEnd"/>
      <w:r>
        <w:t>,     0,          0,</w:t>
      </w:r>
    </w:p>
    <w:p w14:paraId="4C6DCFC8" w14:textId="77777777" w:rsidR="00071FCA" w:rsidRDefault="00071FCA" w:rsidP="00071FCA">
      <w:pPr>
        <w:pStyle w:val="pre"/>
        <w:widowControl/>
      </w:pPr>
      <w:r>
        <w:t xml:space="preserve">                                      0</w:t>
      </w:r>
      <w:proofErr w:type="gramStart"/>
      <w:r>
        <w:t>,     0</w:t>
      </w:r>
      <w:proofErr w:type="gramEnd"/>
      <w:r>
        <w:t>,     0,          1)</w:t>
      </w:r>
    </w:p>
    <w:p w14:paraId="2BC9171B" w14:textId="77777777" w:rsidR="00071FCA" w:rsidRDefault="00071FCA" w:rsidP="00071FCA">
      <w:pPr>
        <w:pStyle w:val="pre"/>
        <w:widowControl/>
      </w:pPr>
      <w:r>
        <w:t xml:space="preserve">      </w:t>
      </w:r>
      <w:proofErr w:type="spellStart"/>
      <w:r>
        <w:t>GeoKeyDirectoryTag</w:t>
      </w:r>
      <w:proofErr w:type="spellEnd"/>
      <w:r>
        <w:t>:</w:t>
      </w:r>
    </w:p>
    <w:p w14:paraId="5C88436B" w14:textId="77777777" w:rsidR="00071FCA" w:rsidRDefault="00071FCA" w:rsidP="00071FCA">
      <w:pPr>
        <w:pStyle w:val="pre"/>
        <w:widowControl/>
      </w:pPr>
      <w:r>
        <w:t xml:space="preserve">            </w:t>
      </w:r>
      <w:proofErr w:type="spellStart"/>
      <w:r>
        <w:t>GTModelTypeGeoKey</w:t>
      </w:r>
      <w:proofErr w:type="spellEnd"/>
      <w:r>
        <w:t xml:space="preserve">        </w:t>
      </w:r>
      <w:proofErr w:type="gramStart"/>
      <w:r>
        <w:t>=  1</w:t>
      </w:r>
      <w:proofErr w:type="gramEnd"/>
      <w:r>
        <w:t xml:space="preserve"> ( </w:t>
      </w:r>
      <w:proofErr w:type="spellStart"/>
      <w:r>
        <w:t>ModelTypeProjected</w:t>
      </w:r>
      <w:proofErr w:type="spellEnd"/>
      <w:r>
        <w:t>)</w:t>
      </w:r>
    </w:p>
    <w:p w14:paraId="728F4D30" w14:textId="77777777" w:rsidR="00071FCA" w:rsidRDefault="00071FCA" w:rsidP="00071FCA">
      <w:pPr>
        <w:pStyle w:val="pre"/>
        <w:widowControl/>
      </w:pPr>
      <w:r>
        <w:t xml:space="preserve">            </w:t>
      </w:r>
      <w:proofErr w:type="spellStart"/>
      <w:r>
        <w:t>GTRasterTypeGeoKey</w:t>
      </w:r>
      <w:proofErr w:type="spellEnd"/>
      <w:r>
        <w:t xml:space="preserve">       </w:t>
      </w:r>
      <w:proofErr w:type="gramStart"/>
      <w:r>
        <w:t>=  1</w:t>
      </w:r>
      <w:proofErr w:type="gramEnd"/>
      <w:r>
        <w:t xml:space="preserve">  (</w:t>
      </w:r>
      <w:proofErr w:type="spellStart"/>
      <w:r>
        <w:t>RasterPixelIsArea</w:t>
      </w:r>
      <w:proofErr w:type="spellEnd"/>
      <w:r>
        <w:t>)</w:t>
      </w:r>
    </w:p>
    <w:p w14:paraId="7E912B29" w14:textId="77777777" w:rsidR="00071FCA" w:rsidRDefault="00071FCA" w:rsidP="00071FCA">
      <w:pPr>
        <w:pStyle w:val="pre"/>
        <w:widowControl/>
      </w:pPr>
      <w:r>
        <w:t xml:space="preserve">            </w:t>
      </w:r>
      <w:proofErr w:type="spellStart"/>
      <w:r>
        <w:t>ProjectedCSTypeGeoKey</w:t>
      </w:r>
      <w:proofErr w:type="spellEnd"/>
      <w:r>
        <w:t xml:space="preserve">    </w:t>
      </w:r>
      <w:proofErr w:type="gramStart"/>
      <w:r>
        <w:t>=  27700</w:t>
      </w:r>
      <w:proofErr w:type="gramEnd"/>
      <w:r>
        <w:t xml:space="preserve"> (</w:t>
      </w:r>
      <w:proofErr w:type="spellStart"/>
      <w:r>
        <w:t>PCS_British_National_Grid</w:t>
      </w:r>
      <w:proofErr w:type="spellEnd"/>
      <w:r>
        <w:t>)</w:t>
      </w:r>
    </w:p>
    <w:p w14:paraId="2231C67F" w14:textId="77777777" w:rsidR="00071FCA" w:rsidRDefault="00071FCA" w:rsidP="00071FCA">
      <w:pPr>
        <w:pStyle w:val="pre"/>
        <w:widowControl/>
      </w:pPr>
      <w:r>
        <w:t xml:space="preserve">            </w:t>
      </w:r>
      <w:proofErr w:type="spellStart"/>
      <w:r>
        <w:t>PCSCitationGeoKey</w:t>
      </w:r>
      <w:proofErr w:type="spellEnd"/>
      <w:r>
        <w:t xml:space="preserve">        =  "British National Grid, Zone NZ"</w:t>
      </w:r>
    </w:p>
    <w:p w14:paraId="6A98C0B0" w14:textId="77777777" w:rsidR="00071FCA" w:rsidRDefault="00071FCA" w:rsidP="00071FCA"/>
    <w:p w14:paraId="012515E1" w14:textId="77777777" w:rsidR="00071FCA" w:rsidRDefault="00071FCA" w:rsidP="00071FCA">
      <w:r>
        <w:t xml:space="preserve">Remark: the matrix has 100.0 in the off-diagonals due to the </w:t>
      </w:r>
      <w:proofErr w:type="gramStart"/>
      <w:r>
        <w:t>90 degree</w:t>
      </w:r>
      <w:proofErr w:type="gramEnd"/>
      <w:r>
        <w:t xml:space="preserve"> rotation; increasing I points north, and increasing J points east.</w:t>
      </w:r>
    </w:p>
    <w:p w14:paraId="46D81C07" w14:textId="23C0E45F" w:rsidR="00071FCA" w:rsidRDefault="00071FCA" w:rsidP="00071FCA">
      <w:pPr>
        <w:pStyle w:val="AnnexLevel2"/>
      </w:pPr>
      <w:bookmarkStart w:id="89" w:name="_Toc279228001"/>
      <w:r>
        <w:t>Digital Elevation Model</w:t>
      </w:r>
      <w:bookmarkEnd w:id="89"/>
    </w:p>
    <w:p w14:paraId="6BB802B8" w14:textId="77777777" w:rsidR="00071FCA" w:rsidRDefault="00071FCA" w:rsidP="00071FCA">
      <w:r>
        <w:t xml:space="preserve">The DMA stores digital elevation models using an </w:t>
      </w:r>
      <w:proofErr w:type="spellStart"/>
      <w:r>
        <w:t>equirectangular</w:t>
      </w:r>
      <w:proofErr w:type="spellEnd"/>
      <w:r>
        <w:t xml:space="preserve"> projection, so that it may be indexed with WGS84 geographic coordinates. Since elevation postings are point-values, the pixels should not be considered as filling areas, but as point-values at grid vertices. To accommodate the base elevation of the Angeles Crest forest, the pixel value of 0 corresponds to an elevation of 1000 meters relative to WGS84 reference ellipsoid. The upper left corner is at 120 degrees West, 32 degrees North, and has a pixel scale of 0</w:t>
      </w:r>
      <w:proofErr w:type="gramStart"/>
      <w:r>
        <w:t>.2 degrees/</w:t>
      </w:r>
      <w:proofErr w:type="gramEnd"/>
      <w:r>
        <w:t>pixel longitude, 0.1 degrees/pixel latitude.</w:t>
      </w:r>
    </w:p>
    <w:p w14:paraId="0D4D464E" w14:textId="77777777" w:rsidR="00071FCA" w:rsidRDefault="00071FCA" w:rsidP="00071FCA"/>
    <w:p w14:paraId="688EE2BE" w14:textId="77777777" w:rsidR="00071FCA" w:rsidRDefault="00071FCA" w:rsidP="00071FCA">
      <w:pPr>
        <w:pStyle w:val="pre"/>
        <w:widowControl/>
      </w:pPr>
      <w:r>
        <w:t xml:space="preserve">      </w:t>
      </w:r>
      <w:proofErr w:type="spellStart"/>
      <w:r>
        <w:t>ModelTiepointTag</w:t>
      </w:r>
      <w:proofErr w:type="spellEnd"/>
      <w:r>
        <w:t>=(0.0, 0.0, 0.0,  -120.0</w:t>
      </w:r>
      <w:proofErr w:type="gramStart"/>
      <w:r>
        <w:t>,       32.0</w:t>
      </w:r>
      <w:proofErr w:type="gramEnd"/>
      <w:r>
        <w:t>,    1000.0)</w:t>
      </w:r>
    </w:p>
    <w:p w14:paraId="4C9D8D02" w14:textId="77777777" w:rsidR="00071FCA" w:rsidRDefault="00071FCA" w:rsidP="00071FCA">
      <w:pPr>
        <w:pStyle w:val="pre"/>
        <w:widowControl/>
      </w:pPr>
      <w:r>
        <w:t xml:space="preserve">      </w:t>
      </w:r>
      <w:proofErr w:type="spellStart"/>
      <w:r>
        <w:t>ModelPixelScale</w:t>
      </w:r>
      <w:proofErr w:type="spellEnd"/>
      <w:r>
        <w:t xml:space="preserve"> = (0.2, 0.1, 1.0) </w:t>
      </w:r>
    </w:p>
    <w:p w14:paraId="5337547A" w14:textId="77777777" w:rsidR="00071FCA" w:rsidRDefault="00071FCA" w:rsidP="00071FCA">
      <w:pPr>
        <w:pStyle w:val="pre"/>
        <w:widowControl/>
      </w:pPr>
      <w:r>
        <w:t xml:space="preserve">      </w:t>
      </w:r>
      <w:proofErr w:type="spellStart"/>
      <w:r>
        <w:t>GeoKeyDirectoryTag</w:t>
      </w:r>
      <w:proofErr w:type="spellEnd"/>
      <w:r>
        <w:t>:</w:t>
      </w:r>
    </w:p>
    <w:p w14:paraId="0CB0A27E" w14:textId="77777777" w:rsidR="00071FCA" w:rsidRDefault="00071FCA" w:rsidP="00071FCA">
      <w:pPr>
        <w:pStyle w:val="pre"/>
        <w:widowControl/>
      </w:pPr>
      <w:r>
        <w:t xml:space="preserve">            </w:t>
      </w:r>
      <w:proofErr w:type="spellStart"/>
      <w:r>
        <w:t>GTModelTypeGeoKey</w:t>
      </w:r>
      <w:proofErr w:type="spellEnd"/>
      <w:r>
        <w:t xml:space="preserve">          </w:t>
      </w:r>
      <w:proofErr w:type="gramStart"/>
      <w:r>
        <w:t>=  2</w:t>
      </w:r>
      <w:proofErr w:type="gramEnd"/>
      <w:r>
        <w:t xml:space="preserve">     (</w:t>
      </w:r>
      <w:proofErr w:type="spellStart"/>
      <w:r>
        <w:t>ModelTypeGeographic</w:t>
      </w:r>
      <w:proofErr w:type="spellEnd"/>
      <w:r>
        <w:t>)</w:t>
      </w:r>
    </w:p>
    <w:p w14:paraId="6F566AE7" w14:textId="77777777" w:rsidR="00071FCA" w:rsidRDefault="00071FCA" w:rsidP="00071FCA">
      <w:pPr>
        <w:pStyle w:val="pre"/>
        <w:widowControl/>
      </w:pPr>
      <w:r>
        <w:t xml:space="preserve">            </w:t>
      </w:r>
      <w:proofErr w:type="spellStart"/>
      <w:r>
        <w:t>GTRasterTypeGeoKey</w:t>
      </w:r>
      <w:proofErr w:type="spellEnd"/>
      <w:r>
        <w:t xml:space="preserve">         </w:t>
      </w:r>
      <w:proofErr w:type="gramStart"/>
      <w:r>
        <w:t>=  2</w:t>
      </w:r>
      <w:proofErr w:type="gramEnd"/>
      <w:r>
        <w:t xml:space="preserve">     (</w:t>
      </w:r>
      <w:proofErr w:type="spellStart"/>
      <w:r>
        <w:t>RasterPixelIsPoint</w:t>
      </w:r>
      <w:proofErr w:type="spellEnd"/>
      <w:r>
        <w:t>)</w:t>
      </w:r>
    </w:p>
    <w:p w14:paraId="6150036C" w14:textId="77777777" w:rsidR="00071FCA" w:rsidRDefault="00071FCA" w:rsidP="00071FCA">
      <w:pPr>
        <w:pStyle w:val="pre"/>
        <w:widowControl/>
      </w:pPr>
      <w:r>
        <w:t xml:space="preserve">            </w:t>
      </w:r>
      <w:proofErr w:type="spellStart"/>
      <w:r>
        <w:t>GeographicTypeGeoKey</w:t>
      </w:r>
      <w:proofErr w:type="spellEnd"/>
      <w:r>
        <w:t xml:space="preserve">       </w:t>
      </w:r>
      <w:proofErr w:type="gramStart"/>
      <w:r>
        <w:t>=  4326</w:t>
      </w:r>
      <w:proofErr w:type="gramEnd"/>
      <w:r>
        <w:t xml:space="preserve">  (GCS_WGS_84)</w:t>
      </w:r>
    </w:p>
    <w:p w14:paraId="55A02877" w14:textId="77777777" w:rsidR="00071FCA" w:rsidRDefault="00071FCA" w:rsidP="00071FCA">
      <w:pPr>
        <w:pStyle w:val="pre"/>
        <w:widowControl/>
      </w:pPr>
      <w:r>
        <w:t xml:space="preserve">            </w:t>
      </w:r>
      <w:proofErr w:type="spellStart"/>
      <w:r>
        <w:t>VerticalCSTypeGeoKey</w:t>
      </w:r>
      <w:proofErr w:type="spellEnd"/>
      <w:r>
        <w:t xml:space="preserve">       </w:t>
      </w:r>
      <w:proofErr w:type="gramStart"/>
      <w:r>
        <w:t>=  5030</w:t>
      </w:r>
      <w:proofErr w:type="gramEnd"/>
      <w:r>
        <w:t xml:space="preserve">  (VertCS_WGS_84_ellipsoid)</w:t>
      </w:r>
    </w:p>
    <w:p w14:paraId="7C3D3C16" w14:textId="77777777" w:rsidR="00071FCA" w:rsidRDefault="00071FCA" w:rsidP="00071FCA">
      <w:pPr>
        <w:pStyle w:val="pre"/>
        <w:widowControl/>
      </w:pPr>
      <w:r>
        <w:t xml:space="preserve">            </w:t>
      </w:r>
      <w:proofErr w:type="spellStart"/>
      <w:r>
        <w:t>VerticalCitationGeoKey</w:t>
      </w:r>
      <w:proofErr w:type="spellEnd"/>
      <w:r>
        <w:t xml:space="preserve">     =  "WGS 84 Ellipsoid"</w:t>
      </w:r>
    </w:p>
    <w:p w14:paraId="5437168C" w14:textId="77777777" w:rsidR="00071FCA" w:rsidRDefault="00071FCA" w:rsidP="00071FCA">
      <w:pPr>
        <w:pStyle w:val="pre"/>
        <w:widowControl/>
      </w:pPr>
      <w:r>
        <w:t xml:space="preserve">            </w:t>
      </w:r>
      <w:proofErr w:type="spellStart"/>
      <w:r>
        <w:t>VerticalUnitsGeoKey</w:t>
      </w:r>
      <w:proofErr w:type="spellEnd"/>
      <w:r>
        <w:t xml:space="preserve">        </w:t>
      </w:r>
      <w:proofErr w:type="gramStart"/>
      <w:r>
        <w:t>=  9001</w:t>
      </w:r>
      <w:proofErr w:type="gramEnd"/>
      <w:r>
        <w:t xml:space="preserve">     (</w:t>
      </w:r>
      <w:proofErr w:type="spellStart"/>
      <w:r>
        <w:t>Linear_Meter</w:t>
      </w:r>
      <w:proofErr w:type="spellEnd"/>
      <w:r>
        <w:t>)</w:t>
      </w:r>
    </w:p>
    <w:p w14:paraId="6068CAC1" w14:textId="77777777" w:rsidR="00071FCA" w:rsidRDefault="00071FCA" w:rsidP="00071FCA"/>
    <w:p w14:paraId="2F373C69" w14:textId="77777777" w:rsidR="00071FCA" w:rsidRDefault="00071FCA" w:rsidP="00071FCA">
      <w:pPr>
        <w:pStyle w:val="pre"/>
        <w:widowControl/>
      </w:pPr>
      <w:r>
        <w:t xml:space="preserve">   Remarks: </w:t>
      </w:r>
    </w:p>
    <w:p w14:paraId="75154A01" w14:textId="77777777" w:rsidR="00071FCA" w:rsidRDefault="00071FCA" w:rsidP="00071FCA">
      <w:pPr>
        <w:pStyle w:val="pre"/>
        <w:widowControl/>
      </w:pPr>
      <w:r>
        <w:t xml:space="preserve">          1) Note the "</w:t>
      </w:r>
      <w:proofErr w:type="spellStart"/>
      <w:r>
        <w:t>RasterPixelIsPoint</w:t>
      </w:r>
      <w:proofErr w:type="spellEnd"/>
      <w:r>
        <w:t>" raster space, indicating that</w:t>
      </w:r>
    </w:p>
    <w:p w14:paraId="4CC4FB9A" w14:textId="77777777" w:rsidR="00071FCA" w:rsidRDefault="00071FCA" w:rsidP="00071FCA">
      <w:pPr>
        <w:pStyle w:val="pre"/>
        <w:widowControl/>
      </w:pPr>
      <w:r>
        <w:t xml:space="preserve">             </w:t>
      </w:r>
      <w:proofErr w:type="gramStart"/>
      <w:r>
        <w:t>the</w:t>
      </w:r>
      <w:proofErr w:type="gramEnd"/>
      <w:r>
        <w:t xml:space="preserve"> DEM posting of the first pixel is at the raster point</w:t>
      </w:r>
    </w:p>
    <w:p w14:paraId="3BF52ADF" w14:textId="77777777" w:rsidR="00071FCA" w:rsidRDefault="00071FCA" w:rsidP="00071FCA">
      <w:pPr>
        <w:pStyle w:val="pre"/>
        <w:widowControl/>
      </w:pPr>
      <w:r>
        <w:t xml:space="preserve">             (0,0,0), and therefore corresponds to 120W</w:t>
      </w:r>
      <w:proofErr w:type="gramStart"/>
      <w:r>
        <w:t>,32N</w:t>
      </w:r>
      <w:proofErr w:type="gramEnd"/>
      <w:r>
        <w:t xml:space="preserve"> exactly.</w:t>
      </w:r>
    </w:p>
    <w:p w14:paraId="477A8461" w14:textId="77777777" w:rsidR="00071FCA" w:rsidRDefault="00071FCA" w:rsidP="00071FCA">
      <w:pPr>
        <w:pStyle w:val="pre"/>
        <w:widowControl/>
      </w:pPr>
      <w:r>
        <w:t xml:space="preserve">          2) The third value of the "</w:t>
      </w:r>
      <w:proofErr w:type="spellStart"/>
      <w:r>
        <w:t>PixelScale</w:t>
      </w:r>
      <w:proofErr w:type="spellEnd"/>
      <w:r>
        <w:t>" is 1.0 to indicate</w:t>
      </w:r>
    </w:p>
    <w:p w14:paraId="42354F23" w14:textId="77777777" w:rsidR="00071FCA" w:rsidRDefault="00071FCA" w:rsidP="00071FCA">
      <w:pPr>
        <w:pStyle w:val="pre"/>
        <w:widowControl/>
      </w:pPr>
      <w:r>
        <w:t xml:space="preserve">             </w:t>
      </w:r>
      <w:proofErr w:type="gramStart"/>
      <w:r>
        <w:t>that</w:t>
      </w:r>
      <w:proofErr w:type="gramEnd"/>
      <w:r>
        <w:t xml:space="preserve"> a single pixel-value unit corresponds to 1 meter,</w:t>
      </w:r>
    </w:p>
    <w:p w14:paraId="1229B9A6" w14:textId="77777777" w:rsidR="00071FCA" w:rsidRDefault="00071FCA" w:rsidP="00071FCA">
      <w:pPr>
        <w:pStyle w:val="pre"/>
        <w:widowControl/>
      </w:pPr>
      <w:r>
        <w:t xml:space="preserve">             </w:t>
      </w:r>
      <w:proofErr w:type="gramStart"/>
      <w:r>
        <w:t>and</w:t>
      </w:r>
      <w:proofErr w:type="gramEnd"/>
      <w:r>
        <w:t xml:space="preserve"> the last </w:t>
      </w:r>
      <w:proofErr w:type="spellStart"/>
      <w:r>
        <w:t>tiepoint</w:t>
      </w:r>
      <w:proofErr w:type="spellEnd"/>
      <w:r>
        <w:t xml:space="preserve"> value indicates that base value</w:t>
      </w:r>
    </w:p>
    <w:p w14:paraId="65C3D72A" w14:textId="77777777" w:rsidR="00071FCA" w:rsidRDefault="00071FCA" w:rsidP="00071FCA">
      <w:pPr>
        <w:pStyle w:val="pre"/>
        <w:widowControl/>
      </w:pPr>
      <w:r>
        <w:t xml:space="preserve">             </w:t>
      </w:r>
      <w:proofErr w:type="gramStart"/>
      <w:r>
        <w:t>zero</w:t>
      </w:r>
      <w:proofErr w:type="gramEnd"/>
      <w:r>
        <w:t xml:space="preserve"> indicates 1000m above the reference surface.</w:t>
      </w:r>
    </w:p>
    <w:p w14:paraId="20081F2A" w14:textId="77777777" w:rsidR="00071FCA" w:rsidRDefault="00071FCA" w:rsidP="006A078F"/>
    <w:p w14:paraId="0C2A6489" w14:textId="3FCD9F4E" w:rsidR="006A078F" w:rsidRDefault="006A078F" w:rsidP="00A97BDA"/>
    <w:sectPr w:rsidR="006A078F" w:rsidSect="00F27D5A">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5" w:author="Ted Habermann" w:date="2014-12-03T15:17:00Z" w:initials="TH">
    <w:p w14:paraId="0DE8144C" w14:textId="3697913F" w:rsidR="00423A02" w:rsidRDefault="00423A02">
      <w:pPr>
        <w:pStyle w:val="CommentText"/>
      </w:pPr>
      <w:r>
        <w:rPr>
          <w:rStyle w:val="CommentReference"/>
        </w:rPr>
        <w:annotationRef/>
      </w:r>
      <w:r>
        <w:t>Neither of these resolves.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D771F4" w14:textId="77777777" w:rsidR="00423A02" w:rsidRDefault="00423A02">
      <w:pPr>
        <w:spacing w:after="0"/>
      </w:pPr>
      <w:r>
        <w:separator/>
      </w:r>
    </w:p>
    <w:p w14:paraId="62E6FC82" w14:textId="77777777" w:rsidR="00423A02" w:rsidRDefault="00423A02"/>
  </w:endnote>
  <w:endnote w:type="continuationSeparator" w:id="0">
    <w:p w14:paraId="291ED57B" w14:textId="77777777" w:rsidR="00423A02" w:rsidRDefault="00423A02">
      <w:pPr>
        <w:spacing w:after="0"/>
      </w:pPr>
      <w:r>
        <w:continuationSeparator/>
      </w:r>
    </w:p>
    <w:p w14:paraId="69087B22" w14:textId="77777777" w:rsidR="00423A02" w:rsidRDefault="00423A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Baoli SC Regular">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14:paraId="0FD8600C" w14:textId="77777777" w:rsidR="00423A02" w:rsidRDefault="00423A02">
        <w:pPr>
          <w:pStyle w:val="Footer"/>
          <w:jc w:val="center"/>
        </w:pPr>
        <w:r>
          <w:fldChar w:fldCharType="begin"/>
        </w:r>
        <w:r>
          <w:instrText xml:space="preserve"> PAGE   \* MERGEFORMAT </w:instrText>
        </w:r>
        <w:r>
          <w:fldChar w:fldCharType="separate"/>
        </w:r>
        <w:r w:rsidR="000E3D4F">
          <w:rPr>
            <w:noProof/>
          </w:rPr>
          <w:t>55</w:t>
        </w:r>
        <w:r>
          <w:rPr>
            <w:noProof/>
          </w:rPr>
          <w:fldChar w:fldCharType="end"/>
        </w:r>
      </w:p>
    </w:sdtContent>
  </w:sdt>
  <w:p w14:paraId="7AE96693" w14:textId="77777777" w:rsidR="00423A02" w:rsidRPr="0079517D" w:rsidRDefault="00423A02" w:rsidP="0079517D">
    <w:pPr>
      <w:pStyle w:val="Footer"/>
      <w:jc w:val="right"/>
      <w:rPr>
        <w:sz w:val="16"/>
        <w:szCs w:val="16"/>
      </w:rPr>
    </w:pPr>
    <w:r w:rsidRPr="0079517D">
      <w:rPr>
        <w:sz w:val="16"/>
        <w:szCs w:val="16"/>
      </w:rPr>
      <w:t xml:space="preserve">Copyright © </w:t>
    </w:r>
    <w:r>
      <w:rPr>
        <w:color w:val="FF0000"/>
        <w:sz w:val="16"/>
        <w:szCs w:val="16"/>
      </w:rPr>
      <w:t>2015</w:t>
    </w:r>
    <w:r w:rsidRPr="004203F0">
      <w:rPr>
        <w:color w:val="FF0000"/>
        <w:sz w:val="16"/>
        <w:szCs w:val="16"/>
      </w:rPr>
      <w:t xml:space="preserve"> </w:t>
    </w:r>
    <w:r w:rsidRPr="0079517D">
      <w:rPr>
        <w:sz w:val="16"/>
        <w:szCs w:val="16"/>
      </w:rPr>
      <w:t>Open Geospatial Consortium</w:t>
    </w:r>
  </w:p>
  <w:p w14:paraId="35EFCD7B" w14:textId="77777777" w:rsidR="00423A02" w:rsidRDefault="00423A0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7BB43F" w14:textId="77777777" w:rsidR="00423A02" w:rsidRDefault="00423A02">
      <w:pPr>
        <w:spacing w:after="0"/>
      </w:pPr>
      <w:r>
        <w:separator/>
      </w:r>
    </w:p>
    <w:p w14:paraId="3DC4B91B" w14:textId="77777777" w:rsidR="00423A02" w:rsidRDefault="00423A02"/>
  </w:footnote>
  <w:footnote w:type="continuationSeparator" w:id="0">
    <w:p w14:paraId="384DBDBF" w14:textId="77777777" w:rsidR="00423A02" w:rsidRDefault="00423A02">
      <w:pPr>
        <w:spacing w:after="0"/>
      </w:pPr>
      <w:r>
        <w:continuationSeparator/>
      </w:r>
    </w:p>
    <w:p w14:paraId="436B6AF6" w14:textId="77777777" w:rsidR="00423A02" w:rsidRDefault="00423A02"/>
  </w:footnote>
  <w:footnote w:id="1">
    <w:p w14:paraId="3DD17D07" w14:textId="77777777" w:rsidR="00423A02" w:rsidRDefault="00423A02">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08402F84"/>
    <w:multiLevelType w:val="multilevel"/>
    <w:tmpl w:val="2FA639E0"/>
    <w:lvl w:ilvl="0">
      <w:start w:val="1"/>
      <w:numFmt w:val="none"/>
      <w:lvlText w:val=""/>
      <w:lvlJc w:val="left"/>
      <w:pPr>
        <w:tabs>
          <w:tab w:val="num" w:pos="432"/>
        </w:tabs>
        <w:ind w:left="432" w:hanging="432"/>
      </w:pPr>
      <w:rPr>
        <w:rFonts w:ascii="Times New Roman" w:hAnsi="Times New Roman" w:cs="Times New Roman" w:hint="default"/>
      </w:rPr>
    </w:lvl>
    <w:lvl w:ilvl="1">
      <w:start w:val="1"/>
      <w:numFmt w:val="decimal"/>
      <w:lvlText w:val="A.%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3">
    <w:nsid w:val="0B8063A6"/>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4">
    <w:nsid w:val="148B5D56"/>
    <w:multiLevelType w:val="multilevel"/>
    <w:tmpl w:val="81F8AE2C"/>
    <w:styleLink w:val="AnnexListswNumbering"/>
    <w:lvl w:ilvl="0">
      <w:start w:val="1"/>
      <w:numFmt w:val="upperLetter"/>
      <w:pStyle w:val="AnnexLevel0Title"/>
      <w:suff w:val="space"/>
      <w:lvlText w:val="Annex %1"/>
      <w:lvlJc w:val="left"/>
      <w:pPr>
        <w:ind w:left="0" w:firstLine="0"/>
      </w:pPr>
      <w:rPr>
        <w:rFonts w:hint="default"/>
      </w:rPr>
    </w:lvl>
    <w:lvl w:ilvl="1">
      <w:start w:val="1"/>
      <w:numFmt w:val="decimal"/>
      <w:pStyle w:val="AnnexLevel1"/>
      <w:suff w:val="space"/>
      <w:lvlText w:val="%1.%2"/>
      <w:lvlJc w:val="left"/>
      <w:pPr>
        <w:ind w:left="0" w:firstLine="0"/>
      </w:pPr>
      <w:rPr>
        <w:rFonts w:hint="default"/>
      </w:rPr>
    </w:lvl>
    <w:lvl w:ilvl="2">
      <w:start w:val="1"/>
      <w:numFmt w:val="decimal"/>
      <w:pStyle w:val="AnnexLevel2"/>
      <w:suff w:val="space"/>
      <w:lvlText w:val="%1.%2.%3"/>
      <w:lvlJc w:val="left"/>
      <w:pPr>
        <w:ind w:left="0" w:firstLine="0"/>
      </w:pPr>
      <w:rPr>
        <w:rFonts w:hint="default"/>
      </w:rPr>
    </w:lvl>
    <w:lvl w:ilvl="3">
      <w:start w:val="1"/>
      <w:numFmt w:val="decimal"/>
      <w:pStyle w:val="AnnexLevel3"/>
      <w:suff w:val="space"/>
      <w:lvlText w:val="%1.%2.%3.%4"/>
      <w:lvlJc w:val="left"/>
      <w:pPr>
        <w:ind w:left="1440" w:hanging="360"/>
      </w:pPr>
      <w:rPr>
        <w:rFonts w:hint="default"/>
      </w:rPr>
    </w:lvl>
    <w:lvl w:ilvl="4">
      <w:start w:val="1"/>
      <w:numFmt w:val="decimal"/>
      <w:pStyle w:val="AnnexLevel4"/>
      <w:suff w:val="space"/>
      <w:lvlText w:val="%1.%2.%3.%4.%5"/>
      <w:lvlJc w:val="left"/>
      <w:pPr>
        <w:ind w:left="0" w:firstLine="0"/>
      </w:pPr>
      <w:rPr>
        <w:rFonts w:hint="default"/>
      </w:rPr>
    </w:lvl>
    <w:lvl w:ilvl="5">
      <w:start w:val="1"/>
      <w:numFmt w:val="decimal"/>
      <w:pStyle w:val="AnnexLevel5"/>
      <w:suff w:val="space"/>
      <w:lvlText w:val="%1.%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62117C2"/>
    <w:multiLevelType w:val="multilevel"/>
    <w:tmpl w:val="2DE2B4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B.%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6">
    <w:nsid w:val="1B4C6C66"/>
    <w:multiLevelType w:val="hybridMultilevel"/>
    <w:tmpl w:val="8F542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8">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9">
    <w:nsid w:val="250E336E"/>
    <w:multiLevelType w:val="multilevel"/>
    <w:tmpl w:val="3B660C64"/>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27E35F73"/>
    <w:multiLevelType w:val="multilevel"/>
    <w:tmpl w:val="094620E6"/>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1">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12">
    <w:nsid w:val="29FC5262"/>
    <w:multiLevelType w:val="multilevel"/>
    <w:tmpl w:val="889E8C8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3">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DD87FA5"/>
    <w:multiLevelType w:val="hybridMultilevel"/>
    <w:tmpl w:val="46D2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5D6183"/>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6">
    <w:nsid w:val="30172FFA"/>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7">
    <w:nsid w:val="31F67A8B"/>
    <w:multiLevelType w:val="multilevel"/>
    <w:tmpl w:val="338C0E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8">
    <w:nsid w:val="33A800EC"/>
    <w:multiLevelType w:val="multilevel"/>
    <w:tmpl w:val="96A0FBCE"/>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9">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20">
    <w:nsid w:val="35AA7DCC"/>
    <w:multiLevelType w:val="multilevel"/>
    <w:tmpl w:val="07803448"/>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3.1.1"/>
      <w:lvlJc w:val="left"/>
      <w:pPr>
        <w:tabs>
          <w:tab w:val="num" w:pos="720"/>
        </w:tabs>
        <w:ind w:left="720" w:hanging="720"/>
      </w:pPr>
      <w:rPr>
        <w:rFonts w:ascii="Times New Roman" w:hAnsi="Times New Roman" w:cs="Times New Roman" w:hint="default"/>
      </w:rPr>
    </w:lvl>
    <w:lvl w:ilvl="3">
      <w:start w:val="1"/>
      <w:numFmt w:val="decimal"/>
      <w:lvlText w:val="%1.%2..%4.%3"/>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1">
    <w:nsid w:val="35F53340"/>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2">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23">
    <w:nsid w:val="3F584DA8"/>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4">
    <w:nsid w:val="49B0254A"/>
    <w:multiLevelType w:val="hybridMultilevel"/>
    <w:tmpl w:val="941EE8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026B14"/>
    <w:multiLevelType w:val="multilevel"/>
    <w:tmpl w:val="2B00F6DE"/>
    <w:lvl w:ilvl="0">
      <w:start w:val="1"/>
      <w:numFmt w:val="none"/>
      <w:lvlText w:val=""/>
      <w:lvlJc w:val="left"/>
      <w:pPr>
        <w:tabs>
          <w:tab w:val="num" w:pos="432"/>
        </w:tabs>
        <w:ind w:left="432" w:hanging="432"/>
      </w:pPr>
      <w:rPr>
        <w:rFonts w:ascii="Times New Roman" w:hAnsi="Times New Roman" w:cs="Times New Roman" w:hint="default"/>
      </w:rPr>
    </w:lvl>
    <w:lvl w:ilvl="1">
      <w:start w:val="1"/>
      <w:numFmt w:val="upperLetter"/>
      <w:lvlText w:val="%2.1"/>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6">
    <w:nsid w:val="57384051"/>
    <w:multiLevelType w:val="hybridMultilevel"/>
    <w:tmpl w:val="5B2AD5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48305D2"/>
    <w:multiLevelType w:val="multilevel"/>
    <w:tmpl w:val="434C2ADC"/>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8">
    <w:nsid w:val="7AE74056"/>
    <w:multiLevelType w:val="multilevel"/>
    <w:tmpl w:val="A382605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9">
    <w:nsid w:val="7ED511DF"/>
    <w:multiLevelType w:val="multilevel"/>
    <w:tmpl w:val="60CCE002"/>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lvlText w:val="D.%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num w:numId="1">
    <w:abstractNumId w:val="28"/>
  </w:num>
  <w:num w:numId="2">
    <w:abstractNumId w:val="1"/>
  </w:num>
  <w:num w:numId="3">
    <w:abstractNumId w:val="7"/>
  </w:num>
  <w:num w:numId="4">
    <w:abstractNumId w:val="22"/>
  </w:num>
  <w:num w:numId="5">
    <w:abstractNumId w:val="13"/>
  </w:num>
  <w:num w:numId="6">
    <w:abstractNumId w:val="11"/>
  </w:num>
  <w:num w:numId="7">
    <w:abstractNumId w:val="8"/>
  </w:num>
  <w:num w:numId="8">
    <w:abstractNumId w:val="20"/>
  </w:num>
  <w:num w:numId="9">
    <w:abstractNumId w:val="0"/>
  </w:num>
  <w:num w:numId="10">
    <w:abstractNumId w:val="19"/>
  </w:num>
  <w:num w:numId="11">
    <w:abstractNumId w:val="6"/>
  </w:num>
  <w:num w:numId="12">
    <w:abstractNumId w:val="14"/>
  </w:num>
  <w:num w:numId="13">
    <w:abstractNumId w:val="24"/>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26"/>
  </w:num>
  <w:num w:numId="20">
    <w:abstractNumId w:val="27"/>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9"/>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8"/>
  </w:num>
  <w:num w:numId="30">
    <w:abstractNumId w:val="21"/>
  </w:num>
  <w:num w:numId="31">
    <w:abstractNumId w:val="10"/>
  </w:num>
  <w:num w:numId="32">
    <w:abstractNumId w:val="2"/>
  </w:num>
  <w:num w:numId="33">
    <w:abstractNumId w:val="25"/>
  </w:num>
  <w:num w:numId="34">
    <w:abstractNumId w:val="15"/>
  </w:num>
  <w:num w:numId="35">
    <w:abstractNumId w:val="3"/>
  </w:num>
  <w:num w:numId="36">
    <w:abstractNumId w:val="16"/>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BF0"/>
    <w:rsid w:val="000009F5"/>
    <w:rsid w:val="0000651E"/>
    <w:rsid w:val="000276B3"/>
    <w:rsid w:val="00071FCA"/>
    <w:rsid w:val="00074D76"/>
    <w:rsid w:val="00076055"/>
    <w:rsid w:val="00083D1B"/>
    <w:rsid w:val="00086998"/>
    <w:rsid w:val="000A11F8"/>
    <w:rsid w:val="000B17EB"/>
    <w:rsid w:val="000D7633"/>
    <w:rsid w:val="000E1F71"/>
    <w:rsid w:val="000E3D4F"/>
    <w:rsid w:val="00105CB7"/>
    <w:rsid w:val="00131CDF"/>
    <w:rsid w:val="0013283D"/>
    <w:rsid w:val="00152AAA"/>
    <w:rsid w:val="00154114"/>
    <w:rsid w:val="00165E04"/>
    <w:rsid w:val="00166BF9"/>
    <w:rsid w:val="001811FA"/>
    <w:rsid w:val="001E7CFB"/>
    <w:rsid w:val="00211657"/>
    <w:rsid w:val="002154B1"/>
    <w:rsid w:val="0021600A"/>
    <w:rsid w:val="002532A4"/>
    <w:rsid w:val="00253B45"/>
    <w:rsid w:val="00255A57"/>
    <w:rsid w:val="00256D33"/>
    <w:rsid w:val="00274AAD"/>
    <w:rsid w:val="002B3DEA"/>
    <w:rsid w:val="002C0B9E"/>
    <w:rsid w:val="002D769B"/>
    <w:rsid w:val="0031519F"/>
    <w:rsid w:val="00322C7C"/>
    <w:rsid w:val="003557DE"/>
    <w:rsid w:val="00362500"/>
    <w:rsid w:val="003678BC"/>
    <w:rsid w:val="00370502"/>
    <w:rsid w:val="00377235"/>
    <w:rsid w:val="003B5D4E"/>
    <w:rsid w:val="003E3EBD"/>
    <w:rsid w:val="003F35A9"/>
    <w:rsid w:val="004145C7"/>
    <w:rsid w:val="004203F0"/>
    <w:rsid w:val="00423A02"/>
    <w:rsid w:val="00423FFE"/>
    <w:rsid w:val="004428A6"/>
    <w:rsid w:val="0044777B"/>
    <w:rsid w:val="004554A4"/>
    <w:rsid w:val="004A077B"/>
    <w:rsid w:val="004A0B62"/>
    <w:rsid w:val="004A5507"/>
    <w:rsid w:val="004B748F"/>
    <w:rsid w:val="004C43DA"/>
    <w:rsid w:val="004E1001"/>
    <w:rsid w:val="004E325F"/>
    <w:rsid w:val="004F51E1"/>
    <w:rsid w:val="00516005"/>
    <w:rsid w:val="0056236C"/>
    <w:rsid w:val="005B2A84"/>
    <w:rsid w:val="005D0298"/>
    <w:rsid w:val="005D1AC9"/>
    <w:rsid w:val="005D4DDB"/>
    <w:rsid w:val="005F3AA6"/>
    <w:rsid w:val="00630D09"/>
    <w:rsid w:val="00644EF0"/>
    <w:rsid w:val="00684C85"/>
    <w:rsid w:val="006A078F"/>
    <w:rsid w:val="006E7F3A"/>
    <w:rsid w:val="006F5B66"/>
    <w:rsid w:val="007927D6"/>
    <w:rsid w:val="0079517D"/>
    <w:rsid w:val="007A1F7C"/>
    <w:rsid w:val="007E2203"/>
    <w:rsid w:val="007F6680"/>
    <w:rsid w:val="00820B4C"/>
    <w:rsid w:val="008224CB"/>
    <w:rsid w:val="00823FC7"/>
    <w:rsid w:val="00864838"/>
    <w:rsid w:val="00884854"/>
    <w:rsid w:val="00885944"/>
    <w:rsid w:val="008A4A86"/>
    <w:rsid w:val="008D60B2"/>
    <w:rsid w:val="008E2570"/>
    <w:rsid w:val="00901E39"/>
    <w:rsid w:val="00917642"/>
    <w:rsid w:val="009412CB"/>
    <w:rsid w:val="00941ABD"/>
    <w:rsid w:val="00952DE5"/>
    <w:rsid w:val="00961CD9"/>
    <w:rsid w:val="009A7B37"/>
    <w:rsid w:val="009E106A"/>
    <w:rsid w:val="009E1F57"/>
    <w:rsid w:val="009E50F8"/>
    <w:rsid w:val="009F02E4"/>
    <w:rsid w:val="00A35280"/>
    <w:rsid w:val="00A37EDC"/>
    <w:rsid w:val="00A7757F"/>
    <w:rsid w:val="00A94EE6"/>
    <w:rsid w:val="00A97BDA"/>
    <w:rsid w:val="00AC2E40"/>
    <w:rsid w:val="00AE0777"/>
    <w:rsid w:val="00B30B68"/>
    <w:rsid w:val="00B31486"/>
    <w:rsid w:val="00B8228B"/>
    <w:rsid w:val="00B90BF0"/>
    <w:rsid w:val="00BC0DFB"/>
    <w:rsid w:val="00BC25E6"/>
    <w:rsid w:val="00BD7744"/>
    <w:rsid w:val="00BE7856"/>
    <w:rsid w:val="00C02A18"/>
    <w:rsid w:val="00C61406"/>
    <w:rsid w:val="00C820C0"/>
    <w:rsid w:val="00CC1190"/>
    <w:rsid w:val="00CD33DC"/>
    <w:rsid w:val="00CD3C2B"/>
    <w:rsid w:val="00CD653B"/>
    <w:rsid w:val="00D5712A"/>
    <w:rsid w:val="00D67844"/>
    <w:rsid w:val="00D70664"/>
    <w:rsid w:val="00D70CF5"/>
    <w:rsid w:val="00D90E87"/>
    <w:rsid w:val="00DB1F99"/>
    <w:rsid w:val="00E01A7D"/>
    <w:rsid w:val="00E32271"/>
    <w:rsid w:val="00E50724"/>
    <w:rsid w:val="00E5266D"/>
    <w:rsid w:val="00E62168"/>
    <w:rsid w:val="00E66EA9"/>
    <w:rsid w:val="00E70397"/>
    <w:rsid w:val="00E74EC0"/>
    <w:rsid w:val="00E844DA"/>
    <w:rsid w:val="00EB5CCB"/>
    <w:rsid w:val="00F0075A"/>
    <w:rsid w:val="00F27D5A"/>
    <w:rsid w:val="00F423FA"/>
    <w:rsid w:val="00F60CB2"/>
    <w:rsid w:val="00F76A88"/>
    <w:rsid w:val="00FC1F1E"/>
    <w:rsid w:val="00FE0219"/>
    <w:rsid w:val="00FE0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F4D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C61406"/>
    <w:pPr>
      <w:keepNext/>
      <w:suppressAutoHyphens/>
    </w:pPr>
    <w:rPr>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
    <w:name w:val="Annex Level 1"/>
    <w:basedOn w:val="AnnexLevel0Title"/>
    <w:next w:val="Normal"/>
    <w:link w:val="AnnexLevel1Char"/>
    <w:rsid w:val="009F02E4"/>
    <w:pPr>
      <w:numPr>
        <w:ilvl w:val="1"/>
      </w:numPr>
      <w:spacing w:after="200" w:line="276" w:lineRule="auto"/>
      <w:jc w:val="left"/>
    </w:pPr>
    <w:rPr>
      <w:sz w:val="28"/>
      <w:szCs w:val="22"/>
    </w:rPr>
  </w:style>
  <w:style w:type="paragraph" w:customStyle="1" w:styleId="AnnexLevel3">
    <w:name w:val="Annex Level 3"/>
    <w:basedOn w:val="AnnexLevel2"/>
    <w:next w:val="Normal"/>
    <w:rsid w:val="00423A02"/>
    <w:pPr>
      <w:numPr>
        <w:ilvl w:val="3"/>
      </w:numPr>
      <w:tabs>
        <w:tab w:val="clear" w:pos="700"/>
        <w:tab w:val="left" w:pos="660"/>
        <w:tab w:val="left" w:pos="880"/>
      </w:tabs>
      <w:spacing w:line="230" w:lineRule="exact"/>
      <w:ind w:left="360"/>
    </w:pPr>
    <w:rPr>
      <w:b w:val="0"/>
      <w:bCs w:val="0"/>
      <w:i/>
    </w:rPr>
  </w:style>
  <w:style w:type="paragraph" w:styleId="NoSpacing">
    <w:name w:val="No Spacing"/>
    <w:uiPriority w:val="1"/>
    <w:qFormat/>
    <w:rsid w:val="004A5507"/>
    <w:rPr>
      <w:sz w:val="24"/>
      <w:szCs w:val="24"/>
    </w:rPr>
  </w:style>
  <w:style w:type="paragraph" w:customStyle="1" w:styleId="AnnexLevel2">
    <w:name w:val="Annex Level 2"/>
    <w:basedOn w:val="AnnexLevel1"/>
    <w:next w:val="Normal"/>
    <w:link w:val="AnnexLevel2Char"/>
    <w:rsid w:val="00423A02"/>
    <w:pPr>
      <w:numPr>
        <w:ilvl w:val="2"/>
      </w:numPr>
      <w:tabs>
        <w:tab w:val="left" w:pos="540"/>
        <w:tab w:val="left" w:pos="700"/>
      </w:tabs>
      <w:suppressAutoHyphens/>
      <w:spacing w:before="100" w:beforeAutospacing="1" w:after="240" w:line="250" w:lineRule="exact"/>
    </w:pPr>
    <w:rPr>
      <w:bCs/>
      <w:iCs/>
      <w:sz w:val="24"/>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Level0Title">
    <w:name w:val="Annex Level 0 (Title)"/>
    <w:basedOn w:val="Normal"/>
    <w:next w:val="Normal"/>
    <w:link w:val="AnnexLevel0TitleChar"/>
    <w:qFormat/>
    <w:rsid w:val="00C02A18"/>
    <w:pPr>
      <w:numPr>
        <w:numId w:val="37"/>
      </w:numPr>
      <w:jc w:val="center"/>
    </w:pPr>
    <w:rPr>
      <w:b/>
      <w:sz w:val="32"/>
    </w:rPr>
  </w:style>
  <w:style w:type="numbering" w:customStyle="1" w:styleId="AnnexListswNumbering">
    <w:name w:val="Annex Lists w/ Numbering"/>
    <w:uiPriority w:val="99"/>
    <w:rsid w:val="00EB5CCB"/>
    <w:pPr>
      <w:numPr>
        <w:numId w:val="37"/>
      </w:numPr>
    </w:pPr>
  </w:style>
  <w:style w:type="character" w:customStyle="1" w:styleId="AnnexLevel1Char">
    <w:name w:val="Annex Level 1 Char"/>
    <w:basedOn w:val="DefaultParagraphFont"/>
    <w:link w:val="AnnexLevel1"/>
    <w:rsid w:val="00C02A18"/>
    <w:rPr>
      <w:b/>
      <w:sz w:val="28"/>
      <w:szCs w:val="22"/>
    </w:rPr>
  </w:style>
  <w:style w:type="character" w:customStyle="1" w:styleId="AnnexLevel0TitleChar">
    <w:name w:val="Annex Level 0 (Title) Char"/>
    <w:basedOn w:val="AnnexLevel1Char"/>
    <w:link w:val="AnnexLevel0Title"/>
    <w:rsid w:val="00C02A18"/>
    <w:rPr>
      <w:b/>
      <w:sz w:val="32"/>
      <w:szCs w:val="24"/>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23A02"/>
    <w:rPr>
      <w:rFonts w:cs="Arial"/>
      <w:b/>
      <w:bCs/>
      <w:iCs/>
      <w:sz w:val="24"/>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paragraph" w:customStyle="1" w:styleId="Default">
    <w:name w:val="Default"/>
    <w:rsid w:val="000276B3"/>
    <w:pPr>
      <w:widowControl w:val="0"/>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D70CF5"/>
    <w:pPr>
      <w:spacing w:after="120" w:line="480" w:lineRule="auto"/>
    </w:pPr>
  </w:style>
  <w:style w:type="character" w:customStyle="1" w:styleId="BodyText2Char">
    <w:name w:val="Body Text 2 Char"/>
    <w:basedOn w:val="DefaultParagraphFont"/>
    <w:link w:val="BodyText2"/>
    <w:uiPriority w:val="99"/>
    <w:semiHidden/>
    <w:rsid w:val="00D70CF5"/>
    <w:rPr>
      <w:sz w:val="24"/>
      <w:szCs w:val="24"/>
    </w:rPr>
  </w:style>
  <w:style w:type="paragraph" w:styleId="NormalWeb">
    <w:name w:val="Normal (Web)"/>
    <w:basedOn w:val="Normal"/>
    <w:uiPriority w:val="99"/>
    <w:unhideWhenUsed/>
    <w:rsid w:val="00D70CF5"/>
    <w:pPr>
      <w:spacing w:before="100" w:beforeAutospacing="1" w:after="100" w:afterAutospacing="1"/>
    </w:pPr>
  </w:style>
  <w:style w:type="paragraph" w:customStyle="1" w:styleId="pre">
    <w:name w:val="pre"/>
    <w:basedOn w:val="Normal"/>
    <w:uiPriority w:val="99"/>
    <w:rsid w:val="00A97BDA"/>
    <w:pPr>
      <w:keepLines/>
      <w:widowControl w:val="0"/>
      <w:tabs>
        <w:tab w:val="left" w:pos="880"/>
        <w:tab w:val="left" w:pos="1740"/>
        <w:tab w:val="left" w:pos="2620"/>
        <w:tab w:val="left" w:pos="3480"/>
        <w:tab w:val="left" w:pos="4320"/>
        <w:tab w:val="left" w:pos="5220"/>
        <w:tab w:val="left" w:pos="6060"/>
        <w:tab w:val="left" w:pos="6940"/>
        <w:tab w:val="left" w:pos="7780"/>
      </w:tabs>
      <w:autoSpaceDE w:val="0"/>
      <w:autoSpaceDN w:val="0"/>
      <w:adjustRightInd w:val="0"/>
      <w:spacing w:after="0"/>
      <w:ind w:right="-360"/>
    </w:pPr>
    <w:rPr>
      <w:rFonts w:ascii="Courier" w:hAnsi="Courier" w:cs="Courier"/>
      <w:sz w:val="20"/>
      <w:szCs w:val="20"/>
    </w:rPr>
  </w:style>
  <w:style w:type="paragraph" w:styleId="DocumentMap">
    <w:name w:val="Document Map"/>
    <w:basedOn w:val="Normal"/>
    <w:link w:val="DocumentMapChar"/>
    <w:uiPriority w:val="99"/>
    <w:semiHidden/>
    <w:unhideWhenUsed/>
    <w:rsid w:val="004B748F"/>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4B748F"/>
    <w:rPr>
      <w:rFonts w:ascii="Lucida Grande" w:hAnsi="Lucida Grande" w:cs="Lucida Grande"/>
      <w:sz w:val="24"/>
      <w:szCs w:val="24"/>
    </w:rPr>
  </w:style>
  <w:style w:type="paragraph" w:styleId="Caption">
    <w:name w:val="caption"/>
    <w:basedOn w:val="Normal"/>
    <w:next w:val="Normal"/>
    <w:uiPriority w:val="35"/>
    <w:unhideWhenUsed/>
    <w:qFormat/>
    <w:rsid w:val="007A1F7C"/>
    <w:pPr>
      <w:spacing w:after="200"/>
    </w:pPr>
    <w:rPr>
      <w:b/>
      <w:bCs/>
      <w:color w:val="4F81BD" w:themeColor="accent1"/>
      <w:sz w:val="18"/>
      <w:szCs w:val="18"/>
    </w:rPr>
  </w:style>
  <w:style w:type="paragraph" w:styleId="TOC4">
    <w:name w:val="toc 4"/>
    <w:basedOn w:val="Normal"/>
    <w:next w:val="Normal"/>
    <w:autoRedefine/>
    <w:uiPriority w:val="39"/>
    <w:unhideWhenUsed/>
    <w:rsid w:val="00C820C0"/>
    <w:pPr>
      <w:ind w:left="720"/>
    </w:pPr>
  </w:style>
  <w:style w:type="paragraph" w:styleId="TOC5">
    <w:name w:val="toc 5"/>
    <w:basedOn w:val="Normal"/>
    <w:next w:val="Normal"/>
    <w:autoRedefine/>
    <w:uiPriority w:val="39"/>
    <w:unhideWhenUsed/>
    <w:rsid w:val="00C820C0"/>
    <w:pPr>
      <w:ind w:left="960"/>
    </w:pPr>
  </w:style>
  <w:style w:type="paragraph" w:styleId="TOC6">
    <w:name w:val="toc 6"/>
    <w:basedOn w:val="Normal"/>
    <w:next w:val="Normal"/>
    <w:autoRedefine/>
    <w:uiPriority w:val="39"/>
    <w:unhideWhenUsed/>
    <w:rsid w:val="00C820C0"/>
    <w:pPr>
      <w:ind w:left="1200"/>
    </w:pPr>
  </w:style>
  <w:style w:type="paragraph" w:styleId="TOC7">
    <w:name w:val="toc 7"/>
    <w:basedOn w:val="Normal"/>
    <w:next w:val="Normal"/>
    <w:autoRedefine/>
    <w:uiPriority w:val="39"/>
    <w:unhideWhenUsed/>
    <w:rsid w:val="00C820C0"/>
    <w:pPr>
      <w:ind w:left="1440"/>
    </w:pPr>
  </w:style>
  <w:style w:type="paragraph" w:styleId="TOC8">
    <w:name w:val="toc 8"/>
    <w:basedOn w:val="Normal"/>
    <w:next w:val="Normal"/>
    <w:autoRedefine/>
    <w:uiPriority w:val="39"/>
    <w:unhideWhenUsed/>
    <w:rsid w:val="00C820C0"/>
    <w:pPr>
      <w:ind w:left="1680"/>
    </w:pPr>
  </w:style>
  <w:style w:type="paragraph" w:styleId="TOC9">
    <w:name w:val="toc 9"/>
    <w:basedOn w:val="Normal"/>
    <w:next w:val="Normal"/>
    <w:autoRedefine/>
    <w:uiPriority w:val="39"/>
    <w:unhideWhenUsed/>
    <w:rsid w:val="00C820C0"/>
    <w:pPr>
      <w:ind w:left="1920"/>
    </w:pPr>
  </w:style>
  <w:style w:type="paragraph" w:styleId="ListParagraph">
    <w:name w:val="List Paragraph"/>
    <w:basedOn w:val="Normal"/>
    <w:uiPriority w:val="34"/>
    <w:rsid w:val="004E1001"/>
    <w:pPr>
      <w:ind w:left="720"/>
      <w:contextualSpacing/>
    </w:pPr>
  </w:style>
  <w:style w:type="character" w:styleId="CommentReference">
    <w:name w:val="annotation reference"/>
    <w:basedOn w:val="DefaultParagraphFont"/>
    <w:uiPriority w:val="99"/>
    <w:semiHidden/>
    <w:unhideWhenUsed/>
    <w:rsid w:val="00D70664"/>
    <w:rPr>
      <w:sz w:val="18"/>
      <w:szCs w:val="18"/>
    </w:rPr>
  </w:style>
  <w:style w:type="paragraph" w:styleId="CommentText">
    <w:name w:val="annotation text"/>
    <w:basedOn w:val="Normal"/>
    <w:link w:val="CommentTextChar"/>
    <w:uiPriority w:val="99"/>
    <w:semiHidden/>
    <w:unhideWhenUsed/>
    <w:rsid w:val="00D70664"/>
  </w:style>
  <w:style w:type="character" w:customStyle="1" w:styleId="CommentTextChar">
    <w:name w:val="Comment Text Char"/>
    <w:basedOn w:val="DefaultParagraphFont"/>
    <w:link w:val="CommentText"/>
    <w:uiPriority w:val="99"/>
    <w:semiHidden/>
    <w:rsid w:val="00D70664"/>
    <w:rPr>
      <w:sz w:val="24"/>
      <w:szCs w:val="24"/>
    </w:rPr>
  </w:style>
  <w:style w:type="paragraph" w:styleId="CommentSubject">
    <w:name w:val="annotation subject"/>
    <w:basedOn w:val="CommentText"/>
    <w:next w:val="CommentText"/>
    <w:link w:val="CommentSubjectChar"/>
    <w:uiPriority w:val="99"/>
    <w:semiHidden/>
    <w:unhideWhenUsed/>
    <w:rsid w:val="00D70664"/>
    <w:rPr>
      <w:b/>
      <w:bCs/>
      <w:sz w:val="20"/>
      <w:szCs w:val="20"/>
    </w:rPr>
  </w:style>
  <w:style w:type="character" w:customStyle="1" w:styleId="CommentSubjectChar">
    <w:name w:val="Comment Subject Char"/>
    <w:basedOn w:val="CommentTextChar"/>
    <w:link w:val="CommentSubject"/>
    <w:uiPriority w:val="99"/>
    <w:semiHidden/>
    <w:rsid w:val="00D70664"/>
    <w:rPr>
      <w:b/>
      <w:bCs/>
      <w:sz w:val="24"/>
      <w:szCs w:val="24"/>
    </w:rPr>
  </w:style>
  <w:style w:type="paragraph" w:styleId="BalloonText">
    <w:name w:val="Balloon Text"/>
    <w:basedOn w:val="Normal"/>
    <w:link w:val="BalloonTextChar"/>
    <w:uiPriority w:val="99"/>
    <w:semiHidden/>
    <w:unhideWhenUsed/>
    <w:rsid w:val="00D7066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0664"/>
    <w:rPr>
      <w:rFonts w:ascii="Lucida Grande" w:hAnsi="Lucida Grande" w:cs="Lucida Grande"/>
      <w:sz w:val="18"/>
      <w:szCs w:val="18"/>
    </w:rPr>
  </w:style>
  <w:style w:type="paragraph" w:customStyle="1" w:styleId="AnnexLevel4">
    <w:name w:val="Annex Level 4"/>
    <w:basedOn w:val="AnnexLevel3"/>
    <w:next w:val="Normal"/>
    <w:qFormat/>
    <w:rsid w:val="004145C7"/>
    <w:pPr>
      <w:numPr>
        <w:ilvl w:val="4"/>
      </w:numPr>
    </w:pPr>
    <w:rPr>
      <w:i w:val="0"/>
      <w:u w:val="single"/>
    </w:rPr>
  </w:style>
  <w:style w:type="paragraph" w:customStyle="1" w:styleId="AnnexLevel5">
    <w:name w:val="Annex Level 5"/>
    <w:basedOn w:val="AnnexLevel4"/>
    <w:qFormat/>
    <w:rsid w:val="00EB5CCB"/>
    <w:pPr>
      <w:numPr>
        <w:ilvl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29255">
      <w:bodyDiv w:val="1"/>
      <w:marLeft w:val="0"/>
      <w:marRight w:val="0"/>
      <w:marTop w:val="0"/>
      <w:marBottom w:val="0"/>
      <w:divBdr>
        <w:top w:val="none" w:sz="0" w:space="0" w:color="auto"/>
        <w:left w:val="none" w:sz="0" w:space="0" w:color="auto"/>
        <w:bottom w:val="none" w:sz="0" w:space="0" w:color="auto"/>
        <w:right w:val="none" w:sz="0" w:space="0" w:color="auto"/>
      </w:divBdr>
    </w:div>
    <w:div w:id="129158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ftp://mtritter.jpl.nasa.gov/pub/tiff/geotiff/tables" TargetMode="External"/><Relationship Id="rId13" Type="http://schemas.openxmlformats.org/officeDocument/2006/relationships/comments" Target="comments.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opengis.net/def/doc-type/standard/1.0" TargetMode="External"/><Relationship Id="rId10" Type="http://schemas.openxmlformats.org/officeDocument/2006/relationships/hyperlink" Target="http://www.opengeospatial.org/leg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ed:Dropbox:GeoTIFF:Documents:OGC%20Templates:OGC_Standard_Document_Template_10-176r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BFA12-440C-2D42-A233-E8C13E53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OGC_Standard_Document_Template_10-176r4.dotx</Template>
  <TotalTime>567</TotalTime>
  <Pages>56</Pages>
  <Words>18144</Words>
  <Characters>103425</Characters>
  <Application>Microsoft Macintosh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121327</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Ted Habermann</dc:creator>
  <cp:lastModifiedBy>Ted Habermann</cp:lastModifiedBy>
  <cp:revision>51</cp:revision>
  <dcterms:created xsi:type="dcterms:W3CDTF">2014-11-30T00:48:00Z</dcterms:created>
  <dcterms:modified xsi:type="dcterms:W3CDTF">2014-12-04T00:49:00Z</dcterms:modified>
</cp:coreProperties>
</file>